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F7C0" w14:textId="6F75B0F1" w:rsidR="00942E39" w:rsidRPr="00037509" w:rsidRDefault="00BB61F3" w:rsidP="00942E39">
      <w:pPr>
        <w:pBdr>
          <w:top w:val="nil"/>
          <w:left w:val="nil"/>
          <w:bottom w:val="nil"/>
          <w:right w:val="nil"/>
          <w:between w:val="nil"/>
        </w:pBdr>
        <w:spacing w:before="120"/>
        <w:jc w:val="center"/>
        <w:rPr>
          <w:rFonts w:eastAsia="Calibri" w:cs="Arial"/>
          <w:color w:val="00B0F0"/>
          <w:sz w:val="56"/>
          <w:szCs w:val="72"/>
        </w:rPr>
      </w:pPr>
      <w:r>
        <w:rPr>
          <w:rFonts w:eastAsia="Calibri" w:cs="Arial"/>
          <w:color w:val="00B0F0"/>
          <w:sz w:val="56"/>
          <w:szCs w:val="72"/>
        </w:rPr>
        <w:t>School Parent</w:t>
      </w:r>
      <w:r w:rsidR="00A16318">
        <w:rPr>
          <w:rFonts w:eastAsia="Calibri" w:cs="Arial"/>
          <w:color w:val="00B0F0"/>
          <w:sz w:val="56"/>
          <w:szCs w:val="72"/>
        </w:rPr>
        <w:t xml:space="preserve"> App</w:t>
      </w:r>
    </w:p>
    <w:p w14:paraId="12E88AA1" w14:textId="158FA3B9" w:rsidR="00D86D4B" w:rsidRPr="00A9727E" w:rsidRDefault="00D86D4B" w:rsidP="00D86D4B">
      <w:pPr>
        <w:rPr>
          <w:rFonts w:cs="Arial"/>
        </w:rPr>
      </w:pPr>
    </w:p>
    <w:p w14:paraId="42889C31" w14:textId="77777777" w:rsidR="00B07D87" w:rsidRPr="00A9727E" w:rsidRDefault="00B07D87" w:rsidP="00D86D4B">
      <w:pPr>
        <w:rPr>
          <w:rFonts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noProof/>
        </w:rPr>
      </w:sdtEndPr>
      <w:sdtContent>
        <w:p w14:paraId="7E1B0492" w14:textId="77777777" w:rsidR="00D86D4B" w:rsidRPr="00A9727E" w:rsidRDefault="00D86D4B" w:rsidP="00D86D4B">
          <w:pPr>
            <w:pStyle w:val="TOCHeading"/>
            <w:rPr>
              <w:rFonts w:ascii="Arial" w:hAnsi="Arial" w:cs="Arial"/>
            </w:rPr>
          </w:pPr>
          <w:r w:rsidRPr="00A9727E">
            <w:rPr>
              <w:rFonts w:ascii="Arial" w:hAnsi="Arial" w:cs="Arial"/>
            </w:rPr>
            <w:t>Contents</w:t>
          </w:r>
        </w:p>
        <w:p w14:paraId="4B95E940" w14:textId="14C8B991" w:rsidR="008D4049" w:rsidRDefault="00D86D4B">
          <w:pPr>
            <w:pStyle w:val="TOC1"/>
            <w:rPr>
              <w:rFonts w:asciiTheme="minorHAnsi" w:eastAsiaTheme="minorEastAsia" w:hAnsiTheme="minorHAnsi" w:cstheme="minorBidi"/>
              <w:b w:val="0"/>
              <w:noProof/>
              <w:szCs w:val="22"/>
            </w:rPr>
          </w:pPr>
          <w:r w:rsidRPr="00A9727E">
            <w:rPr>
              <w:rFonts w:cs="Arial"/>
            </w:rPr>
            <w:fldChar w:fldCharType="begin"/>
          </w:r>
          <w:r w:rsidRPr="00A9727E">
            <w:rPr>
              <w:rFonts w:cs="Arial"/>
            </w:rPr>
            <w:instrText xml:space="preserve"> TOC \o "1-3" \h \z \u </w:instrText>
          </w:r>
          <w:r w:rsidRPr="00A9727E">
            <w:rPr>
              <w:rFonts w:cs="Arial"/>
            </w:rPr>
            <w:fldChar w:fldCharType="separate"/>
          </w:r>
          <w:hyperlink w:anchor="_Toc65488937" w:history="1">
            <w:r w:rsidR="008D4049" w:rsidRPr="007C2558">
              <w:rPr>
                <w:rStyle w:val="Hyperlink"/>
                <w:rFonts w:eastAsiaTheme="majorEastAsia" w:cs="Arial"/>
                <w:noProof/>
              </w:rPr>
              <w:t>1.0</w:t>
            </w:r>
            <w:r w:rsidR="008D4049">
              <w:rPr>
                <w:rFonts w:asciiTheme="minorHAnsi" w:eastAsiaTheme="minorEastAsia" w:hAnsiTheme="minorHAnsi" w:cstheme="minorBidi"/>
                <w:b w:val="0"/>
                <w:noProof/>
                <w:szCs w:val="22"/>
              </w:rPr>
              <w:tab/>
            </w:r>
            <w:r w:rsidR="008D4049" w:rsidRPr="007C2558">
              <w:rPr>
                <w:rStyle w:val="Hyperlink"/>
                <w:rFonts w:eastAsiaTheme="majorEastAsia" w:cs="Arial"/>
                <w:noProof/>
              </w:rPr>
              <w:t>Problem statement</w:t>
            </w:r>
            <w:r w:rsidR="008D4049">
              <w:rPr>
                <w:noProof/>
                <w:webHidden/>
              </w:rPr>
              <w:tab/>
            </w:r>
            <w:r w:rsidR="008D4049">
              <w:rPr>
                <w:noProof/>
                <w:webHidden/>
              </w:rPr>
              <w:fldChar w:fldCharType="begin"/>
            </w:r>
            <w:r w:rsidR="008D4049">
              <w:rPr>
                <w:noProof/>
                <w:webHidden/>
              </w:rPr>
              <w:instrText xml:space="preserve"> PAGEREF _Toc65488937 \h </w:instrText>
            </w:r>
            <w:r w:rsidR="008D4049">
              <w:rPr>
                <w:noProof/>
                <w:webHidden/>
              </w:rPr>
            </w:r>
            <w:r w:rsidR="008D4049">
              <w:rPr>
                <w:noProof/>
                <w:webHidden/>
              </w:rPr>
              <w:fldChar w:fldCharType="separate"/>
            </w:r>
            <w:r w:rsidR="008D4049">
              <w:rPr>
                <w:noProof/>
                <w:webHidden/>
              </w:rPr>
              <w:t>2</w:t>
            </w:r>
            <w:r w:rsidR="008D4049">
              <w:rPr>
                <w:noProof/>
                <w:webHidden/>
              </w:rPr>
              <w:fldChar w:fldCharType="end"/>
            </w:r>
          </w:hyperlink>
        </w:p>
        <w:p w14:paraId="51220EBF" w14:textId="4388C8D9" w:rsidR="008D4049" w:rsidRDefault="00000000">
          <w:pPr>
            <w:pStyle w:val="TOC1"/>
            <w:rPr>
              <w:rFonts w:asciiTheme="minorHAnsi" w:eastAsiaTheme="minorEastAsia" w:hAnsiTheme="minorHAnsi" w:cstheme="minorBidi"/>
              <w:b w:val="0"/>
              <w:noProof/>
              <w:szCs w:val="22"/>
            </w:rPr>
          </w:pPr>
          <w:hyperlink w:anchor="_Toc65488938" w:history="1">
            <w:r w:rsidR="008D4049" w:rsidRPr="007C2558">
              <w:rPr>
                <w:rStyle w:val="Hyperlink"/>
                <w:rFonts w:cs="Arial"/>
                <w:noProof/>
              </w:rPr>
              <w:t>2.0</w:t>
            </w:r>
            <w:r w:rsidR="008D4049">
              <w:rPr>
                <w:rFonts w:asciiTheme="minorHAnsi" w:eastAsiaTheme="minorEastAsia" w:hAnsiTheme="minorHAnsi" w:cstheme="minorBidi"/>
                <w:b w:val="0"/>
                <w:noProof/>
                <w:szCs w:val="22"/>
              </w:rPr>
              <w:tab/>
            </w:r>
            <w:r w:rsidR="008D4049" w:rsidRPr="007C2558">
              <w:rPr>
                <w:rStyle w:val="Hyperlink"/>
                <w:rFonts w:cs="Arial"/>
                <w:noProof/>
              </w:rPr>
              <w:t>Architecture Diagram for the Problem Statement</w:t>
            </w:r>
            <w:r w:rsidR="008D4049">
              <w:rPr>
                <w:noProof/>
                <w:webHidden/>
              </w:rPr>
              <w:tab/>
            </w:r>
            <w:r w:rsidR="008D4049">
              <w:rPr>
                <w:noProof/>
                <w:webHidden/>
              </w:rPr>
              <w:fldChar w:fldCharType="begin"/>
            </w:r>
            <w:r w:rsidR="008D4049">
              <w:rPr>
                <w:noProof/>
                <w:webHidden/>
              </w:rPr>
              <w:instrText xml:space="preserve"> PAGEREF _Toc65488938 \h </w:instrText>
            </w:r>
            <w:r w:rsidR="008D4049">
              <w:rPr>
                <w:noProof/>
                <w:webHidden/>
              </w:rPr>
            </w:r>
            <w:r w:rsidR="008D4049">
              <w:rPr>
                <w:noProof/>
                <w:webHidden/>
              </w:rPr>
              <w:fldChar w:fldCharType="separate"/>
            </w:r>
            <w:r w:rsidR="008D4049">
              <w:rPr>
                <w:noProof/>
                <w:webHidden/>
              </w:rPr>
              <w:t>2</w:t>
            </w:r>
            <w:r w:rsidR="008D4049">
              <w:rPr>
                <w:noProof/>
                <w:webHidden/>
              </w:rPr>
              <w:fldChar w:fldCharType="end"/>
            </w:r>
          </w:hyperlink>
        </w:p>
        <w:p w14:paraId="229C8EB4" w14:textId="54E473BA" w:rsidR="008D4049" w:rsidRDefault="00000000">
          <w:pPr>
            <w:pStyle w:val="TOC1"/>
            <w:rPr>
              <w:rFonts w:asciiTheme="minorHAnsi" w:eastAsiaTheme="minorEastAsia" w:hAnsiTheme="minorHAnsi" w:cstheme="minorBidi"/>
              <w:b w:val="0"/>
              <w:noProof/>
              <w:szCs w:val="22"/>
            </w:rPr>
          </w:pPr>
          <w:hyperlink w:anchor="_Toc65488939" w:history="1">
            <w:r w:rsidR="008D4049" w:rsidRPr="007C2558">
              <w:rPr>
                <w:rStyle w:val="Hyperlink"/>
                <w:rFonts w:eastAsiaTheme="majorEastAsia" w:cs="Arial"/>
                <w:noProof/>
              </w:rPr>
              <w:t>3.0</w:t>
            </w:r>
            <w:r w:rsidR="008D4049">
              <w:rPr>
                <w:rFonts w:asciiTheme="minorHAnsi" w:eastAsiaTheme="minorEastAsia" w:hAnsiTheme="minorHAnsi" w:cstheme="minorBidi"/>
                <w:b w:val="0"/>
                <w:noProof/>
                <w:szCs w:val="22"/>
              </w:rPr>
              <w:tab/>
            </w:r>
            <w:r w:rsidR="008D4049" w:rsidRPr="007C2558">
              <w:rPr>
                <w:rStyle w:val="Hyperlink"/>
                <w:rFonts w:eastAsiaTheme="majorEastAsia" w:cs="Arial"/>
                <w:noProof/>
              </w:rPr>
              <w:t>Use case details</w:t>
            </w:r>
            <w:r w:rsidR="008D4049">
              <w:rPr>
                <w:noProof/>
                <w:webHidden/>
              </w:rPr>
              <w:tab/>
            </w:r>
            <w:r w:rsidR="008D4049">
              <w:rPr>
                <w:noProof/>
                <w:webHidden/>
              </w:rPr>
              <w:fldChar w:fldCharType="begin"/>
            </w:r>
            <w:r w:rsidR="008D4049">
              <w:rPr>
                <w:noProof/>
                <w:webHidden/>
              </w:rPr>
              <w:instrText xml:space="preserve"> PAGEREF _Toc65488939 \h </w:instrText>
            </w:r>
            <w:r w:rsidR="008D4049">
              <w:rPr>
                <w:noProof/>
                <w:webHidden/>
              </w:rPr>
            </w:r>
            <w:r w:rsidR="008D4049">
              <w:rPr>
                <w:noProof/>
                <w:webHidden/>
              </w:rPr>
              <w:fldChar w:fldCharType="separate"/>
            </w:r>
            <w:r w:rsidR="008D4049">
              <w:rPr>
                <w:noProof/>
                <w:webHidden/>
              </w:rPr>
              <w:t>3</w:t>
            </w:r>
            <w:r w:rsidR="008D4049">
              <w:rPr>
                <w:noProof/>
                <w:webHidden/>
              </w:rPr>
              <w:fldChar w:fldCharType="end"/>
            </w:r>
          </w:hyperlink>
        </w:p>
        <w:p w14:paraId="6B1B56A5" w14:textId="0441221E" w:rsidR="008D4049" w:rsidRDefault="00000000">
          <w:pPr>
            <w:pStyle w:val="TOC1"/>
            <w:rPr>
              <w:rFonts w:asciiTheme="minorHAnsi" w:eastAsiaTheme="minorEastAsia" w:hAnsiTheme="minorHAnsi" w:cstheme="minorBidi"/>
              <w:b w:val="0"/>
              <w:noProof/>
              <w:szCs w:val="22"/>
            </w:rPr>
          </w:pPr>
          <w:hyperlink w:anchor="_Toc65488940" w:history="1">
            <w:r w:rsidR="008D4049" w:rsidRPr="007C2558">
              <w:rPr>
                <w:rStyle w:val="Hyperlink"/>
                <w:rFonts w:eastAsiaTheme="majorEastAsia" w:cs="Arial"/>
                <w:noProof/>
              </w:rPr>
              <w:t>4.0</w:t>
            </w:r>
            <w:r w:rsidR="008D4049">
              <w:rPr>
                <w:rFonts w:asciiTheme="minorHAnsi" w:eastAsiaTheme="minorEastAsia" w:hAnsiTheme="minorHAnsi" w:cstheme="minorBidi"/>
                <w:b w:val="0"/>
                <w:noProof/>
                <w:szCs w:val="22"/>
              </w:rPr>
              <w:tab/>
            </w:r>
            <w:r w:rsidR="008D4049" w:rsidRPr="007C2558">
              <w:rPr>
                <w:rStyle w:val="Hyperlink"/>
                <w:rFonts w:eastAsiaTheme="majorEastAsia" w:cs="Arial"/>
                <w:noProof/>
              </w:rPr>
              <w:t>Functional/Non-Functional Requirement of the Problem Statement</w:t>
            </w:r>
            <w:r w:rsidR="008D4049">
              <w:rPr>
                <w:noProof/>
                <w:webHidden/>
              </w:rPr>
              <w:tab/>
            </w:r>
            <w:r w:rsidR="008D4049">
              <w:rPr>
                <w:noProof/>
                <w:webHidden/>
              </w:rPr>
              <w:fldChar w:fldCharType="begin"/>
            </w:r>
            <w:r w:rsidR="008D4049">
              <w:rPr>
                <w:noProof/>
                <w:webHidden/>
              </w:rPr>
              <w:instrText xml:space="preserve"> PAGEREF _Toc65488940 \h </w:instrText>
            </w:r>
            <w:r w:rsidR="008D4049">
              <w:rPr>
                <w:noProof/>
                <w:webHidden/>
              </w:rPr>
            </w:r>
            <w:r w:rsidR="008D4049">
              <w:rPr>
                <w:noProof/>
                <w:webHidden/>
              </w:rPr>
              <w:fldChar w:fldCharType="separate"/>
            </w:r>
            <w:r w:rsidR="008D4049">
              <w:rPr>
                <w:noProof/>
                <w:webHidden/>
              </w:rPr>
              <w:t>4</w:t>
            </w:r>
            <w:r w:rsidR="008D4049">
              <w:rPr>
                <w:noProof/>
                <w:webHidden/>
              </w:rPr>
              <w:fldChar w:fldCharType="end"/>
            </w:r>
          </w:hyperlink>
        </w:p>
        <w:p w14:paraId="12D7EE2E" w14:textId="1BAD44C4" w:rsidR="008D4049" w:rsidRDefault="00000000">
          <w:pPr>
            <w:pStyle w:val="TOC1"/>
            <w:rPr>
              <w:rFonts w:asciiTheme="minorHAnsi" w:eastAsiaTheme="minorEastAsia" w:hAnsiTheme="minorHAnsi" w:cstheme="minorBidi"/>
              <w:b w:val="0"/>
              <w:noProof/>
              <w:szCs w:val="22"/>
            </w:rPr>
          </w:pPr>
          <w:hyperlink w:anchor="_Toc65488941" w:history="1">
            <w:r w:rsidR="008D4049" w:rsidRPr="007C2558">
              <w:rPr>
                <w:rStyle w:val="Hyperlink"/>
                <w:rFonts w:eastAsiaTheme="majorEastAsia" w:cs="Arial"/>
                <w:noProof/>
              </w:rPr>
              <w:t>5.0</w:t>
            </w:r>
            <w:r w:rsidR="008D4049">
              <w:rPr>
                <w:rFonts w:asciiTheme="minorHAnsi" w:eastAsiaTheme="minorEastAsia" w:hAnsiTheme="minorHAnsi" w:cstheme="minorBidi"/>
                <w:b w:val="0"/>
                <w:noProof/>
                <w:szCs w:val="22"/>
              </w:rPr>
              <w:tab/>
            </w:r>
            <w:r w:rsidR="008D4049" w:rsidRPr="007C2558">
              <w:rPr>
                <w:rStyle w:val="Hyperlink"/>
                <w:rFonts w:eastAsiaTheme="majorEastAsia" w:cs="Arial"/>
                <w:noProof/>
              </w:rPr>
              <w:t>Milestone</w:t>
            </w:r>
            <w:r w:rsidR="008D4049">
              <w:rPr>
                <w:noProof/>
                <w:webHidden/>
              </w:rPr>
              <w:tab/>
            </w:r>
            <w:r w:rsidR="008D4049">
              <w:rPr>
                <w:noProof/>
                <w:webHidden/>
              </w:rPr>
              <w:fldChar w:fldCharType="begin"/>
            </w:r>
            <w:r w:rsidR="008D4049">
              <w:rPr>
                <w:noProof/>
                <w:webHidden/>
              </w:rPr>
              <w:instrText xml:space="preserve"> PAGEREF _Toc65488941 \h </w:instrText>
            </w:r>
            <w:r w:rsidR="008D4049">
              <w:rPr>
                <w:noProof/>
                <w:webHidden/>
              </w:rPr>
            </w:r>
            <w:r w:rsidR="008D4049">
              <w:rPr>
                <w:noProof/>
                <w:webHidden/>
              </w:rPr>
              <w:fldChar w:fldCharType="separate"/>
            </w:r>
            <w:r w:rsidR="008D4049">
              <w:rPr>
                <w:noProof/>
                <w:webHidden/>
              </w:rPr>
              <w:t>7</w:t>
            </w:r>
            <w:r w:rsidR="008D4049">
              <w:rPr>
                <w:noProof/>
                <w:webHidden/>
              </w:rPr>
              <w:fldChar w:fldCharType="end"/>
            </w:r>
          </w:hyperlink>
        </w:p>
        <w:p w14:paraId="00D92678" w14:textId="47AE3935" w:rsidR="008D4049" w:rsidRDefault="00000000">
          <w:pPr>
            <w:pStyle w:val="TOC1"/>
            <w:rPr>
              <w:rFonts w:asciiTheme="minorHAnsi" w:eastAsiaTheme="minorEastAsia" w:hAnsiTheme="minorHAnsi" w:cstheme="minorBidi"/>
              <w:b w:val="0"/>
              <w:noProof/>
              <w:szCs w:val="22"/>
            </w:rPr>
          </w:pPr>
          <w:hyperlink w:anchor="_Toc65488942" w:history="1">
            <w:r w:rsidR="008D4049" w:rsidRPr="007C2558">
              <w:rPr>
                <w:rStyle w:val="Hyperlink"/>
                <w:rFonts w:eastAsiaTheme="majorEastAsia" w:cs="Arial"/>
                <w:noProof/>
              </w:rPr>
              <w:t>6.0</w:t>
            </w:r>
            <w:r w:rsidR="008D4049">
              <w:rPr>
                <w:rFonts w:asciiTheme="minorHAnsi" w:eastAsiaTheme="minorEastAsia" w:hAnsiTheme="minorHAnsi" w:cstheme="minorBidi"/>
                <w:b w:val="0"/>
                <w:noProof/>
                <w:szCs w:val="22"/>
              </w:rPr>
              <w:tab/>
            </w:r>
            <w:r w:rsidR="008D4049" w:rsidRPr="007C2558">
              <w:rPr>
                <w:rStyle w:val="Hyperlink"/>
                <w:rFonts w:eastAsiaTheme="majorEastAsia" w:cs="Arial"/>
                <w:noProof/>
              </w:rPr>
              <w:t>Skills to develop the project</w:t>
            </w:r>
            <w:r w:rsidR="008D4049">
              <w:rPr>
                <w:noProof/>
                <w:webHidden/>
              </w:rPr>
              <w:tab/>
            </w:r>
            <w:r w:rsidR="008D4049">
              <w:rPr>
                <w:noProof/>
                <w:webHidden/>
              </w:rPr>
              <w:fldChar w:fldCharType="begin"/>
            </w:r>
            <w:r w:rsidR="008D4049">
              <w:rPr>
                <w:noProof/>
                <w:webHidden/>
              </w:rPr>
              <w:instrText xml:space="preserve"> PAGEREF _Toc65488942 \h </w:instrText>
            </w:r>
            <w:r w:rsidR="008D4049">
              <w:rPr>
                <w:noProof/>
                <w:webHidden/>
              </w:rPr>
            </w:r>
            <w:r w:rsidR="008D4049">
              <w:rPr>
                <w:noProof/>
                <w:webHidden/>
              </w:rPr>
              <w:fldChar w:fldCharType="separate"/>
            </w:r>
            <w:r w:rsidR="008D4049">
              <w:rPr>
                <w:noProof/>
                <w:webHidden/>
              </w:rPr>
              <w:t>8</w:t>
            </w:r>
            <w:r w:rsidR="008D4049">
              <w:rPr>
                <w:noProof/>
                <w:webHidden/>
              </w:rPr>
              <w:fldChar w:fldCharType="end"/>
            </w:r>
          </w:hyperlink>
        </w:p>
        <w:p w14:paraId="25A56F36" w14:textId="13D7A962" w:rsidR="008D4049" w:rsidRDefault="00000000">
          <w:pPr>
            <w:pStyle w:val="TOC1"/>
            <w:rPr>
              <w:rFonts w:asciiTheme="minorHAnsi" w:eastAsiaTheme="minorEastAsia" w:hAnsiTheme="minorHAnsi" w:cstheme="minorBidi"/>
              <w:b w:val="0"/>
              <w:noProof/>
              <w:szCs w:val="22"/>
            </w:rPr>
          </w:pPr>
          <w:hyperlink w:anchor="_Toc65488943" w:history="1">
            <w:r w:rsidR="008D4049" w:rsidRPr="007C2558">
              <w:rPr>
                <w:rStyle w:val="Hyperlink"/>
                <w:rFonts w:eastAsiaTheme="majorEastAsia"/>
                <w:noProof/>
              </w:rPr>
              <w:t>7.0</w:t>
            </w:r>
            <w:r w:rsidR="008D4049">
              <w:rPr>
                <w:rFonts w:asciiTheme="minorHAnsi" w:eastAsiaTheme="minorEastAsia" w:hAnsiTheme="minorHAnsi" w:cstheme="minorBidi"/>
                <w:b w:val="0"/>
                <w:noProof/>
                <w:szCs w:val="22"/>
              </w:rPr>
              <w:tab/>
            </w:r>
            <w:r w:rsidR="008D4049" w:rsidRPr="007C2558">
              <w:rPr>
                <w:rStyle w:val="Hyperlink"/>
                <w:rFonts w:eastAsiaTheme="majorEastAsia" w:cs="Arial"/>
                <w:noProof/>
              </w:rPr>
              <w:t>Implementation Notes</w:t>
            </w:r>
            <w:r w:rsidR="008D4049">
              <w:rPr>
                <w:noProof/>
                <w:webHidden/>
              </w:rPr>
              <w:tab/>
            </w:r>
            <w:r w:rsidR="008D4049">
              <w:rPr>
                <w:noProof/>
                <w:webHidden/>
              </w:rPr>
              <w:fldChar w:fldCharType="begin"/>
            </w:r>
            <w:r w:rsidR="008D4049">
              <w:rPr>
                <w:noProof/>
                <w:webHidden/>
              </w:rPr>
              <w:instrText xml:space="preserve"> PAGEREF _Toc65488943 \h </w:instrText>
            </w:r>
            <w:r w:rsidR="008D4049">
              <w:rPr>
                <w:noProof/>
                <w:webHidden/>
              </w:rPr>
            </w:r>
            <w:r w:rsidR="008D4049">
              <w:rPr>
                <w:noProof/>
                <w:webHidden/>
              </w:rPr>
              <w:fldChar w:fldCharType="separate"/>
            </w:r>
            <w:r w:rsidR="008D4049">
              <w:rPr>
                <w:noProof/>
                <w:webHidden/>
              </w:rPr>
              <w:t>8</w:t>
            </w:r>
            <w:r w:rsidR="008D4049">
              <w:rPr>
                <w:noProof/>
                <w:webHidden/>
              </w:rPr>
              <w:fldChar w:fldCharType="end"/>
            </w:r>
          </w:hyperlink>
        </w:p>
        <w:p w14:paraId="56A82523" w14:textId="66E83E34" w:rsidR="008D4049" w:rsidRDefault="00000000">
          <w:pPr>
            <w:pStyle w:val="TOC1"/>
            <w:rPr>
              <w:rFonts w:asciiTheme="minorHAnsi" w:eastAsiaTheme="minorEastAsia" w:hAnsiTheme="minorHAnsi" w:cstheme="minorBidi"/>
              <w:b w:val="0"/>
              <w:noProof/>
              <w:szCs w:val="22"/>
            </w:rPr>
          </w:pPr>
          <w:hyperlink w:anchor="_Toc65488944" w:history="1">
            <w:r w:rsidR="008D4049" w:rsidRPr="007C2558">
              <w:rPr>
                <w:rStyle w:val="Hyperlink"/>
                <w:rFonts w:eastAsiaTheme="majorEastAsia" w:cs="Arial"/>
                <w:noProof/>
              </w:rPr>
              <w:t xml:space="preserve">8.0 </w:t>
            </w:r>
            <w:r w:rsidR="00090AA3">
              <w:rPr>
                <w:rStyle w:val="Hyperlink"/>
                <w:rFonts w:eastAsiaTheme="majorEastAsia" w:cs="Arial"/>
                <w:noProof/>
              </w:rPr>
              <w:t xml:space="preserve">    </w:t>
            </w:r>
            <w:r w:rsidR="008D4049" w:rsidRPr="007C2558">
              <w:rPr>
                <w:rStyle w:val="Hyperlink"/>
                <w:rFonts w:eastAsiaTheme="majorEastAsia" w:cs="Arial"/>
                <w:noProof/>
              </w:rPr>
              <w:t>Evaluation rubrics</w:t>
            </w:r>
            <w:r w:rsidR="008D4049">
              <w:rPr>
                <w:noProof/>
                <w:webHidden/>
              </w:rPr>
              <w:tab/>
            </w:r>
            <w:r w:rsidR="008D4049">
              <w:rPr>
                <w:noProof/>
                <w:webHidden/>
              </w:rPr>
              <w:fldChar w:fldCharType="begin"/>
            </w:r>
            <w:r w:rsidR="008D4049">
              <w:rPr>
                <w:noProof/>
                <w:webHidden/>
              </w:rPr>
              <w:instrText xml:space="preserve"> PAGEREF _Toc65488944 \h </w:instrText>
            </w:r>
            <w:r w:rsidR="008D4049">
              <w:rPr>
                <w:noProof/>
                <w:webHidden/>
              </w:rPr>
            </w:r>
            <w:r w:rsidR="008D4049">
              <w:rPr>
                <w:noProof/>
                <w:webHidden/>
              </w:rPr>
              <w:fldChar w:fldCharType="separate"/>
            </w:r>
            <w:r w:rsidR="008D4049">
              <w:rPr>
                <w:noProof/>
                <w:webHidden/>
              </w:rPr>
              <w:t>9</w:t>
            </w:r>
            <w:r w:rsidR="008D4049">
              <w:rPr>
                <w:noProof/>
                <w:webHidden/>
              </w:rPr>
              <w:fldChar w:fldCharType="end"/>
            </w:r>
          </w:hyperlink>
        </w:p>
        <w:p w14:paraId="6141D401" w14:textId="0BA58FBD" w:rsidR="00D86D4B" w:rsidRPr="00A9727E" w:rsidRDefault="00D86D4B" w:rsidP="00D86D4B">
          <w:pPr>
            <w:pBdr>
              <w:top w:val="nil"/>
              <w:left w:val="nil"/>
              <w:bottom w:val="nil"/>
              <w:right w:val="nil"/>
              <w:between w:val="nil"/>
            </w:pBdr>
            <w:spacing w:before="120"/>
            <w:jc w:val="center"/>
            <w:rPr>
              <w:rFonts w:eastAsia="Calibri" w:cs="Arial"/>
              <w:color w:val="00B0F0"/>
              <w:sz w:val="72"/>
              <w:szCs w:val="72"/>
            </w:rPr>
          </w:pPr>
          <w:r w:rsidRPr="00A9727E">
            <w:rPr>
              <w:rFonts w:cs="Arial"/>
              <w:b/>
              <w:bCs/>
              <w:noProof/>
            </w:rPr>
            <w:fldChar w:fldCharType="end"/>
          </w:r>
        </w:p>
      </w:sdtContent>
    </w:sdt>
    <w:p w14:paraId="0211CD43" w14:textId="7FFC29D9"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07DE77FA" w14:textId="7CAD6BE3"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2410DAE7" w14:textId="35AA9813"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6C98E7AB" w14:textId="5DF0739D"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6C903954" w14:textId="77777777" w:rsidR="00942E39" w:rsidRPr="00A9727E" w:rsidRDefault="00942E39" w:rsidP="001368EA">
      <w:pPr>
        <w:pBdr>
          <w:top w:val="nil"/>
          <w:left w:val="nil"/>
          <w:bottom w:val="nil"/>
          <w:right w:val="nil"/>
          <w:between w:val="nil"/>
        </w:pBdr>
        <w:spacing w:before="120"/>
        <w:jc w:val="center"/>
        <w:rPr>
          <w:rFonts w:eastAsia="Calibri" w:cs="Arial"/>
          <w:color w:val="00B0F0"/>
          <w:sz w:val="72"/>
          <w:szCs w:val="72"/>
        </w:rPr>
      </w:pPr>
    </w:p>
    <w:p w14:paraId="0CA7D60D" w14:textId="185102C5" w:rsidR="001368EA" w:rsidRDefault="001368EA" w:rsidP="00D86D4B">
      <w:pPr>
        <w:pStyle w:val="Heading1"/>
        <w:rPr>
          <w:rFonts w:eastAsiaTheme="majorEastAsia" w:cs="Arial"/>
        </w:rPr>
      </w:pPr>
      <w:bookmarkStart w:id="0" w:name="_Toc65488937"/>
      <w:r w:rsidRPr="00A9727E">
        <w:rPr>
          <w:rFonts w:eastAsiaTheme="majorEastAsia" w:cs="Arial"/>
        </w:rPr>
        <w:lastRenderedPageBreak/>
        <w:t>Problem statement</w:t>
      </w:r>
      <w:bookmarkEnd w:id="0"/>
    </w:p>
    <w:p w14:paraId="7C25FC28" w14:textId="661C740F" w:rsidR="00942E39" w:rsidRPr="00A754E6" w:rsidRDefault="00942E39" w:rsidP="0081061B">
      <w:pPr>
        <w:pStyle w:val="Bodytext0"/>
        <w:ind w:left="0"/>
        <w:jc w:val="both"/>
        <w:rPr>
          <w:rFonts w:cs="Arial"/>
          <w:sz w:val="22"/>
        </w:rPr>
      </w:pPr>
      <w:r w:rsidRPr="00A754E6">
        <w:rPr>
          <w:rFonts w:cs="Arial"/>
          <w:sz w:val="22"/>
        </w:rPr>
        <w:t>The purpose of the requirements document is to systematically capture requirements for the project and the system “</w:t>
      </w:r>
      <w:r w:rsidR="00600696" w:rsidRPr="00B06C98">
        <w:rPr>
          <w:rFonts w:cs="Arial"/>
          <w:sz w:val="22"/>
        </w:rPr>
        <w:t>School Parent App</w:t>
      </w:r>
      <w:r w:rsidRPr="00A754E6">
        <w:rPr>
          <w:rFonts w:cs="Arial"/>
          <w:sz w:val="22"/>
        </w:rPr>
        <w:t xml:space="preserve">” to be developed. The application should be Cloud Native Architecture with </w:t>
      </w:r>
      <w:r w:rsidR="00E3495E" w:rsidRPr="00A754E6">
        <w:rPr>
          <w:rFonts w:cs="Arial"/>
          <w:sz w:val="22"/>
        </w:rPr>
        <w:t>Microservices</w:t>
      </w:r>
      <w:r w:rsidRPr="00A754E6">
        <w:rPr>
          <w:rFonts w:cs="Arial"/>
          <w:sz w:val="22"/>
        </w:rPr>
        <w:t>. Both functional and non-functional requirements are captured in this document. It also serves as the input for the project scoping.</w:t>
      </w:r>
    </w:p>
    <w:p w14:paraId="584789D5" w14:textId="77777777" w:rsidR="00942E39" w:rsidRPr="00A754E6" w:rsidRDefault="00942E39" w:rsidP="0081061B">
      <w:pPr>
        <w:pStyle w:val="Bodytext0"/>
        <w:ind w:left="0"/>
        <w:jc w:val="both"/>
        <w:rPr>
          <w:rFonts w:cs="Arial"/>
          <w:b/>
          <w:sz w:val="22"/>
        </w:rPr>
      </w:pPr>
      <w:r w:rsidRPr="00A754E6">
        <w:rPr>
          <w:rFonts w:cs="Arial"/>
          <w:b/>
          <w:sz w:val="22"/>
        </w:rPr>
        <w:t>About the System</w:t>
      </w:r>
    </w:p>
    <w:p w14:paraId="4B7FA198" w14:textId="1FDACCE3" w:rsidR="00942E39" w:rsidRPr="00DC4141" w:rsidRDefault="00942E39" w:rsidP="00DC4141">
      <w:pPr>
        <w:pStyle w:val="Bodytext0"/>
        <w:ind w:left="0"/>
        <w:jc w:val="both"/>
        <w:rPr>
          <w:rFonts w:cs="Arial"/>
          <w:sz w:val="22"/>
        </w:rPr>
      </w:pPr>
      <w:bookmarkStart w:id="1" w:name="_Toc430616677"/>
      <w:bookmarkStart w:id="2" w:name="_Toc22634010"/>
      <w:r w:rsidRPr="00A754E6">
        <w:rPr>
          <w:rFonts w:cs="Arial"/>
          <w:sz w:val="22"/>
        </w:rPr>
        <w:t>The client would like to develo</w:t>
      </w:r>
      <w:r w:rsidR="00A16318">
        <w:rPr>
          <w:rFonts w:cs="Arial"/>
          <w:sz w:val="22"/>
        </w:rPr>
        <w:t>p an</w:t>
      </w:r>
      <w:r w:rsidRPr="00A754E6">
        <w:rPr>
          <w:rFonts w:cs="Arial"/>
          <w:sz w:val="22"/>
        </w:rPr>
        <w:t xml:space="preserve"> application</w:t>
      </w:r>
      <w:r w:rsidR="00A16318">
        <w:rPr>
          <w:rFonts w:cs="Arial"/>
          <w:sz w:val="22"/>
        </w:rPr>
        <w:t xml:space="preserve"> called </w:t>
      </w:r>
      <w:r w:rsidR="0027455D">
        <w:rPr>
          <w:rFonts w:cs="Arial"/>
          <w:sz w:val="22"/>
        </w:rPr>
        <w:t>School</w:t>
      </w:r>
      <w:r w:rsidR="00736F05">
        <w:rPr>
          <w:rFonts w:cs="Arial"/>
          <w:sz w:val="22"/>
        </w:rPr>
        <w:t xml:space="preserve"> Parent App</w:t>
      </w:r>
      <w:r w:rsidR="00A16318">
        <w:rPr>
          <w:rFonts w:cs="Arial"/>
          <w:sz w:val="22"/>
        </w:rPr>
        <w:t xml:space="preserve"> to capture the details of the </w:t>
      </w:r>
      <w:r w:rsidR="00664548">
        <w:rPr>
          <w:rFonts w:cs="Arial"/>
          <w:sz w:val="22"/>
        </w:rPr>
        <w:t>students</w:t>
      </w:r>
      <w:r w:rsidR="00A16318">
        <w:rPr>
          <w:rFonts w:cs="Arial"/>
          <w:sz w:val="22"/>
        </w:rPr>
        <w:t xml:space="preserve"> who likes to get the </w:t>
      </w:r>
      <w:r w:rsidR="00664548">
        <w:rPr>
          <w:rFonts w:cs="Arial"/>
          <w:sz w:val="22"/>
        </w:rPr>
        <w:t xml:space="preserve">online updates such as Fee details, </w:t>
      </w:r>
      <w:r w:rsidR="00B26834">
        <w:rPr>
          <w:rFonts w:cs="Arial"/>
          <w:sz w:val="22"/>
        </w:rPr>
        <w:t>circulars,</w:t>
      </w:r>
      <w:r w:rsidR="00F305EE">
        <w:rPr>
          <w:rFonts w:cs="Arial"/>
          <w:sz w:val="22"/>
        </w:rPr>
        <w:t xml:space="preserve"> and </w:t>
      </w:r>
      <w:r w:rsidR="00657DD5">
        <w:rPr>
          <w:rFonts w:cs="Arial"/>
          <w:sz w:val="22"/>
        </w:rPr>
        <w:t>holiday</w:t>
      </w:r>
      <w:r w:rsidR="00F72477">
        <w:rPr>
          <w:rFonts w:cs="Arial"/>
          <w:sz w:val="22"/>
        </w:rPr>
        <w:t xml:space="preserve"> list</w:t>
      </w:r>
      <w:r w:rsidR="00761841">
        <w:rPr>
          <w:rFonts w:cs="Arial"/>
          <w:sz w:val="22"/>
        </w:rPr>
        <w:t xml:space="preserve">. </w:t>
      </w:r>
    </w:p>
    <w:bookmarkEnd w:id="1"/>
    <w:bookmarkEnd w:id="2"/>
    <w:p w14:paraId="40E7FF8C" w14:textId="77777777" w:rsidR="00942E39" w:rsidRPr="00A754E6" w:rsidRDefault="00942E39" w:rsidP="0081061B">
      <w:pPr>
        <w:pStyle w:val="Bodytext0"/>
        <w:ind w:left="0"/>
        <w:jc w:val="both"/>
        <w:rPr>
          <w:rFonts w:cs="Arial"/>
          <w:b/>
          <w:sz w:val="22"/>
        </w:rPr>
      </w:pPr>
      <w:r w:rsidRPr="00A754E6">
        <w:rPr>
          <w:rFonts w:cs="Arial"/>
          <w:b/>
          <w:sz w:val="22"/>
        </w:rPr>
        <w:t>Scope of the System</w:t>
      </w:r>
    </w:p>
    <w:p w14:paraId="1F43881C" w14:textId="77777777" w:rsidR="00942E39" w:rsidRPr="00A754E6" w:rsidRDefault="00942E39" w:rsidP="0081061B">
      <w:pPr>
        <w:pStyle w:val="Bodytext0"/>
        <w:ind w:left="0"/>
        <w:jc w:val="both"/>
        <w:rPr>
          <w:rFonts w:cs="Arial"/>
          <w:sz w:val="22"/>
        </w:rPr>
      </w:pPr>
      <w:r w:rsidRPr="00A754E6">
        <w:rPr>
          <w:rFonts w:cs="Arial"/>
          <w:sz w:val="22"/>
        </w:rPr>
        <w:t>The scope of the system is explained through its modules as follows</w:t>
      </w:r>
    </w:p>
    <w:p w14:paraId="7CC96360" w14:textId="4B3859EB" w:rsidR="00942E39" w:rsidRPr="00A754E6" w:rsidRDefault="00F305EE" w:rsidP="00EB436A">
      <w:pPr>
        <w:pStyle w:val="Bodytext0"/>
        <w:numPr>
          <w:ilvl w:val="0"/>
          <w:numId w:val="16"/>
        </w:numPr>
        <w:jc w:val="both"/>
        <w:rPr>
          <w:rFonts w:cs="Arial"/>
          <w:sz w:val="22"/>
        </w:rPr>
      </w:pPr>
      <w:r>
        <w:rPr>
          <w:rFonts w:cs="Arial"/>
          <w:sz w:val="22"/>
        </w:rPr>
        <w:t>Register</w:t>
      </w:r>
      <w:r w:rsidR="00D36DFE">
        <w:rPr>
          <w:rFonts w:cs="Arial"/>
          <w:sz w:val="22"/>
        </w:rPr>
        <w:t xml:space="preserve"> </w:t>
      </w:r>
      <w:r>
        <w:rPr>
          <w:rFonts w:cs="Arial"/>
          <w:sz w:val="22"/>
        </w:rPr>
        <w:t>Student</w:t>
      </w:r>
      <w:r w:rsidR="008A2C8F">
        <w:rPr>
          <w:rFonts w:cs="Arial"/>
          <w:sz w:val="22"/>
        </w:rPr>
        <w:t xml:space="preserve"> and Parent</w:t>
      </w:r>
      <w:r w:rsidR="00A16318">
        <w:rPr>
          <w:rFonts w:cs="Arial"/>
          <w:sz w:val="22"/>
        </w:rPr>
        <w:t xml:space="preserve"> Information - </w:t>
      </w:r>
      <w:r w:rsidR="00942E39" w:rsidRPr="00A754E6">
        <w:rPr>
          <w:rFonts w:cs="Arial"/>
          <w:sz w:val="22"/>
        </w:rPr>
        <w:t>used by</w:t>
      </w:r>
      <w:r w:rsidR="00A16318">
        <w:rPr>
          <w:rFonts w:cs="Arial"/>
          <w:sz w:val="22"/>
        </w:rPr>
        <w:t xml:space="preserve"> the </w:t>
      </w:r>
      <w:r w:rsidR="00600696">
        <w:rPr>
          <w:rFonts w:cs="Arial"/>
          <w:sz w:val="22"/>
        </w:rPr>
        <w:t>parents/students</w:t>
      </w:r>
      <w:r w:rsidR="00942E39" w:rsidRPr="00A754E6">
        <w:rPr>
          <w:rFonts w:cs="Arial"/>
          <w:sz w:val="22"/>
        </w:rPr>
        <w:t xml:space="preserve"> to</w:t>
      </w:r>
      <w:r w:rsidR="006F4BF9">
        <w:rPr>
          <w:rFonts w:cs="Arial"/>
          <w:sz w:val="22"/>
        </w:rPr>
        <w:t xml:space="preserve"> enter the details into the application.</w:t>
      </w:r>
      <w:r w:rsidR="00942E39" w:rsidRPr="00A754E6">
        <w:rPr>
          <w:rFonts w:cs="Arial"/>
          <w:sz w:val="22"/>
        </w:rPr>
        <w:t xml:space="preserve"> The system stores the details of the </w:t>
      </w:r>
      <w:r w:rsidR="008A2C8F">
        <w:rPr>
          <w:rFonts w:cs="Arial"/>
          <w:sz w:val="22"/>
        </w:rPr>
        <w:t>student</w:t>
      </w:r>
      <w:r w:rsidR="00942E39" w:rsidRPr="00A754E6">
        <w:rPr>
          <w:rFonts w:cs="Arial"/>
          <w:sz w:val="22"/>
        </w:rPr>
        <w:t xml:space="preserve"> in the system </w:t>
      </w:r>
      <w:r w:rsidR="00EB7C18" w:rsidRPr="00A754E6">
        <w:rPr>
          <w:rFonts w:cs="Arial"/>
          <w:sz w:val="22"/>
        </w:rPr>
        <w:t>and able to edit it.</w:t>
      </w:r>
    </w:p>
    <w:p w14:paraId="1EF66B54" w14:textId="39D5B801" w:rsidR="00EB7C18" w:rsidRPr="00A754E6" w:rsidRDefault="00F54F64" w:rsidP="00EB436A">
      <w:pPr>
        <w:pStyle w:val="Bodytext0"/>
        <w:numPr>
          <w:ilvl w:val="0"/>
          <w:numId w:val="16"/>
        </w:numPr>
        <w:jc w:val="both"/>
        <w:rPr>
          <w:rFonts w:cs="Arial"/>
          <w:sz w:val="22"/>
        </w:rPr>
      </w:pPr>
      <w:r>
        <w:rPr>
          <w:rFonts w:cs="Arial"/>
          <w:sz w:val="22"/>
        </w:rPr>
        <w:t xml:space="preserve">Process the application by </w:t>
      </w:r>
      <w:r w:rsidR="008A2C8F">
        <w:rPr>
          <w:rFonts w:cs="Arial"/>
          <w:sz w:val="22"/>
        </w:rPr>
        <w:t>Staff</w:t>
      </w:r>
      <w:r w:rsidR="00EB7C18" w:rsidRPr="00A754E6">
        <w:rPr>
          <w:rFonts w:cs="Arial"/>
          <w:sz w:val="22"/>
        </w:rPr>
        <w:t xml:space="preserve"> – The</w:t>
      </w:r>
      <w:r>
        <w:rPr>
          <w:rFonts w:cs="Arial"/>
          <w:sz w:val="22"/>
        </w:rPr>
        <w:t xml:space="preserve"> </w:t>
      </w:r>
      <w:r w:rsidR="008A2C8F">
        <w:rPr>
          <w:rFonts w:cs="Arial"/>
          <w:sz w:val="22"/>
        </w:rPr>
        <w:t>School</w:t>
      </w:r>
      <w:r>
        <w:rPr>
          <w:rFonts w:cs="Arial"/>
          <w:sz w:val="22"/>
        </w:rPr>
        <w:t xml:space="preserve"> </w:t>
      </w:r>
      <w:r w:rsidR="008A2C8F">
        <w:rPr>
          <w:rFonts w:cs="Arial"/>
          <w:sz w:val="22"/>
        </w:rPr>
        <w:t>Staff</w:t>
      </w:r>
      <w:r>
        <w:rPr>
          <w:rFonts w:cs="Arial"/>
          <w:sz w:val="22"/>
        </w:rPr>
        <w:t xml:space="preserve"> </w:t>
      </w:r>
      <w:r w:rsidR="00EB7C18" w:rsidRPr="00A754E6">
        <w:rPr>
          <w:rFonts w:cs="Arial"/>
          <w:sz w:val="22"/>
        </w:rPr>
        <w:t>should be able to</w:t>
      </w:r>
      <w:r>
        <w:rPr>
          <w:rFonts w:cs="Arial"/>
          <w:sz w:val="22"/>
        </w:rPr>
        <w:t xml:space="preserve"> review the details submitted by the </w:t>
      </w:r>
      <w:r w:rsidR="008A2C8F">
        <w:rPr>
          <w:rFonts w:cs="Arial"/>
          <w:sz w:val="22"/>
        </w:rPr>
        <w:t>parent</w:t>
      </w:r>
      <w:r>
        <w:rPr>
          <w:rFonts w:cs="Arial"/>
          <w:sz w:val="22"/>
        </w:rPr>
        <w:t xml:space="preserve"> and approve/reject it to proceed to the further process.</w:t>
      </w:r>
    </w:p>
    <w:p w14:paraId="79262A7C" w14:textId="1E109C18" w:rsidR="001368EA" w:rsidRPr="00A9727E" w:rsidRDefault="00D86D4B" w:rsidP="00D86D4B">
      <w:pPr>
        <w:pStyle w:val="Heading1"/>
        <w:rPr>
          <w:rFonts w:cs="Arial"/>
        </w:rPr>
      </w:pPr>
      <w:bookmarkStart w:id="3" w:name="_Toc65488938"/>
      <w:r w:rsidRPr="00A9727E">
        <w:rPr>
          <w:rFonts w:cs="Arial"/>
        </w:rPr>
        <w:t>Architecture Diagram</w:t>
      </w:r>
      <w:r w:rsidR="007D5D0F">
        <w:rPr>
          <w:rFonts w:cs="Arial"/>
        </w:rPr>
        <w:t xml:space="preserve"> for the Problem Statement</w:t>
      </w:r>
      <w:bookmarkEnd w:id="3"/>
    </w:p>
    <w:p w14:paraId="60FC30C3" w14:textId="59DCA700" w:rsidR="00DF62F8" w:rsidRDefault="00B15F7A" w:rsidP="00DF62F8">
      <w:pPr>
        <w:pStyle w:val="Bodytext0"/>
        <w:ind w:left="0"/>
        <w:rPr>
          <w:rFonts w:cs="Arial"/>
          <w:b/>
        </w:rPr>
      </w:pPr>
      <w:r>
        <w:rPr>
          <w:rFonts w:cs="Arial"/>
          <w:b/>
        </w:rPr>
        <w:t>Use case</w:t>
      </w:r>
      <w:r w:rsidR="00DF62F8" w:rsidRPr="00B82F3A">
        <w:rPr>
          <w:rFonts w:cs="Arial"/>
          <w:b/>
        </w:rPr>
        <w:t xml:space="preserve"> Diagram</w:t>
      </w:r>
    </w:p>
    <w:p w14:paraId="00FF819F" w14:textId="048B397F" w:rsidR="00B15F7A" w:rsidRDefault="00B15F7A" w:rsidP="00DF62F8">
      <w:pPr>
        <w:pStyle w:val="Bodytext0"/>
        <w:ind w:left="0"/>
        <w:rPr>
          <w:rFonts w:cs="Arial"/>
          <w:b/>
        </w:rPr>
      </w:pPr>
    </w:p>
    <w:p w14:paraId="6C2981B2" w14:textId="3633A60F" w:rsidR="00B15F7A" w:rsidRDefault="00B15F7A" w:rsidP="00DF62F8">
      <w:pPr>
        <w:pStyle w:val="Bodytext0"/>
        <w:ind w:left="0"/>
        <w:rPr>
          <w:rFonts w:cs="Arial"/>
          <w:b/>
        </w:rPr>
      </w:pPr>
      <w:r>
        <w:rPr>
          <w:rFonts w:cs="Arial"/>
          <w:b/>
        </w:rPr>
        <w:t xml:space="preserve">US_01 </w:t>
      </w:r>
      <w:r w:rsidR="005D1A70">
        <w:rPr>
          <w:rFonts w:cs="Arial"/>
          <w:b/>
        </w:rPr>
        <w:t>Parent</w:t>
      </w:r>
      <w:r w:rsidR="00F54F64">
        <w:rPr>
          <w:rFonts w:cs="Arial"/>
          <w:b/>
        </w:rPr>
        <w:t xml:space="preserve"> Information</w:t>
      </w:r>
    </w:p>
    <w:p w14:paraId="6984EC89" w14:textId="0DAA4DEB" w:rsidR="000312BA" w:rsidRPr="00B82F3A" w:rsidRDefault="00B15F7A" w:rsidP="00DF62F8">
      <w:pPr>
        <w:pStyle w:val="Bodytext0"/>
        <w:ind w:left="0"/>
        <w:rPr>
          <w:rFonts w:cs="Arial"/>
          <w:b/>
        </w:rPr>
      </w:pPr>
      <w:r>
        <w:rPr>
          <w:rFonts w:cs="Arial"/>
          <w:b/>
          <w:noProof/>
        </w:rPr>
        <mc:AlternateContent>
          <mc:Choice Requires="wps">
            <w:drawing>
              <wp:anchor distT="0" distB="0" distL="114300" distR="114300" simplePos="0" relativeHeight="251647488" behindDoc="0" locked="0" layoutInCell="1" allowOverlap="1" wp14:anchorId="46D7821A" wp14:editId="67A2C56F">
                <wp:simplePos x="0" y="0"/>
                <wp:positionH relativeFrom="column">
                  <wp:posOffset>1645920</wp:posOffset>
                </wp:positionH>
                <wp:positionV relativeFrom="paragraph">
                  <wp:posOffset>224595</wp:posOffset>
                </wp:positionV>
                <wp:extent cx="1097280" cy="429064"/>
                <wp:effectExtent l="0" t="0" r="26670" b="28575"/>
                <wp:wrapNone/>
                <wp:docPr id="8" name="Rectangle 8"/>
                <wp:cNvGraphicFramePr/>
                <a:graphic xmlns:a="http://schemas.openxmlformats.org/drawingml/2006/main">
                  <a:graphicData uri="http://schemas.microsoft.com/office/word/2010/wordprocessingShape">
                    <wps:wsp>
                      <wps:cNvSpPr/>
                      <wps:spPr>
                        <a:xfrm>
                          <a:off x="0" y="0"/>
                          <a:ext cx="1097280" cy="4290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ADE90" w14:textId="17313138" w:rsidR="00B15F7A" w:rsidRDefault="00F54F64" w:rsidP="00B15F7A">
                            <w:pPr>
                              <w:jc w:val="center"/>
                            </w:pPr>
                            <w:r>
                              <w:t>Submitted the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7821A" id="Rectangle 8" o:spid="_x0000_s1026" style="position:absolute;margin-left:129.6pt;margin-top:17.7pt;width:86.4pt;height:33.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" fillcolor="white [3201]" strokecolor="#f79646 [3209]" strokeweight="2pt">
                <v:textbox>
                  <w:txbxContent>
                    <w:p w14:paraId="21FADE90" w14:textId="17313138" w:rsidR="00B15F7A" w:rsidRDefault="00F54F64" w:rsidP="00B15F7A">
                      <w:pPr>
                        <w:jc w:val="center"/>
                      </w:pPr>
                      <w:r>
                        <w:t>Submitted the Information</w:t>
                      </w:r>
                    </w:p>
                  </w:txbxContent>
                </v:textbox>
              </v:rect>
            </w:pict>
          </mc:Fallback>
        </mc:AlternateContent>
      </w:r>
      <w:r w:rsidR="006409D9">
        <w:rPr>
          <w:rFonts w:cs="Arial"/>
          <w:b/>
          <w:noProof/>
        </w:rPr>
        <mc:AlternateContent>
          <mc:Choice Requires="wps">
            <w:drawing>
              <wp:anchor distT="0" distB="0" distL="114300" distR="114300" simplePos="0" relativeHeight="251645440" behindDoc="0" locked="0" layoutInCell="1" allowOverlap="1" wp14:anchorId="4776AC31" wp14:editId="7348936C">
                <wp:simplePos x="0" y="0"/>
                <wp:positionH relativeFrom="column">
                  <wp:posOffset>168813</wp:posOffset>
                </wp:positionH>
                <wp:positionV relativeFrom="paragraph">
                  <wp:posOffset>119087</wp:posOffset>
                </wp:positionV>
                <wp:extent cx="928468" cy="562708"/>
                <wp:effectExtent l="0" t="0" r="24130" b="27940"/>
                <wp:wrapNone/>
                <wp:docPr id="7" name="Rectangle 7"/>
                <wp:cNvGraphicFramePr/>
                <a:graphic xmlns:a="http://schemas.openxmlformats.org/drawingml/2006/main">
                  <a:graphicData uri="http://schemas.microsoft.com/office/word/2010/wordprocessingShape">
                    <wps:wsp>
                      <wps:cNvSpPr/>
                      <wps:spPr>
                        <a:xfrm>
                          <a:off x="0" y="0"/>
                          <a:ext cx="928468"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6FDA1" w14:textId="6273E329" w:rsidR="006409D9" w:rsidRPr="008A2C8F" w:rsidRDefault="008A2C8F" w:rsidP="006409D9">
                            <w:pPr>
                              <w:jc w:val="center"/>
                              <w:rPr>
                                <w:lang w:val="en-IN"/>
                              </w:rPr>
                            </w:pPr>
                            <w:r>
                              <w:rPr>
                                <w:lang w:val="en-IN"/>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6AC31" id="Rectangle 7" o:spid="_x0000_s1027" style="position:absolute;margin-left:13.3pt;margin-top:9.4pt;width:73.1pt;height:44.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" fillcolor="white [3201]" strokecolor="#f79646 [3209]" strokeweight="2pt">
                <v:textbox>
                  <w:txbxContent>
                    <w:p w14:paraId="4F46FDA1" w14:textId="6273E329" w:rsidR="006409D9" w:rsidRPr="008A2C8F" w:rsidRDefault="008A2C8F" w:rsidP="006409D9">
                      <w:pPr>
                        <w:jc w:val="center"/>
                        <w:rPr>
                          <w:lang w:val="en-IN"/>
                        </w:rPr>
                      </w:pPr>
                      <w:r>
                        <w:rPr>
                          <w:lang w:val="en-IN"/>
                        </w:rPr>
                        <w:t>Parent</w:t>
                      </w:r>
                    </w:p>
                  </w:txbxContent>
                </v:textbox>
              </v:rect>
            </w:pict>
          </mc:Fallback>
        </mc:AlternateContent>
      </w:r>
    </w:p>
    <w:p w14:paraId="18C556B2" w14:textId="7C41C33F" w:rsidR="003772E8" w:rsidRDefault="00B15F7A" w:rsidP="00390C32">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48512" behindDoc="0" locked="0" layoutInCell="1" allowOverlap="1" wp14:anchorId="01EC5102" wp14:editId="061A4A3B">
                <wp:simplePos x="0" y="0"/>
                <wp:positionH relativeFrom="column">
                  <wp:posOffset>1097182</wp:posOffset>
                </wp:positionH>
                <wp:positionV relativeFrom="paragraph">
                  <wp:posOffset>53438</wp:posOffset>
                </wp:positionV>
                <wp:extent cx="520603" cy="0"/>
                <wp:effectExtent l="0" t="76200" r="13335" b="95250"/>
                <wp:wrapNone/>
                <wp:docPr id="9" name="Straight Arrow Connector 9"/>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7377A43B">
                <v:path fillok="f" arrowok="t" o:connecttype="none"/>
                <o:lock v:ext="edit" shapetype="t"/>
              </v:shapetype>
              <v:shape id="Straight Arrow Connector 9" style="position:absolute;margin-left:86.4pt;margin-top:4.2pt;width:41pt;height:0;z-index:25164851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EN0wEAAP8DAAAOAAAAZHJzL2Uyb0RvYy54bWysU9uO0zAQfUfiHyy/06RFrNi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">
                <v:stroke endarrow="block"/>
              </v:shape>
            </w:pict>
          </mc:Fallback>
        </mc:AlternateContent>
      </w:r>
    </w:p>
    <w:p w14:paraId="5680C79B" w14:textId="3BA93D96" w:rsidR="00DF62F8" w:rsidRDefault="00DF62F8" w:rsidP="00390C32">
      <w:pPr>
        <w:pStyle w:val="ListParagraph"/>
        <w:ind w:left="0"/>
        <w:rPr>
          <w:rFonts w:ascii="Arial" w:eastAsiaTheme="minorHAnsi" w:hAnsi="Arial" w:cs="Arial"/>
          <w:color w:val="A6A6A6" w:themeColor="background1" w:themeShade="A6"/>
          <w:szCs w:val="20"/>
        </w:rPr>
      </w:pPr>
    </w:p>
    <w:p w14:paraId="66AC7EC1" w14:textId="5D06D80E" w:rsidR="00DF62F8" w:rsidRDefault="00B15F7A" w:rsidP="00390C32">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51584" behindDoc="0" locked="0" layoutInCell="1" allowOverlap="1" wp14:anchorId="6A9B7197" wp14:editId="37674117">
                <wp:simplePos x="0" y="0"/>
                <wp:positionH relativeFrom="column">
                  <wp:posOffset>2194560</wp:posOffset>
                </wp:positionH>
                <wp:positionV relativeFrom="paragraph">
                  <wp:posOffset>27110</wp:posOffset>
                </wp:positionV>
                <wp:extent cx="7034" cy="401368"/>
                <wp:effectExtent l="76200" t="0" r="69215" b="55880"/>
                <wp:wrapNone/>
                <wp:docPr id="11" name="Straight Arrow Connector 11"/>
                <wp:cNvGraphicFramePr/>
                <a:graphic xmlns:a="http://schemas.openxmlformats.org/drawingml/2006/main">
                  <a:graphicData uri="http://schemas.microsoft.com/office/word/2010/wordprocessingShape">
                    <wps:wsp>
                      <wps:cNvCnPr/>
                      <wps:spPr>
                        <a:xfrm flipH="1">
                          <a:off x="0" y="0"/>
                          <a:ext cx="7034" cy="401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1" style="position:absolute;margin-left:172.8pt;margin-top:2.15pt;width:.55pt;height:31.6pt;flip:x;z-index:25165158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" w14:anchorId="53772476">
                <v:stroke endarrow="block"/>
              </v:shape>
            </w:pict>
          </mc:Fallback>
        </mc:AlternateContent>
      </w:r>
    </w:p>
    <w:p w14:paraId="266F9189" w14:textId="212F0A1E" w:rsidR="00DF62F8" w:rsidRDefault="00DF62F8" w:rsidP="00390C32">
      <w:pPr>
        <w:pStyle w:val="ListParagraph"/>
        <w:ind w:left="0"/>
        <w:rPr>
          <w:rFonts w:ascii="Arial" w:eastAsiaTheme="minorHAnsi" w:hAnsi="Arial" w:cs="Arial"/>
          <w:color w:val="A6A6A6" w:themeColor="background1" w:themeShade="A6"/>
          <w:szCs w:val="20"/>
        </w:rPr>
      </w:pPr>
    </w:p>
    <w:p w14:paraId="24A3E71C" w14:textId="1569CAD4" w:rsidR="00DF62F8" w:rsidRDefault="00B15F7A" w:rsidP="00390C32">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50560" behindDoc="0" locked="0" layoutInCell="1" allowOverlap="1" wp14:anchorId="1696E163" wp14:editId="33B6B66A">
                <wp:simplePos x="0" y="0"/>
                <wp:positionH relativeFrom="column">
                  <wp:posOffset>1638788</wp:posOffset>
                </wp:positionH>
                <wp:positionV relativeFrom="paragraph">
                  <wp:posOffset>71804</wp:posOffset>
                </wp:positionV>
                <wp:extent cx="1153550" cy="801859"/>
                <wp:effectExtent l="0" t="0" r="27940" b="17780"/>
                <wp:wrapNone/>
                <wp:docPr id="10" name="Flowchart: Magnetic Disk 10"/>
                <wp:cNvGraphicFramePr/>
                <a:graphic xmlns:a="http://schemas.openxmlformats.org/drawingml/2006/main">
                  <a:graphicData uri="http://schemas.microsoft.com/office/word/2010/wordprocessingShape">
                    <wps:wsp>
                      <wps:cNvSpPr/>
                      <wps:spPr>
                        <a:xfrm>
                          <a:off x="0" y="0"/>
                          <a:ext cx="1153550" cy="80185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12A23402" w14:textId="1ED77F69" w:rsidR="00B15F7A" w:rsidRDefault="00B15F7A" w:rsidP="00B15F7A">
                            <w:pPr>
                              <w:jc w:val="center"/>
                            </w:pPr>
                            <w:r>
                              <w:t>Save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6E16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8" type="#_x0000_t132" style="position:absolute;margin-left:129.05pt;margin-top:5.65pt;width:90.85pt;height:6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" fillcolor="white [3201]" strokecolor="#f79646 [3209]" strokeweight="2pt">
                <v:textbox>
                  <w:txbxContent>
                    <w:p w14:paraId="12A23402" w14:textId="1ED77F69" w:rsidR="00B15F7A" w:rsidRDefault="00B15F7A" w:rsidP="00B15F7A">
                      <w:pPr>
                        <w:jc w:val="center"/>
                      </w:pPr>
                      <w:r>
                        <w:t>Save to DB</w:t>
                      </w:r>
                    </w:p>
                  </w:txbxContent>
                </v:textbox>
              </v:shape>
            </w:pict>
          </mc:Fallback>
        </mc:AlternateContent>
      </w:r>
    </w:p>
    <w:p w14:paraId="12A494EB" w14:textId="77777777" w:rsidR="00DF62F8" w:rsidRDefault="00DF62F8" w:rsidP="00390C32">
      <w:pPr>
        <w:pStyle w:val="ListParagraph"/>
        <w:ind w:left="0"/>
        <w:rPr>
          <w:rFonts w:ascii="Arial" w:eastAsiaTheme="minorHAnsi" w:hAnsi="Arial" w:cs="Arial"/>
          <w:color w:val="A6A6A6" w:themeColor="background1" w:themeShade="A6"/>
          <w:szCs w:val="20"/>
        </w:rPr>
      </w:pPr>
    </w:p>
    <w:p w14:paraId="27B06E3F" w14:textId="2979D692" w:rsidR="009379A7" w:rsidRDefault="009379A7" w:rsidP="00DF62F8">
      <w:pPr>
        <w:pStyle w:val="Bodytext0"/>
        <w:ind w:left="0"/>
        <w:rPr>
          <w:rFonts w:cs="Arial"/>
          <w:b/>
        </w:rPr>
      </w:pPr>
    </w:p>
    <w:p w14:paraId="01707811" w14:textId="2F5A3687" w:rsidR="00B15F7A" w:rsidRDefault="00B15F7A" w:rsidP="00B15F7A">
      <w:pPr>
        <w:rPr>
          <w:rFonts w:eastAsiaTheme="majorEastAsia"/>
        </w:rPr>
      </w:pPr>
    </w:p>
    <w:p w14:paraId="32EA9EA7" w14:textId="7B9FE3E5" w:rsidR="008E763E" w:rsidRDefault="008E763E">
      <w:pPr>
        <w:widowControl/>
        <w:spacing w:before="0" w:after="0" w:line="240" w:lineRule="auto"/>
        <w:ind w:right="0"/>
        <w:rPr>
          <w:rFonts w:eastAsiaTheme="majorEastAsia"/>
        </w:rPr>
      </w:pPr>
      <w:r>
        <w:rPr>
          <w:rFonts w:eastAsiaTheme="majorEastAsia"/>
        </w:rPr>
        <w:br w:type="page"/>
      </w:r>
    </w:p>
    <w:p w14:paraId="3FF6BCB5" w14:textId="77777777" w:rsidR="00B15F7A" w:rsidRDefault="00B15F7A" w:rsidP="00B15F7A">
      <w:pPr>
        <w:rPr>
          <w:rFonts w:eastAsiaTheme="majorEastAsia"/>
        </w:rPr>
      </w:pPr>
    </w:p>
    <w:p w14:paraId="3E8BD481" w14:textId="422D5CE6" w:rsidR="00B15F7A" w:rsidRDefault="00B15F7A" w:rsidP="00B15F7A">
      <w:pPr>
        <w:pStyle w:val="Bodytext0"/>
        <w:ind w:left="0"/>
        <w:rPr>
          <w:rFonts w:cs="Arial"/>
          <w:b/>
        </w:rPr>
      </w:pPr>
      <w:r>
        <w:rPr>
          <w:rFonts w:cs="Arial"/>
          <w:b/>
        </w:rPr>
        <w:t>US_0</w:t>
      </w:r>
      <w:r w:rsidR="00EA3EBD">
        <w:rPr>
          <w:rFonts w:cs="Arial"/>
          <w:b/>
        </w:rPr>
        <w:t>2</w:t>
      </w:r>
      <w:r>
        <w:rPr>
          <w:rFonts w:cs="Arial"/>
          <w:b/>
        </w:rPr>
        <w:t xml:space="preserve"> Update </w:t>
      </w:r>
      <w:r w:rsidR="00600696">
        <w:rPr>
          <w:rFonts w:cs="Arial"/>
          <w:b/>
        </w:rPr>
        <w:t>parent/student</w:t>
      </w:r>
      <w:r w:rsidR="0038319C">
        <w:rPr>
          <w:rFonts w:cs="Arial"/>
          <w:b/>
        </w:rPr>
        <w:t xml:space="preserve"> </w:t>
      </w:r>
      <w:r>
        <w:rPr>
          <w:rFonts w:cs="Arial"/>
          <w:b/>
        </w:rPr>
        <w:t>details</w:t>
      </w:r>
    </w:p>
    <w:p w14:paraId="15643A20" w14:textId="77777777" w:rsidR="00B15F7A" w:rsidRPr="00B82F3A" w:rsidRDefault="00B15F7A" w:rsidP="00B15F7A">
      <w:pPr>
        <w:pStyle w:val="Bodytext0"/>
        <w:ind w:left="0"/>
        <w:rPr>
          <w:rFonts w:cs="Arial"/>
          <w:b/>
        </w:rPr>
      </w:pPr>
      <w:r>
        <w:rPr>
          <w:rFonts w:cs="Arial"/>
          <w:b/>
          <w:noProof/>
        </w:rPr>
        <mc:AlternateContent>
          <mc:Choice Requires="wps">
            <w:drawing>
              <wp:anchor distT="0" distB="0" distL="114300" distR="114300" simplePos="0" relativeHeight="251665920" behindDoc="0" locked="0" layoutInCell="1" allowOverlap="1" wp14:anchorId="4557659D" wp14:editId="3F7825E8">
                <wp:simplePos x="0" y="0"/>
                <wp:positionH relativeFrom="column">
                  <wp:posOffset>1589649</wp:posOffset>
                </wp:positionH>
                <wp:positionV relativeFrom="paragraph">
                  <wp:posOffset>32727</wp:posOffset>
                </wp:positionV>
                <wp:extent cx="1392311" cy="618539"/>
                <wp:effectExtent l="0" t="0" r="17780" b="10160"/>
                <wp:wrapNone/>
                <wp:docPr id="20" name="Rectangle 20"/>
                <wp:cNvGraphicFramePr/>
                <a:graphic xmlns:a="http://schemas.openxmlformats.org/drawingml/2006/main">
                  <a:graphicData uri="http://schemas.microsoft.com/office/word/2010/wordprocessingShape">
                    <wps:wsp>
                      <wps:cNvSpPr/>
                      <wps:spPr>
                        <a:xfrm>
                          <a:off x="0" y="0"/>
                          <a:ext cx="1392311" cy="6185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B7069B" w14:textId="28E0F0D1" w:rsidR="00B15F7A" w:rsidRDefault="00B15F7A" w:rsidP="00B15F7A">
                            <w:pPr>
                              <w:jc w:val="center"/>
                            </w:pPr>
                            <w:r>
                              <w:t>Update the</w:t>
                            </w:r>
                            <w:r w:rsidR="0038319C">
                              <w:t xml:space="preserve"> </w:t>
                            </w:r>
                            <w:r w:rsidR="00E3495E">
                              <w:t>details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7659D" id="Rectangle 20" o:spid="_x0000_s1029" style="position:absolute;margin-left:125.15pt;margin-top:2.6pt;width:109.65pt;height:48.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" fillcolor="white [3201]" strokecolor="#f79646 [3209]" strokeweight="2pt">
                <v:textbox>
                  <w:txbxContent>
                    <w:p w14:paraId="27B7069B" w14:textId="28E0F0D1" w:rsidR="00B15F7A" w:rsidRDefault="00B15F7A" w:rsidP="00B15F7A">
                      <w:pPr>
                        <w:jc w:val="center"/>
                      </w:pPr>
                      <w:r>
                        <w:t>Update the</w:t>
                      </w:r>
                      <w:r w:rsidR="0038319C">
                        <w:t xml:space="preserve"> </w:t>
                      </w:r>
                      <w:r w:rsidR="00E3495E">
                        <w:t>details</w:t>
                      </w:r>
                      <w:r>
                        <w:t xml:space="preserve"> </w:t>
                      </w:r>
                    </w:p>
                  </w:txbxContent>
                </v:textbox>
              </v:rect>
            </w:pict>
          </mc:Fallback>
        </mc:AlternateContent>
      </w:r>
      <w:r>
        <w:rPr>
          <w:rFonts w:cs="Arial"/>
          <w:b/>
          <w:noProof/>
        </w:rPr>
        <mc:AlternateContent>
          <mc:Choice Requires="wps">
            <w:drawing>
              <wp:anchor distT="0" distB="0" distL="114300" distR="114300" simplePos="0" relativeHeight="251663872" behindDoc="0" locked="0" layoutInCell="1" allowOverlap="1" wp14:anchorId="2E985E46" wp14:editId="266575C7">
                <wp:simplePos x="0" y="0"/>
                <wp:positionH relativeFrom="column">
                  <wp:posOffset>168813</wp:posOffset>
                </wp:positionH>
                <wp:positionV relativeFrom="paragraph">
                  <wp:posOffset>119087</wp:posOffset>
                </wp:positionV>
                <wp:extent cx="928468" cy="562708"/>
                <wp:effectExtent l="0" t="0" r="24130" b="27940"/>
                <wp:wrapNone/>
                <wp:docPr id="21" name="Rectangle 21"/>
                <wp:cNvGraphicFramePr/>
                <a:graphic xmlns:a="http://schemas.openxmlformats.org/drawingml/2006/main">
                  <a:graphicData uri="http://schemas.microsoft.com/office/word/2010/wordprocessingShape">
                    <wps:wsp>
                      <wps:cNvSpPr/>
                      <wps:spPr>
                        <a:xfrm>
                          <a:off x="0" y="0"/>
                          <a:ext cx="928468"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028095" w14:textId="6ACB9E4F" w:rsidR="00B15F7A" w:rsidRPr="008A2C8F" w:rsidRDefault="008A2C8F" w:rsidP="00B15F7A">
                            <w:pPr>
                              <w:jc w:val="center"/>
                              <w:rPr>
                                <w:lang w:val="en-IN"/>
                              </w:rPr>
                            </w:pPr>
                            <w:r>
                              <w:rPr>
                                <w:lang w:val="en-IN"/>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85E46" id="Rectangle 21" o:spid="_x0000_s1030" style="position:absolute;margin-left:13.3pt;margin-top:9.4pt;width:73.1pt;height:44.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" fillcolor="white [3201]" strokecolor="#f79646 [3209]" strokeweight="2pt">
                <v:textbox>
                  <w:txbxContent>
                    <w:p w14:paraId="1A028095" w14:textId="6ACB9E4F" w:rsidR="00B15F7A" w:rsidRPr="008A2C8F" w:rsidRDefault="008A2C8F" w:rsidP="00B15F7A">
                      <w:pPr>
                        <w:jc w:val="center"/>
                        <w:rPr>
                          <w:lang w:val="en-IN"/>
                        </w:rPr>
                      </w:pPr>
                      <w:r>
                        <w:rPr>
                          <w:lang w:val="en-IN"/>
                        </w:rPr>
                        <w:t>Parent</w:t>
                      </w:r>
                    </w:p>
                  </w:txbxContent>
                </v:textbox>
              </v:rect>
            </w:pict>
          </mc:Fallback>
        </mc:AlternateContent>
      </w:r>
    </w:p>
    <w:p w14:paraId="41168842" w14:textId="77777777" w:rsidR="00B15F7A" w:rsidRDefault="00B15F7A" w:rsidP="00B15F7A">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67968" behindDoc="0" locked="0" layoutInCell="1" allowOverlap="1" wp14:anchorId="1D641EAC" wp14:editId="24F97BFC">
                <wp:simplePos x="0" y="0"/>
                <wp:positionH relativeFrom="column">
                  <wp:posOffset>1097182</wp:posOffset>
                </wp:positionH>
                <wp:positionV relativeFrom="paragraph">
                  <wp:posOffset>53438</wp:posOffset>
                </wp:positionV>
                <wp:extent cx="520603" cy="0"/>
                <wp:effectExtent l="0" t="76200" r="13335" b="95250"/>
                <wp:wrapNone/>
                <wp:docPr id="22" name="Straight Arrow Connector 22"/>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22" style="position:absolute;margin-left:86.4pt;margin-top:4.2pt;width:41pt;height:0;z-index:25166796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Pl1AEAAAEEAAAOAAAAZHJzL2Uyb0RvYy54bWysU9uO0zAQfUfiHyy/06RF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" w14:anchorId="18CE98BD">
                <v:stroke endarrow="block"/>
              </v:shape>
            </w:pict>
          </mc:Fallback>
        </mc:AlternateContent>
      </w:r>
    </w:p>
    <w:p w14:paraId="18763361" w14:textId="77777777" w:rsidR="00B15F7A" w:rsidRDefault="00B15F7A" w:rsidP="00B15F7A">
      <w:pPr>
        <w:pStyle w:val="ListParagraph"/>
        <w:ind w:left="0"/>
        <w:rPr>
          <w:rFonts w:ascii="Arial" w:eastAsiaTheme="minorHAnsi" w:hAnsi="Arial" w:cs="Arial"/>
          <w:color w:val="A6A6A6" w:themeColor="background1" w:themeShade="A6"/>
          <w:szCs w:val="20"/>
        </w:rPr>
      </w:pPr>
    </w:p>
    <w:p w14:paraId="099DDD31" w14:textId="77777777" w:rsidR="00B15F7A" w:rsidRDefault="00B15F7A" w:rsidP="00B15F7A">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72064" behindDoc="0" locked="0" layoutInCell="1" allowOverlap="1" wp14:anchorId="121641AD" wp14:editId="25F39436">
                <wp:simplePos x="0" y="0"/>
                <wp:positionH relativeFrom="column">
                  <wp:posOffset>2285756</wp:posOffset>
                </wp:positionH>
                <wp:positionV relativeFrom="paragraph">
                  <wp:posOffset>5324</wp:posOffset>
                </wp:positionV>
                <wp:extent cx="7034" cy="401368"/>
                <wp:effectExtent l="76200" t="0" r="69215" b="55880"/>
                <wp:wrapNone/>
                <wp:docPr id="23" name="Straight Arrow Connector 23"/>
                <wp:cNvGraphicFramePr/>
                <a:graphic xmlns:a="http://schemas.openxmlformats.org/drawingml/2006/main">
                  <a:graphicData uri="http://schemas.microsoft.com/office/word/2010/wordprocessingShape">
                    <wps:wsp>
                      <wps:cNvCnPr/>
                      <wps:spPr>
                        <a:xfrm flipH="1">
                          <a:off x="0" y="0"/>
                          <a:ext cx="7034" cy="401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23" style="position:absolute;margin-left:180pt;margin-top:.4pt;width:.55pt;height:31.6pt;flip:x;z-index:25167206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" w14:anchorId="38488E66">
                <v:stroke endarrow="block"/>
              </v:shape>
            </w:pict>
          </mc:Fallback>
        </mc:AlternateContent>
      </w:r>
    </w:p>
    <w:p w14:paraId="083B692F" w14:textId="77777777" w:rsidR="00B15F7A" w:rsidRDefault="00B15F7A" w:rsidP="00B15F7A">
      <w:pPr>
        <w:pStyle w:val="ListParagraph"/>
        <w:ind w:left="0"/>
        <w:rPr>
          <w:rFonts w:ascii="Arial" w:eastAsiaTheme="minorHAnsi" w:hAnsi="Arial" w:cs="Arial"/>
          <w:color w:val="A6A6A6" w:themeColor="background1" w:themeShade="A6"/>
          <w:szCs w:val="20"/>
        </w:rPr>
      </w:pPr>
    </w:p>
    <w:p w14:paraId="6A3EF561" w14:textId="77777777" w:rsidR="00B15F7A" w:rsidRDefault="00B15F7A" w:rsidP="00B15F7A">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70016" behindDoc="0" locked="0" layoutInCell="1" allowOverlap="1" wp14:anchorId="5343773D" wp14:editId="4C7955D1">
                <wp:simplePos x="0" y="0"/>
                <wp:positionH relativeFrom="column">
                  <wp:posOffset>1694571</wp:posOffset>
                </wp:positionH>
                <wp:positionV relativeFrom="paragraph">
                  <wp:posOffset>71755</wp:posOffset>
                </wp:positionV>
                <wp:extent cx="1153550" cy="801859"/>
                <wp:effectExtent l="0" t="0" r="27940" b="17780"/>
                <wp:wrapNone/>
                <wp:docPr id="24" name="Flowchart: Magnetic Disk 24"/>
                <wp:cNvGraphicFramePr/>
                <a:graphic xmlns:a="http://schemas.openxmlformats.org/drawingml/2006/main">
                  <a:graphicData uri="http://schemas.microsoft.com/office/word/2010/wordprocessingShape">
                    <wps:wsp>
                      <wps:cNvSpPr/>
                      <wps:spPr>
                        <a:xfrm>
                          <a:off x="0" y="0"/>
                          <a:ext cx="1153550" cy="80185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719FB179" w14:textId="2977201D" w:rsidR="00B15F7A" w:rsidRDefault="00B15F7A" w:rsidP="00B15F7A">
                            <w:pPr>
                              <w:jc w:val="center"/>
                            </w:pPr>
                            <w:r>
                              <w:t>Save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3773D" id="Flowchart: Magnetic Disk 24" o:spid="_x0000_s1031" type="#_x0000_t132" style="position:absolute;margin-left:133.45pt;margin-top:5.65pt;width:90.85pt;height:63.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" fillcolor="white [3201]" strokecolor="#f79646 [3209]" strokeweight="2pt">
                <v:textbox>
                  <w:txbxContent>
                    <w:p w14:paraId="719FB179" w14:textId="2977201D" w:rsidR="00B15F7A" w:rsidRDefault="00B15F7A" w:rsidP="00B15F7A">
                      <w:pPr>
                        <w:jc w:val="center"/>
                      </w:pPr>
                      <w:r>
                        <w:t>Save to DB</w:t>
                      </w:r>
                    </w:p>
                  </w:txbxContent>
                </v:textbox>
              </v:shape>
            </w:pict>
          </mc:Fallback>
        </mc:AlternateContent>
      </w:r>
    </w:p>
    <w:p w14:paraId="0C588B1E" w14:textId="77777777" w:rsidR="00B15F7A" w:rsidRDefault="00B15F7A" w:rsidP="00B15F7A">
      <w:pPr>
        <w:pStyle w:val="ListParagraph"/>
        <w:ind w:left="0"/>
        <w:rPr>
          <w:rFonts w:ascii="Arial" w:eastAsiaTheme="minorHAnsi" w:hAnsi="Arial" w:cs="Arial"/>
          <w:color w:val="A6A6A6" w:themeColor="background1" w:themeShade="A6"/>
          <w:szCs w:val="20"/>
        </w:rPr>
      </w:pPr>
    </w:p>
    <w:p w14:paraId="3BDDC18F" w14:textId="77777777" w:rsidR="00B15F7A" w:rsidRDefault="00B15F7A" w:rsidP="00B15F7A">
      <w:pPr>
        <w:pStyle w:val="Bodytext0"/>
        <w:ind w:left="0"/>
        <w:rPr>
          <w:rFonts w:cs="Arial"/>
          <w:b/>
        </w:rPr>
      </w:pPr>
    </w:p>
    <w:p w14:paraId="56989A75" w14:textId="303776DE" w:rsidR="00B15F7A" w:rsidRDefault="00B15F7A" w:rsidP="00B15F7A">
      <w:pPr>
        <w:rPr>
          <w:rFonts w:eastAsiaTheme="majorEastAsia"/>
        </w:rPr>
      </w:pPr>
    </w:p>
    <w:p w14:paraId="179344C6" w14:textId="410E8608" w:rsidR="00FD006A" w:rsidRDefault="00FD006A" w:rsidP="00FD006A">
      <w:pPr>
        <w:rPr>
          <w:rFonts w:eastAsiaTheme="majorEastAsia"/>
        </w:rPr>
      </w:pPr>
    </w:p>
    <w:p w14:paraId="3A947BFE" w14:textId="46941802" w:rsidR="00EA3EBD" w:rsidRDefault="00EA3EBD" w:rsidP="00EA3EBD">
      <w:pPr>
        <w:pStyle w:val="Bodytext0"/>
        <w:ind w:left="0"/>
        <w:rPr>
          <w:rFonts w:cs="Arial"/>
          <w:b/>
        </w:rPr>
      </w:pPr>
      <w:r>
        <w:rPr>
          <w:rFonts w:cs="Arial"/>
          <w:b/>
        </w:rPr>
        <w:t xml:space="preserve">US_03 </w:t>
      </w:r>
      <w:r w:rsidR="008A2C8F">
        <w:rPr>
          <w:rFonts w:cs="Arial"/>
          <w:b/>
        </w:rPr>
        <w:t>Staff</w:t>
      </w:r>
      <w:r>
        <w:rPr>
          <w:rFonts w:cs="Arial"/>
          <w:b/>
        </w:rPr>
        <w:t xml:space="preserve"> Review </w:t>
      </w:r>
    </w:p>
    <w:p w14:paraId="6D6593DD" w14:textId="2573BA93" w:rsidR="00EA3EBD" w:rsidRDefault="008A2C8F" w:rsidP="00EA3EBD">
      <w:pPr>
        <w:ind w:left="2160"/>
        <w:jc w:val="center"/>
        <w:rPr>
          <w:rFonts w:eastAsiaTheme="minorHAnsi" w:cs="Arial"/>
          <w:color w:val="A6A6A6" w:themeColor="background1" w:themeShade="A6"/>
        </w:rPr>
      </w:pPr>
      <w:r w:rsidRPr="00C05D28">
        <w:rPr>
          <w:noProof/>
        </w:rPr>
        <mc:AlternateContent>
          <mc:Choice Requires="wps">
            <w:drawing>
              <wp:anchor distT="0" distB="0" distL="114300" distR="114300" simplePos="0" relativeHeight="251674112" behindDoc="0" locked="0" layoutInCell="1" allowOverlap="1" wp14:anchorId="76D775E1" wp14:editId="66141548">
                <wp:simplePos x="0" y="0"/>
                <wp:positionH relativeFrom="column">
                  <wp:posOffset>63500</wp:posOffset>
                </wp:positionH>
                <wp:positionV relativeFrom="paragraph">
                  <wp:posOffset>120650</wp:posOffset>
                </wp:positionV>
                <wp:extent cx="1036320" cy="562610"/>
                <wp:effectExtent l="0" t="0" r="11430" b="27940"/>
                <wp:wrapNone/>
                <wp:docPr id="13" name="Rectangle 13"/>
                <wp:cNvGraphicFramePr/>
                <a:graphic xmlns:a="http://schemas.openxmlformats.org/drawingml/2006/main">
                  <a:graphicData uri="http://schemas.microsoft.com/office/word/2010/wordprocessingShape">
                    <wps:wsp>
                      <wps:cNvSpPr/>
                      <wps:spPr>
                        <a:xfrm>
                          <a:off x="0" y="0"/>
                          <a:ext cx="1036320" cy="562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1A570" w14:textId="02E1EB29" w:rsidR="00EA3EBD" w:rsidRDefault="008A2C8F" w:rsidP="00EA3EBD">
                            <w:pPr>
                              <w:jc w:val="center"/>
                            </w:pPr>
                            <w:r>
                              <w:t>School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775E1" id="Rectangle 13" o:spid="_x0000_s1032" style="position:absolute;left:0;text-align:left;margin-left:5pt;margin-top:9.5pt;width:81.6pt;height:44.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" fillcolor="white [3201]" strokecolor="#f79646 [3209]" strokeweight="2pt">
                <v:textbox>
                  <w:txbxContent>
                    <w:p w14:paraId="4341A570" w14:textId="02E1EB29" w:rsidR="00EA3EBD" w:rsidRDefault="008A2C8F" w:rsidP="00EA3EBD">
                      <w:pPr>
                        <w:jc w:val="center"/>
                      </w:pPr>
                      <w:r>
                        <w:t>School Staff</w:t>
                      </w:r>
                    </w:p>
                  </w:txbxContent>
                </v:textbox>
              </v:rect>
            </w:pict>
          </mc:Fallback>
        </mc:AlternateContent>
      </w:r>
      <w:r w:rsidR="00EA3EBD" w:rsidRPr="00C05D28">
        <w:rPr>
          <w:noProof/>
        </w:rPr>
        <mc:AlternateContent>
          <mc:Choice Requires="wps">
            <w:drawing>
              <wp:anchor distT="0" distB="0" distL="114300" distR="114300" simplePos="0" relativeHeight="251675136" behindDoc="0" locked="0" layoutInCell="1" allowOverlap="1" wp14:anchorId="631ACA7D" wp14:editId="68866071">
                <wp:simplePos x="0" y="0"/>
                <wp:positionH relativeFrom="column">
                  <wp:posOffset>1647825</wp:posOffset>
                </wp:positionH>
                <wp:positionV relativeFrom="paragraph">
                  <wp:posOffset>21590</wp:posOffset>
                </wp:positionV>
                <wp:extent cx="1924050" cy="657860"/>
                <wp:effectExtent l="0" t="0" r="19050" b="27940"/>
                <wp:wrapNone/>
                <wp:docPr id="12" name="Rectangle 12"/>
                <wp:cNvGraphicFramePr/>
                <a:graphic xmlns:a="http://schemas.openxmlformats.org/drawingml/2006/main">
                  <a:graphicData uri="http://schemas.microsoft.com/office/word/2010/wordprocessingShape">
                    <wps:wsp>
                      <wps:cNvSpPr/>
                      <wps:spPr>
                        <a:xfrm>
                          <a:off x="0" y="0"/>
                          <a:ext cx="1924050" cy="657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22486F" w14:textId="7CA74C00" w:rsidR="00EA3EBD" w:rsidRDefault="00EA3EBD" w:rsidP="00EA3EBD">
                            <w:pPr>
                              <w:jc w:val="center"/>
                            </w:pPr>
                            <w:r>
                              <w:t xml:space="preserve">Review the </w:t>
                            </w:r>
                            <w:r w:rsidR="008A2C8F">
                              <w:t>Parent</w:t>
                            </w:r>
                            <w:r>
                              <w:t xml:space="preserve"> Information and processing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CA7D" id="Rectangle 12" o:spid="_x0000_s1033" style="position:absolute;left:0;text-align:left;margin-left:129.75pt;margin-top:1.7pt;width:151.5pt;height:5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" fillcolor="white [3201]" strokecolor="#f79646 [3209]" strokeweight="2pt">
                <v:textbox>
                  <w:txbxContent>
                    <w:p w14:paraId="4922486F" w14:textId="7CA74C00" w:rsidR="00EA3EBD" w:rsidRDefault="00EA3EBD" w:rsidP="00EA3EBD">
                      <w:pPr>
                        <w:jc w:val="center"/>
                      </w:pPr>
                      <w:r>
                        <w:t xml:space="preserve">Review the </w:t>
                      </w:r>
                      <w:r w:rsidR="008A2C8F">
                        <w:t>Parent</w:t>
                      </w:r>
                      <w:r>
                        <w:t xml:space="preserve"> Information and processing the application</w:t>
                      </w:r>
                    </w:p>
                  </w:txbxContent>
                </v:textbox>
              </v:rect>
            </w:pict>
          </mc:Fallback>
        </mc:AlternateContent>
      </w:r>
    </w:p>
    <w:p w14:paraId="6CE68842" w14:textId="77777777" w:rsidR="00EA3EBD" w:rsidRDefault="00EA3EBD" w:rsidP="00EA3EBD">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76160" behindDoc="0" locked="0" layoutInCell="1" allowOverlap="1" wp14:anchorId="1469981D" wp14:editId="31FD492F">
                <wp:simplePos x="0" y="0"/>
                <wp:positionH relativeFrom="column">
                  <wp:posOffset>1144270</wp:posOffset>
                </wp:positionH>
                <wp:positionV relativeFrom="paragraph">
                  <wp:posOffset>91440</wp:posOffset>
                </wp:positionV>
                <wp:extent cx="520603" cy="0"/>
                <wp:effectExtent l="0" t="76200" r="13335" b="95250"/>
                <wp:wrapNone/>
                <wp:docPr id="14" name="Straight Arrow Connector 14"/>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3C7FDC7D">
                <v:path fillok="f" arrowok="t" o:connecttype="none"/>
                <o:lock v:ext="edit" shapetype="t"/>
              </v:shapetype>
              <v:shape id="Straight Arrow Connector 14" style="position:absolute;margin-left:90.1pt;margin-top:7.2pt;width:41pt;height:0;z-index:25167616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9Q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">
                <v:stroke endarrow="block"/>
              </v:shape>
            </w:pict>
          </mc:Fallback>
        </mc:AlternateContent>
      </w:r>
    </w:p>
    <w:p w14:paraId="6306394C" w14:textId="77777777" w:rsidR="00EA3EBD" w:rsidRDefault="00EA3EBD" w:rsidP="00EA3EBD">
      <w:pPr>
        <w:pStyle w:val="Bodytext0"/>
        <w:ind w:left="0"/>
        <w:rPr>
          <w:rFonts w:cs="Arial"/>
          <w:b/>
        </w:rPr>
      </w:pPr>
      <w:r>
        <w:rPr>
          <w:rFonts w:eastAsiaTheme="minorHAnsi" w:cs="Arial"/>
          <w:noProof/>
          <w:color w:val="A6A6A6" w:themeColor="background1" w:themeShade="A6"/>
        </w:rPr>
        <mc:AlternateContent>
          <mc:Choice Requires="wps">
            <w:drawing>
              <wp:anchor distT="0" distB="0" distL="114300" distR="114300" simplePos="0" relativeHeight="251678208" behindDoc="0" locked="0" layoutInCell="1" allowOverlap="1" wp14:anchorId="5CED4FD6" wp14:editId="171CB4B0">
                <wp:simplePos x="0" y="0"/>
                <wp:positionH relativeFrom="column">
                  <wp:posOffset>2711450</wp:posOffset>
                </wp:positionH>
                <wp:positionV relativeFrom="paragraph">
                  <wp:posOffset>209550</wp:posOffset>
                </wp:positionV>
                <wp:extent cx="6985" cy="401320"/>
                <wp:effectExtent l="76200" t="0" r="69215" b="55880"/>
                <wp:wrapNone/>
                <wp:docPr id="18" name="Straight Arrow Connector 18"/>
                <wp:cNvGraphicFramePr/>
                <a:graphic xmlns:a="http://schemas.openxmlformats.org/drawingml/2006/main">
                  <a:graphicData uri="http://schemas.microsoft.com/office/word/2010/wordprocessingShape">
                    <wps:wsp>
                      <wps:cNvCnPr/>
                      <wps:spPr>
                        <a:xfrm flipH="1">
                          <a:off x="0" y="0"/>
                          <a:ext cx="6985"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8" style="position:absolute;margin-left:213.5pt;margin-top:16.5pt;width:.55pt;height:31.6pt;flip:x;z-index:25167820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" w14:anchorId="7F23E4A9">
                <v:stroke endarrow="block"/>
              </v:shape>
            </w:pict>
          </mc:Fallback>
        </mc:AlternateContent>
      </w:r>
    </w:p>
    <w:p w14:paraId="00D0F30D" w14:textId="77777777" w:rsidR="00EA3EBD" w:rsidRDefault="00EA3EBD" w:rsidP="00EA3EBD">
      <w:pPr>
        <w:rPr>
          <w:rFonts w:eastAsiaTheme="majorEastAsia"/>
        </w:rPr>
      </w:pPr>
      <w:r>
        <w:rPr>
          <w:rFonts w:eastAsiaTheme="minorHAnsi" w:cs="Arial"/>
          <w:noProof/>
          <w:color w:val="A6A6A6" w:themeColor="background1" w:themeShade="A6"/>
        </w:rPr>
        <mc:AlternateContent>
          <mc:Choice Requires="wps">
            <w:drawing>
              <wp:anchor distT="0" distB="0" distL="114300" distR="114300" simplePos="0" relativeHeight="251677184" behindDoc="0" locked="0" layoutInCell="1" allowOverlap="1" wp14:anchorId="434C85A6" wp14:editId="69B0169B">
                <wp:simplePos x="0" y="0"/>
                <wp:positionH relativeFrom="column">
                  <wp:posOffset>2190750</wp:posOffset>
                </wp:positionH>
                <wp:positionV relativeFrom="paragraph">
                  <wp:posOffset>275590</wp:posOffset>
                </wp:positionV>
                <wp:extent cx="1153550" cy="801859"/>
                <wp:effectExtent l="0" t="0" r="27940" b="17780"/>
                <wp:wrapNone/>
                <wp:docPr id="19" name="Flowchart: Magnetic Disk 19"/>
                <wp:cNvGraphicFramePr/>
                <a:graphic xmlns:a="http://schemas.openxmlformats.org/drawingml/2006/main">
                  <a:graphicData uri="http://schemas.microsoft.com/office/word/2010/wordprocessingShape">
                    <wps:wsp>
                      <wps:cNvSpPr/>
                      <wps:spPr>
                        <a:xfrm>
                          <a:off x="0" y="0"/>
                          <a:ext cx="1153550" cy="80185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48748EBB" w14:textId="77777777" w:rsidR="00EA3EBD" w:rsidRDefault="00EA3EBD" w:rsidP="00EA3EBD">
                            <w:pPr>
                              <w:jc w:val="center"/>
                            </w:pPr>
                            <w:r>
                              <w:t>Save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85A6" id="Flowchart: Magnetic Disk 19" o:spid="_x0000_s1034" type="#_x0000_t132" style="position:absolute;margin-left:172.5pt;margin-top:21.7pt;width:90.85pt;height:63.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" fillcolor="white [3201]" strokecolor="#f79646 [3209]" strokeweight="2pt">
                <v:textbox>
                  <w:txbxContent>
                    <w:p w14:paraId="48748EBB" w14:textId="77777777" w:rsidR="00EA3EBD" w:rsidRDefault="00EA3EBD" w:rsidP="00EA3EBD">
                      <w:pPr>
                        <w:jc w:val="center"/>
                      </w:pPr>
                      <w:r>
                        <w:t>Save to DB</w:t>
                      </w:r>
                    </w:p>
                  </w:txbxContent>
                </v:textbox>
              </v:shape>
            </w:pict>
          </mc:Fallback>
        </mc:AlternateContent>
      </w:r>
    </w:p>
    <w:p w14:paraId="6B08F66A" w14:textId="77777777" w:rsidR="00EA3EBD" w:rsidRDefault="00EA3EBD" w:rsidP="00EA3EBD">
      <w:pPr>
        <w:rPr>
          <w:rFonts w:eastAsiaTheme="majorEastAsia"/>
        </w:rPr>
      </w:pPr>
    </w:p>
    <w:p w14:paraId="51E21F4B" w14:textId="77777777" w:rsidR="00EA3EBD" w:rsidRDefault="00EA3EBD" w:rsidP="00EA3EBD">
      <w:pPr>
        <w:rPr>
          <w:rFonts w:eastAsiaTheme="majorEastAsia"/>
        </w:rPr>
      </w:pPr>
    </w:p>
    <w:p w14:paraId="6AD75D14" w14:textId="77777777" w:rsidR="00EA3EBD" w:rsidRDefault="00EA3EBD" w:rsidP="00EA3EBD">
      <w:pPr>
        <w:pStyle w:val="Bodytext0"/>
        <w:ind w:left="0"/>
        <w:rPr>
          <w:rFonts w:cs="Arial"/>
          <w:b/>
        </w:rPr>
      </w:pPr>
    </w:p>
    <w:p w14:paraId="6105210C" w14:textId="33EAB85A" w:rsidR="007F68AB" w:rsidRDefault="007F68AB" w:rsidP="007F68AB">
      <w:pPr>
        <w:pStyle w:val="Bodytext0"/>
        <w:ind w:left="0"/>
        <w:rPr>
          <w:rFonts w:cs="Arial"/>
          <w:b/>
        </w:rPr>
      </w:pPr>
      <w:r>
        <w:rPr>
          <w:rFonts w:cs="Arial"/>
          <w:b/>
        </w:rPr>
        <w:t>US_0</w:t>
      </w:r>
      <w:r w:rsidR="00701459">
        <w:rPr>
          <w:rFonts w:cs="Arial"/>
          <w:b/>
        </w:rPr>
        <w:t>4</w:t>
      </w:r>
      <w:r>
        <w:rPr>
          <w:rFonts w:cs="Arial"/>
          <w:b/>
        </w:rPr>
        <w:t xml:space="preserve"> </w:t>
      </w:r>
      <w:r w:rsidR="00701459">
        <w:rPr>
          <w:rFonts w:cs="Arial"/>
          <w:b/>
        </w:rPr>
        <w:t>Create Circular</w:t>
      </w:r>
      <w:r>
        <w:rPr>
          <w:rFonts w:cs="Arial"/>
          <w:b/>
        </w:rPr>
        <w:t xml:space="preserve"> </w:t>
      </w:r>
    </w:p>
    <w:p w14:paraId="621CD9D6" w14:textId="77777777" w:rsidR="00701459" w:rsidRDefault="00701459" w:rsidP="00701459">
      <w:pPr>
        <w:ind w:left="2160"/>
        <w:jc w:val="center"/>
        <w:rPr>
          <w:rFonts w:eastAsiaTheme="minorHAnsi" w:cs="Arial"/>
          <w:color w:val="A6A6A6" w:themeColor="background1" w:themeShade="A6"/>
        </w:rPr>
      </w:pPr>
      <w:r w:rsidRPr="00C05D28">
        <w:rPr>
          <w:noProof/>
        </w:rPr>
        <mc:AlternateContent>
          <mc:Choice Requires="wps">
            <w:drawing>
              <wp:anchor distT="0" distB="0" distL="114300" distR="114300" simplePos="0" relativeHeight="251680256" behindDoc="0" locked="0" layoutInCell="1" allowOverlap="1" wp14:anchorId="34AF8E0F" wp14:editId="4DE9A266">
                <wp:simplePos x="0" y="0"/>
                <wp:positionH relativeFrom="column">
                  <wp:posOffset>63500</wp:posOffset>
                </wp:positionH>
                <wp:positionV relativeFrom="paragraph">
                  <wp:posOffset>120650</wp:posOffset>
                </wp:positionV>
                <wp:extent cx="1036320" cy="562610"/>
                <wp:effectExtent l="0" t="0" r="11430" b="27940"/>
                <wp:wrapNone/>
                <wp:docPr id="26" name="Rectangle 26"/>
                <wp:cNvGraphicFramePr/>
                <a:graphic xmlns:a="http://schemas.openxmlformats.org/drawingml/2006/main">
                  <a:graphicData uri="http://schemas.microsoft.com/office/word/2010/wordprocessingShape">
                    <wps:wsp>
                      <wps:cNvSpPr/>
                      <wps:spPr>
                        <a:xfrm>
                          <a:off x="0" y="0"/>
                          <a:ext cx="1036320" cy="562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87147" w14:textId="77777777" w:rsidR="00701459" w:rsidRDefault="00701459" w:rsidP="00701459">
                            <w:pPr>
                              <w:jc w:val="center"/>
                            </w:pPr>
                            <w:r>
                              <w:t>School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F8E0F" id="Rectangle 26" o:spid="_x0000_s1035" style="position:absolute;left:0;text-align:left;margin-left:5pt;margin-top:9.5pt;width:81.6pt;height:44.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" fillcolor="white [3201]" strokecolor="#f79646 [3209]" strokeweight="2pt">
                <v:textbox>
                  <w:txbxContent>
                    <w:p w14:paraId="2B087147" w14:textId="77777777" w:rsidR="00701459" w:rsidRDefault="00701459" w:rsidP="00701459">
                      <w:pPr>
                        <w:jc w:val="center"/>
                      </w:pPr>
                      <w:r>
                        <w:t>School Staff</w:t>
                      </w:r>
                    </w:p>
                  </w:txbxContent>
                </v:textbox>
              </v:rect>
            </w:pict>
          </mc:Fallback>
        </mc:AlternateContent>
      </w:r>
      <w:r w:rsidRPr="00C05D28">
        <w:rPr>
          <w:noProof/>
        </w:rPr>
        <mc:AlternateContent>
          <mc:Choice Requires="wps">
            <w:drawing>
              <wp:anchor distT="0" distB="0" distL="114300" distR="114300" simplePos="0" relativeHeight="251681280" behindDoc="0" locked="0" layoutInCell="1" allowOverlap="1" wp14:anchorId="170811CD" wp14:editId="2B9FAAC8">
                <wp:simplePos x="0" y="0"/>
                <wp:positionH relativeFrom="column">
                  <wp:posOffset>1647825</wp:posOffset>
                </wp:positionH>
                <wp:positionV relativeFrom="paragraph">
                  <wp:posOffset>21590</wp:posOffset>
                </wp:positionV>
                <wp:extent cx="1924050" cy="657860"/>
                <wp:effectExtent l="0" t="0" r="19050" b="27940"/>
                <wp:wrapNone/>
                <wp:docPr id="27" name="Rectangle 27"/>
                <wp:cNvGraphicFramePr/>
                <a:graphic xmlns:a="http://schemas.openxmlformats.org/drawingml/2006/main">
                  <a:graphicData uri="http://schemas.microsoft.com/office/word/2010/wordprocessingShape">
                    <wps:wsp>
                      <wps:cNvSpPr/>
                      <wps:spPr>
                        <a:xfrm>
                          <a:off x="0" y="0"/>
                          <a:ext cx="1924050" cy="657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EE8A54" w14:textId="10B43CC9" w:rsidR="00701459" w:rsidRPr="00701459" w:rsidRDefault="00701459" w:rsidP="00701459">
                            <w:pPr>
                              <w:jc w:val="center"/>
                              <w:rPr>
                                <w:lang w:val="en-IN"/>
                              </w:rPr>
                            </w:pPr>
                            <w:r>
                              <w:rPr>
                                <w:lang w:val="en-IN"/>
                              </w:rPr>
                              <w:t>Create</w:t>
                            </w:r>
                            <w:r w:rsidR="006165D8">
                              <w:rPr>
                                <w:lang w:val="en-IN"/>
                              </w:rPr>
                              <w:t xml:space="preserve"> the circular about the important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11CD" id="Rectangle 27" o:spid="_x0000_s1036" style="position:absolute;left:0;text-align:left;margin-left:129.75pt;margin-top:1.7pt;width:151.5pt;height:5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" fillcolor="white [3201]" strokecolor="#f79646 [3209]" strokeweight="2pt">
                <v:textbox>
                  <w:txbxContent>
                    <w:p w14:paraId="7DEE8A54" w14:textId="10B43CC9" w:rsidR="00701459" w:rsidRPr="00701459" w:rsidRDefault="00701459" w:rsidP="00701459">
                      <w:pPr>
                        <w:jc w:val="center"/>
                        <w:rPr>
                          <w:lang w:val="en-IN"/>
                        </w:rPr>
                      </w:pPr>
                      <w:r>
                        <w:rPr>
                          <w:lang w:val="en-IN"/>
                        </w:rPr>
                        <w:t>Create</w:t>
                      </w:r>
                      <w:r w:rsidR="006165D8">
                        <w:rPr>
                          <w:lang w:val="en-IN"/>
                        </w:rPr>
                        <w:t xml:space="preserve"> the circular about the important updates</w:t>
                      </w:r>
                    </w:p>
                  </w:txbxContent>
                </v:textbox>
              </v:rect>
            </w:pict>
          </mc:Fallback>
        </mc:AlternateContent>
      </w:r>
    </w:p>
    <w:p w14:paraId="07DDC010" w14:textId="77777777" w:rsidR="00701459" w:rsidRDefault="00701459" w:rsidP="00701459">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82304" behindDoc="0" locked="0" layoutInCell="1" allowOverlap="1" wp14:anchorId="2767952C" wp14:editId="4BD27CA5">
                <wp:simplePos x="0" y="0"/>
                <wp:positionH relativeFrom="column">
                  <wp:posOffset>1144270</wp:posOffset>
                </wp:positionH>
                <wp:positionV relativeFrom="paragraph">
                  <wp:posOffset>91440</wp:posOffset>
                </wp:positionV>
                <wp:extent cx="520603" cy="0"/>
                <wp:effectExtent l="0" t="76200" r="13335" b="95250"/>
                <wp:wrapNone/>
                <wp:docPr id="28" name="Straight Arrow Connector 28"/>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7CDAB516">
                <v:path fillok="f" arrowok="t" o:connecttype="none"/>
                <o:lock v:ext="edit" shapetype="t"/>
              </v:shapetype>
              <v:shape id="Straight Arrow Connector 28" style="position:absolute;margin-left:90.1pt;margin-top:7.2pt;width:41pt;height:0;z-index:25168230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9Q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">
                <v:stroke endarrow="block"/>
              </v:shape>
            </w:pict>
          </mc:Fallback>
        </mc:AlternateContent>
      </w:r>
    </w:p>
    <w:p w14:paraId="611DD22B" w14:textId="77777777" w:rsidR="00701459" w:rsidRDefault="00701459" w:rsidP="00701459">
      <w:pPr>
        <w:pStyle w:val="Bodytext0"/>
        <w:ind w:left="0"/>
        <w:rPr>
          <w:rFonts w:cs="Arial"/>
          <w:b/>
        </w:rPr>
      </w:pPr>
      <w:r>
        <w:rPr>
          <w:rFonts w:eastAsiaTheme="minorHAnsi" w:cs="Arial"/>
          <w:noProof/>
          <w:color w:val="A6A6A6" w:themeColor="background1" w:themeShade="A6"/>
        </w:rPr>
        <mc:AlternateContent>
          <mc:Choice Requires="wps">
            <w:drawing>
              <wp:anchor distT="0" distB="0" distL="114300" distR="114300" simplePos="0" relativeHeight="251684352" behindDoc="0" locked="0" layoutInCell="1" allowOverlap="1" wp14:anchorId="6504A09A" wp14:editId="7D922BE7">
                <wp:simplePos x="0" y="0"/>
                <wp:positionH relativeFrom="column">
                  <wp:posOffset>2711450</wp:posOffset>
                </wp:positionH>
                <wp:positionV relativeFrom="paragraph">
                  <wp:posOffset>209550</wp:posOffset>
                </wp:positionV>
                <wp:extent cx="6985" cy="401320"/>
                <wp:effectExtent l="76200" t="0" r="69215" b="55880"/>
                <wp:wrapNone/>
                <wp:docPr id="29" name="Straight Arrow Connector 29"/>
                <wp:cNvGraphicFramePr/>
                <a:graphic xmlns:a="http://schemas.openxmlformats.org/drawingml/2006/main">
                  <a:graphicData uri="http://schemas.microsoft.com/office/word/2010/wordprocessingShape">
                    <wps:wsp>
                      <wps:cNvCnPr/>
                      <wps:spPr>
                        <a:xfrm flipH="1">
                          <a:off x="0" y="0"/>
                          <a:ext cx="6985"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29" style="position:absolute;margin-left:213.5pt;margin-top:16.5pt;width:.55pt;height:31.6pt;flip:x;z-index:25168435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" w14:anchorId="787B4AE4">
                <v:stroke endarrow="block"/>
              </v:shape>
            </w:pict>
          </mc:Fallback>
        </mc:AlternateContent>
      </w:r>
    </w:p>
    <w:p w14:paraId="5014A9D7" w14:textId="77777777" w:rsidR="00701459" w:rsidRDefault="00701459" w:rsidP="00701459">
      <w:pPr>
        <w:rPr>
          <w:rFonts w:eastAsiaTheme="majorEastAsia"/>
        </w:rPr>
      </w:pPr>
      <w:r>
        <w:rPr>
          <w:rFonts w:eastAsiaTheme="minorHAnsi" w:cs="Arial"/>
          <w:noProof/>
          <w:color w:val="A6A6A6" w:themeColor="background1" w:themeShade="A6"/>
        </w:rPr>
        <mc:AlternateContent>
          <mc:Choice Requires="wps">
            <w:drawing>
              <wp:anchor distT="0" distB="0" distL="114300" distR="114300" simplePos="0" relativeHeight="251683328" behindDoc="0" locked="0" layoutInCell="1" allowOverlap="1" wp14:anchorId="6BAB35B3" wp14:editId="22380CBD">
                <wp:simplePos x="0" y="0"/>
                <wp:positionH relativeFrom="column">
                  <wp:posOffset>2190750</wp:posOffset>
                </wp:positionH>
                <wp:positionV relativeFrom="paragraph">
                  <wp:posOffset>275590</wp:posOffset>
                </wp:positionV>
                <wp:extent cx="1153550" cy="801859"/>
                <wp:effectExtent l="0" t="0" r="27940" b="17780"/>
                <wp:wrapNone/>
                <wp:docPr id="30" name="Flowchart: Magnetic Disk 30"/>
                <wp:cNvGraphicFramePr/>
                <a:graphic xmlns:a="http://schemas.openxmlformats.org/drawingml/2006/main">
                  <a:graphicData uri="http://schemas.microsoft.com/office/word/2010/wordprocessingShape">
                    <wps:wsp>
                      <wps:cNvSpPr/>
                      <wps:spPr>
                        <a:xfrm>
                          <a:off x="0" y="0"/>
                          <a:ext cx="1153550" cy="80185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23D58A8" w14:textId="77777777" w:rsidR="00701459" w:rsidRDefault="00701459" w:rsidP="00701459">
                            <w:pPr>
                              <w:jc w:val="center"/>
                            </w:pPr>
                            <w:r>
                              <w:t>Save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B35B3" id="Flowchart: Magnetic Disk 30" o:spid="_x0000_s1037" type="#_x0000_t132" style="position:absolute;margin-left:172.5pt;margin-top:21.7pt;width:90.85pt;height:63.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" fillcolor="white [3201]" strokecolor="#f79646 [3209]" strokeweight="2pt">
                <v:textbox>
                  <w:txbxContent>
                    <w:p w14:paraId="323D58A8" w14:textId="77777777" w:rsidR="00701459" w:rsidRDefault="00701459" w:rsidP="00701459">
                      <w:pPr>
                        <w:jc w:val="center"/>
                      </w:pPr>
                      <w:r>
                        <w:t>Save to DB</w:t>
                      </w:r>
                    </w:p>
                  </w:txbxContent>
                </v:textbox>
              </v:shape>
            </w:pict>
          </mc:Fallback>
        </mc:AlternateContent>
      </w:r>
    </w:p>
    <w:p w14:paraId="43C47E5D" w14:textId="77777777" w:rsidR="00701459" w:rsidRDefault="00701459" w:rsidP="00701459">
      <w:pPr>
        <w:rPr>
          <w:rFonts w:eastAsiaTheme="majorEastAsia"/>
        </w:rPr>
      </w:pPr>
    </w:p>
    <w:p w14:paraId="643086C8" w14:textId="77777777" w:rsidR="00701459" w:rsidRDefault="00701459" w:rsidP="00701459">
      <w:pPr>
        <w:rPr>
          <w:rFonts w:eastAsiaTheme="majorEastAsia"/>
        </w:rPr>
      </w:pPr>
    </w:p>
    <w:p w14:paraId="6538A517" w14:textId="77777777" w:rsidR="00EA3EBD" w:rsidRDefault="00EA3EBD" w:rsidP="00FD006A">
      <w:pPr>
        <w:rPr>
          <w:rFonts w:eastAsiaTheme="majorEastAsia"/>
        </w:rPr>
      </w:pPr>
    </w:p>
    <w:p w14:paraId="1EC17DB7" w14:textId="77777777" w:rsidR="006165D8" w:rsidRDefault="006165D8" w:rsidP="006165D8">
      <w:pPr>
        <w:pStyle w:val="Bodytext0"/>
        <w:ind w:left="0"/>
        <w:rPr>
          <w:rFonts w:cs="Arial"/>
          <w:b/>
        </w:rPr>
      </w:pPr>
    </w:p>
    <w:p w14:paraId="322DD2AC" w14:textId="77777777" w:rsidR="006165D8" w:rsidRDefault="006165D8" w:rsidP="006165D8">
      <w:pPr>
        <w:pStyle w:val="Bodytext0"/>
        <w:ind w:left="0"/>
        <w:rPr>
          <w:rFonts w:cs="Arial"/>
          <w:b/>
        </w:rPr>
      </w:pPr>
    </w:p>
    <w:p w14:paraId="1C470D37" w14:textId="77777777" w:rsidR="006165D8" w:rsidRDefault="006165D8" w:rsidP="006165D8">
      <w:pPr>
        <w:pStyle w:val="Bodytext0"/>
        <w:ind w:left="0"/>
        <w:rPr>
          <w:rFonts w:cs="Arial"/>
          <w:b/>
        </w:rPr>
      </w:pPr>
    </w:p>
    <w:p w14:paraId="4A07692D" w14:textId="22F7ECE0" w:rsidR="006165D8" w:rsidRDefault="006165D8" w:rsidP="006165D8">
      <w:pPr>
        <w:pStyle w:val="Bodytext0"/>
        <w:ind w:left="0"/>
        <w:rPr>
          <w:rFonts w:cs="Arial"/>
          <w:b/>
        </w:rPr>
      </w:pPr>
      <w:r>
        <w:rPr>
          <w:rFonts w:cs="Arial"/>
          <w:b/>
        </w:rPr>
        <w:t xml:space="preserve">US_05 View Circular </w:t>
      </w:r>
    </w:p>
    <w:p w14:paraId="195ACF2C" w14:textId="77777777" w:rsidR="006165D8" w:rsidRDefault="006165D8" w:rsidP="006165D8">
      <w:pPr>
        <w:ind w:left="2160"/>
        <w:jc w:val="center"/>
        <w:rPr>
          <w:rFonts w:eastAsiaTheme="minorHAnsi" w:cs="Arial"/>
          <w:color w:val="A6A6A6" w:themeColor="background1" w:themeShade="A6"/>
        </w:rPr>
      </w:pPr>
      <w:r w:rsidRPr="00C05D28">
        <w:rPr>
          <w:noProof/>
        </w:rPr>
        <mc:AlternateContent>
          <mc:Choice Requires="wps">
            <w:drawing>
              <wp:anchor distT="0" distB="0" distL="114300" distR="114300" simplePos="0" relativeHeight="251686400" behindDoc="0" locked="0" layoutInCell="1" allowOverlap="1" wp14:anchorId="4CCD86DF" wp14:editId="03BC09C8">
                <wp:simplePos x="0" y="0"/>
                <wp:positionH relativeFrom="column">
                  <wp:posOffset>63500</wp:posOffset>
                </wp:positionH>
                <wp:positionV relativeFrom="paragraph">
                  <wp:posOffset>120650</wp:posOffset>
                </wp:positionV>
                <wp:extent cx="1036320" cy="562610"/>
                <wp:effectExtent l="0" t="0" r="11430" b="27940"/>
                <wp:wrapNone/>
                <wp:docPr id="31" name="Rectangle 31"/>
                <wp:cNvGraphicFramePr/>
                <a:graphic xmlns:a="http://schemas.openxmlformats.org/drawingml/2006/main">
                  <a:graphicData uri="http://schemas.microsoft.com/office/word/2010/wordprocessingShape">
                    <wps:wsp>
                      <wps:cNvSpPr/>
                      <wps:spPr>
                        <a:xfrm>
                          <a:off x="0" y="0"/>
                          <a:ext cx="1036320" cy="562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9F8EFA" w14:textId="3EC8AB74" w:rsidR="006165D8" w:rsidRPr="006165D8" w:rsidRDefault="006165D8" w:rsidP="006165D8">
                            <w:pPr>
                              <w:jc w:val="center"/>
                              <w:rPr>
                                <w:lang w:val="en-IN"/>
                              </w:rPr>
                            </w:pPr>
                            <w:r>
                              <w:rPr>
                                <w:lang w:val="en-IN"/>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D86DF" id="Rectangle 31" o:spid="_x0000_s1038" style="position:absolute;left:0;text-align:left;margin-left:5pt;margin-top:9.5pt;width:81.6pt;height:4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" fillcolor="white [3201]" strokecolor="#f79646 [3209]" strokeweight="2pt">
                <v:textbox>
                  <w:txbxContent>
                    <w:p w14:paraId="629F8EFA" w14:textId="3EC8AB74" w:rsidR="006165D8" w:rsidRPr="006165D8" w:rsidRDefault="006165D8" w:rsidP="006165D8">
                      <w:pPr>
                        <w:jc w:val="center"/>
                        <w:rPr>
                          <w:lang w:val="en-IN"/>
                        </w:rPr>
                      </w:pPr>
                      <w:r>
                        <w:rPr>
                          <w:lang w:val="en-IN"/>
                        </w:rPr>
                        <w:t>Parent</w:t>
                      </w:r>
                    </w:p>
                  </w:txbxContent>
                </v:textbox>
              </v:rect>
            </w:pict>
          </mc:Fallback>
        </mc:AlternateContent>
      </w:r>
      <w:r w:rsidRPr="00C05D28">
        <w:rPr>
          <w:noProof/>
        </w:rPr>
        <mc:AlternateContent>
          <mc:Choice Requires="wps">
            <w:drawing>
              <wp:anchor distT="0" distB="0" distL="114300" distR="114300" simplePos="0" relativeHeight="251687424" behindDoc="0" locked="0" layoutInCell="1" allowOverlap="1" wp14:anchorId="5FCFFF4B" wp14:editId="4981BE95">
                <wp:simplePos x="0" y="0"/>
                <wp:positionH relativeFrom="column">
                  <wp:posOffset>1647825</wp:posOffset>
                </wp:positionH>
                <wp:positionV relativeFrom="paragraph">
                  <wp:posOffset>21590</wp:posOffset>
                </wp:positionV>
                <wp:extent cx="1924050" cy="657860"/>
                <wp:effectExtent l="0" t="0" r="19050" b="27940"/>
                <wp:wrapNone/>
                <wp:docPr id="32" name="Rectangle 32"/>
                <wp:cNvGraphicFramePr/>
                <a:graphic xmlns:a="http://schemas.openxmlformats.org/drawingml/2006/main">
                  <a:graphicData uri="http://schemas.microsoft.com/office/word/2010/wordprocessingShape">
                    <wps:wsp>
                      <wps:cNvSpPr/>
                      <wps:spPr>
                        <a:xfrm>
                          <a:off x="0" y="0"/>
                          <a:ext cx="1924050" cy="657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80FF56" w14:textId="3AFBF493" w:rsidR="006165D8" w:rsidRPr="00701459" w:rsidRDefault="006165D8" w:rsidP="006165D8">
                            <w:pPr>
                              <w:jc w:val="center"/>
                              <w:rPr>
                                <w:lang w:val="en-IN"/>
                              </w:rPr>
                            </w:pPr>
                            <w:r>
                              <w:rPr>
                                <w:lang w:val="en-IN"/>
                              </w:rPr>
                              <w:t>View the circular about the important updates and acknowledge</w:t>
                            </w:r>
                          </w:p>
                          <w:p w14:paraId="24ED6A97" w14:textId="77AC0D23" w:rsidR="006165D8" w:rsidRPr="00701459" w:rsidRDefault="006165D8" w:rsidP="006165D8">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FF4B" id="Rectangle 32" o:spid="_x0000_s1039" style="position:absolute;left:0;text-align:left;margin-left:129.75pt;margin-top:1.7pt;width:151.5pt;height:51.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" fillcolor="white [3201]" strokecolor="#f79646 [3209]" strokeweight="2pt">
                <v:textbox>
                  <w:txbxContent>
                    <w:p w14:paraId="1E80FF56" w14:textId="3AFBF493" w:rsidR="006165D8" w:rsidRPr="00701459" w:rsidRDefault="006165D8" w:rsidP="006165D8">
                      <w:pPr>
                        <w:jc w:val="center"/>
                        <w:rPr>
                          <w:lang w:val="en-IN"/>
                        </w:rPr>
                      </w:pPr>
                      <w:r>
                        <w:rPr>
                          <w:lang w:val="en-IN"/>
                        </w:rPr>
                        <w:t>View the circular about the important updates and acknowledge</w:t>
                      </w:r>
                    </w:p>
                    <w:p w14:paraId="24ED6A97" w14:textId="77AC0D23" w:rsidR="006165D8" w:rsidRPr="00701459" w:rsidRDefault="006165D8" w:rsidP="006165D8">
                      <w:pPr>
                        <w:jc w:val="center"/>
                        <w:rPr>
                          <w:lang w:val="en-IN"/>
                        </w:rPr>
                      </w:pPr>
                    </w:p>
                  </w:txbxContent>
                </v:textbox>
              </v:rect>
            </w:pict>
          </mc:Fallback>
        </mc:AlternateContent>
      </w:r>
    </w:p>
    <w:p w14:paraId="4BCA8D12" w14:textId="77777777" w:rsidR="006165D8" w:rsidRDefault="006165D8" w:rsidP="006165D8">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88448" behindDoc="0" locked="0" layoutInCell="1" allowOverlap="1" wp14:anchorId="117927E8" wp14:editId="6FFCB796">
                <wp:simplePos x="0" y="0"/>
                <wp:positionH relativeFrom="column">
                  <wp:posOffset>1144270</wp:posOffset>
                </wp:positionH>
                <wp:positionV relativeFrom="paragraph">
                  <wp:posOffset>91440</wp:posOffset>
                </wp:positionV>
                <wp:extent cx="520603" cy="0"/>
                <wp:effectExtent l="0" t="76200" r="13335" b="95250"/>
                <wp:wrapNone/>
                <wp:docPr id="33" name="Straight Arrow Connector 33"/>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33" style="position:absolute;margin-left:90.1pt;margin-top:7.2pt;width:41pt;height:0;z-index:25168844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9Q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" w14:anchorId="66E319F2">
                <v:stroke endarrow="block"/>
              </v:shape>
            </w:pict>
          </mc:Fallback>
        </mc:AlternateContent>
      </w:r>
    </w:p>
    <w:p w14:paraId="3492CD52" w14:textId="77777777" w:rsidR="006165D8" w:rsidRDefault="006165D8" w:rsidP="006165D8">
      <w:pPr>
        <w:pStyle w:val="Bodytext0"/>
        <w:ind w:left="0"/>
        <w:rPr>
          <w:rFonts w:cs="Arial"/>
          <w:b/>
        </w:rPr>
      </w:pPr>
      <w:r>
        <w:rPr>
          <w:rFonts w:eastAsiaTheme="minorHAnsi" w:cs="Arial"/>
          <w:noProof/>
          <w:color w:val="A6A6A6" w:themeColor="background1" w:themeShade="A6"/>
        </w:rPr>
        <mc:AlternateContent>
          <mc:Choice Requires="wps">
            <w:drawing>
              <wp:anchor distT="0" distB="0" distL="114300" distR="114300" simplePos="0" relativeHeight="251690496" behindDoc="0" locked="0" layoutInCell="1" allowOverlap="1" wp14:anchorId="4D1BDA32" wp14:editId="408E8ECC">
                <wp:simplePos x="0" y="0"/>
                <wp:positionH relativeFrom="column">
                  <wp:posOffset>2711450</wp:posOffset>
                </wp:positionH>
                <wp:positionV relativeFrom="paragraph">
                  <wp:posOffset>209550</wp:posOffset>
                </wp:positionV>
                <wp:extent cx="6985" cy="401320"/>
                <wp:effectExtent l="76200" t="0" r="69215" b="55880"/>
                <wp:wrapNone/>
                <wp:docPr id="34" name="Straight Arrow Connector 34"/>
                <wp:cNvGraphicFramePr/>
                <a:graphic xmlns:a="http://schemas.openxmlformats.org/drawingml/2006/main">
                  <a:graphicData uri="http://schemas.microsoft.com/office/word/2010/wordprocessingShape">
                    <wps:wsp>
                      <wps:cNvCnPr/>
                      <wps:spPr>
                        <a:xfrm flipH="1">
                          <a:off x="0" y="0"/>
                          <a:ext cx="6985"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34" style="position:absolute;margin-left:213.5pt;margin-top:16.5pt;width:.55pt;height:31.6pt;flip:x;z-index:25169049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" w14:anchorId="1906284D">
                <v:stroke endarrow="block"/>
              </v:shape>
            </w:pict>
          </mc:Fallback>
        </mc:AlternateContent>
      </w:r>
    </w:p>
    <w:p w14:paraId="7EDB9E33" w14:textId="77777777" w:rsidR="006165D8" w:rsidRDefault="006165D8" w:rsidP="006165D8">
      <w:pPr>
        <w:rPr>
          <w:rFonts w:eastAsiaTheme="majorEastAsia"/>
        </w:rPr>
      </w:pPr>
      <w:r>
        <w:rPr>
          <w:rFonts w:eastAsiaTheme="minorHAnsi" w:cs="Arial"/>
          <w:noProof/>
          <w:color w:val="A6A6A6" w:themeColor="background1" w:themeShade="A6"/>
        </w:rPr>
        <mc:AlternateContent>
          <mc:Choice Requires="wps">
            <w:drawing>
              <wp:anchor distT="0" distB="0" distL="114300" distR="114300" simplePos="0" relativeHeight="251689472" behindDoc="0" locked="0" layoutInCell="1" allowOverlap="1" wp14:anchorId="380911C2" wp14:editId="4EFB1DA9">
                <wp:simplePos x="0" y="0"/>
                <wp:positionH relativeFrom="column">
                  <wp:posOffset>2190750</wp:posOffset>
                </wp:positionH>
                <wp:positionV relativeFrom="paragraph">
                  <wp:posOffset>275590</wp:posOffset>
                </wp:positionV>
                <wp:extent cx="1153550" cy="801859"/>
                <wp:effectExtent l="0" t="0" r="27940" b="17780"/>
                <wp:wrapNone/>
                <wp:docPr id="35" name="Flowchart: Magnetic Disk 35"/>
                <wp:cNvGraphicFramePr/>
                <a:graphic xmlns:a="http://schemas.openxmlformats.org/drawingml/2006/main">
                  <a:graphicData uri="http://schemas.microsoft.com/office/word/2010/wordprocessingShape">
                    <wps:wsp>
                      <wps:cNvSpPr/>
                      <wps:spPr>
                        <a:xfrm>
                          <a:off x="0" y="0"/>
                          <a:ext cx="1153550" cy="80185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132AD45F" w14:textId="77777777" w:rsidR="006165D8" w:rsidRDefault="006165D8" w:rsidP="006165D8">
                            <w:pPr>
                              <w:jc w:val="center"/>
                            </w:pPr>
                            <w:r>
                              <w:t>Save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11C2" id="Flowchart: Magnetic Disk 35" o:spid="_x0000_s1040" type="#_x0000_t132" style="position:absolute;margin-left:172.5pt;margin-top:21.7pt;width:90.85pt;height:63.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" fillcolor="white [3201]" strokecolor="#f79646 [3209]" strokeweight="2pt">
                <v:textbox>
                  <w:txbxContent>
                    <w:p w14:paraId="132AD45F" w14:textId="77777777" w:rsidR="006165D8" w:rsidRDefault="006165D8" w:rsidP="006165D8">
                      <w:pPr>
                        <w:jc w:val="center"/>
                      </w:pPr>
                      <w:r>
                        <w:t>Save to DB</w:t>
                      </w:r>
                    </w:p>
                  </w:txbxContent>
                </v:textbox>
              </v:shape>
            </w:pict>
          </mc:Fallback>
        </mc:AlternateContent>
      </w:r>
    </w:p>
    <w:p w14:paraId="4A50FB72" w14:textId="77777777" w:rsidR="006165D8" w:rsidRDefault="006165D8" w:rsidP="006165D8">
      <w:pPr>
        <w:rPr>
          <w:rFonts w:eastAsiaTheme="majorEastAsia"/>
        </w:rPr>
      </w:pPr>
    </w:p>
    <w:p w14:paraId="1FCB1411" w14:textId="77777777" w:rsidR="006165D8" w:rsidRDefault="006165D8" w:rsidP="006165D8">
      <w:pPr>
        <w:rPr>
          <w:rFonts w:eastAsiaTheme="majorEastAsia"/>
        </w:rPr>
      </w:pPr>
    </w:p>
    <w:p w14:paraId="5AD7E422" w14:textId="04E27002" w:rsidR="00B15F7A" w:rsidRDefault="00B15F7A" w:rsidP="00B15F7A">
      <w:pPr>
        <w:rPr>
          <w:rFonts w:eastAsiaTheme="majorEastAsia"/>
        </w:rPr>
      </w:pPr>
    </w:p>
    <w:p w14:paraId="7DEFB824" w14:textId="034F2F88" w:rsidR="00B15F7A" w:rsidRPr="00B15F7A" w:rsidRDefault="00B15F7A" w:rsidP="00B15F7A">
      <w:pPr>
        <w:pStyle w:val="Heading1"/>
        <w:rPr>
          <w:rFonts w:eastAsiaTheme="majorEastAsia" w:cs="Arial"/>
        </w:rPr>
      </w:pPr>
      <w:r w:rsidRPr="00B15F7A">
        <w:rPr>
          <w:rFonts w:eastAsiaTheme="majorEastAsia" w:cs="Arial"/>
        </w:rPr>
        <w:t xml:space="preserve"> </w:t>
      </w:r>
      <w:bookmarkStart w:id="4" w:name="_Toc65488939"/>
      <w:r w:rsidRPr="00B15F7A">
        <w:rPr>
          <w:rFonts w:eastAsiaTheme="majorEastAsia" w:cs="Arial"/>
        </w:rPr>
        <w:t>Use case details</w:t>
      </w:r>
      <w:bookmarkEnd w:id="4"/>
    </w:p>
    <w:tbl>
      <w:tblPr>
        <w:tblStyle w:val="TableGrid"/>
        <w:tblW w:w="10165" w:type="dxa"/>
        <w:tblLayout w:type="fixed"/>
        <w:tblLook w:val="04A0" w:firstRow="1" w:lastRow="0" w:firstColumn="1" w:lastColumn="0" w:noHBand="0" w:noVBand="1"/>
      </w:tblPr>
      <w:tblGrid>
        <w:gridCol w:w="1075"/>
        <w:gridCol w:w="1980"/>
        <w:gridCol w:w="7110"/>
      </w:tblGrid>
      <w:tr w:rsidR="009379A7" w:rsidRPr="003E03FD" w14:paraId="60BB9BDA" w14:textId="77777777" w:rsidTr="00B756E0">
        <w:trPr>
          <w:trHeight w:val="440"/>
        </w:trPr>
        <w:tc>
          <w:tcPr>
            <w:tcW w:w="1075" w:type="dxa"/>
            <w:shd w:val="clear" w:color="auto" w:fill="002060"/>
            <w:vAlign w:val="center"/>
          </w:tcPr>
          <w:p w14:paraId="295F62AA" w14:textId="77777777" w:rsidR="009379A7" w:rsidRPr="003E03FD" w:rsidRDefault="009379A7" w:rsidP="004E66A8">
            <w:pPr>
              <w:spacing w:after="0"/>
              <w:jc w:val="center"/>
              <w:rPr>
                <w:rFonts w:cs="Arial"/>
                <w:b/>
                <w:color w:val="FFFFFF" w:themeColor="background1"/>
              </w:rPr>
            </w:pPr>
            <w:r w:rsidRPr="003E03FD">
              <w:rPr>
                <w:rFonts w:cs="Arial"/>
                <w:b/>
                <w:color w:val="FFFFFF" w:themeColor="background1"/>
              </w:rPr>
              <w:t>User Story #</w:t>
            </w:r>
          </w:p>
        </w:tc>
        <w:tc>
          <w:tcPr>
            <w:tcW w:w="1980" w:type="dxa"/>
            <w:shd w:val="clear" w:color="auto" w:fill="002060"/>
            <w:vAlign w:val="center"/>
          </w:tcPr>
          <w:p w14:paraId="4B58DDF0" w14:textId="77777777" w:rsidR="009379A7" w:rsidRPr="003E03FD" w:rsidRDefault="009379A7" w:rsidP="004E66A8">
            <w:pPr>
              <w:spacing w:after="0"/>
              <w:jc w:val="center"/>
              <w:rPr>
                <w:rFonts w:cs="Arial"/>
                <w:b/>
                <w:color w:val="FFFFFF" w:themeColor="background1"/>
              </w:rPr>
            </w:pPr>
            <w:r w:rsidRPr="003E03FD">
              <w:rPr>
                <w:rFonts w:cs="Arial"/>
                <w:b/>
                <w:color w:val="FFFFFF" w:themeColor="background1"/>
              </w:rPr>
              <w:t>User Story Name</w:t>
            </w:r>
          </w:p>
        </w:tc>
        <w:tc>
          <w:tcPr>
            <w:tcW w:w="7110" w:type="dxa"/>
            <w:shd w:val="clear" w:color="auto" w:fill="002060"/>
            <w:vAlign w:val="center"/>
          </w:tcPr>
          <w:p w14:paraId="2B471349" w14:textId="77777777" w:rsidR="009379A7" w:rsidRPr="003E03FD" w:rsidRDefault="009379A7" w:rsidP="004E66A8">
            <w:pPr>
              <w:spacing w:after="0"/>
              <w:jc w:val="center"/>
              <w:rPr>
                <w:rFonts w:cs="Arial"/>
                <w:b/>
                <w:color w:val="FFFFFF" w:themeColor="background1"/>
              </w:rPr>
            </w:pPr>
            <w:r w:rsidRPr="003E03FD">
              <w:rPr>
                <w:rFonts w:cs="Arial"/>
                <w:b/>
                <w:color w:val="FFFFFF" w:themeColor="background1"/>
              </w:rPr>
              <w:t>User Story</w:t>
            </w:r>
          </w:p>
        </w:tc>
      </w:tr>
      <w:tr w:rsidR="009379A7" w:rsidRPr="003E03FD" w14:paraId="291AABE8" w14:textId="77777777" w:rsidTr="00B756E0">
        <w:tc>
          <w:tcPr>
            <w:tcW w:w="1075" w:type="dxa"/>
          </w:tcPr>
          <w:p w14:paraId="1856ED37" w14:textId="77777777" w:rsidR="009379A7" w:rsidRPr="007864F7" w:rsidRDefault="009379A7" w:rsidP="004E66A8">
            <w:pPr>
              <w:ind w:right="29"/>
              <w:rPr>
                <w:rFonts w:cs="Arial"/>
                <w:sz w:val="22"/>
              </w:rPr>
            </w:pPr>
            <w:r w:rsidRPr="007864F7">
              <w:rPr>
                <w:rFonts w:cs="Arial"/>
                <w:sz w:val="22"/>
              </w:rPr>
              <w:t>US_01</w:t>
            </w:r>
          </w:p>
        </w:tc>
        <w:tc>
          <w:tcPr>
            <w:tcW w:w="1980" w:type="dxa"/>
          </w:tcPr>
          <w:p w14:paraId="59D7037D" w14:textId="0AE0CAA0" w:rsidR="009379A7" w:rsidRPr="007864F7" w:rsidRDefault="00CE0AB3" w:rsidP="004E66A8">
            <w:pPr>
              <w:ind w:right="29"/>
              <w:rPr>
                <w:rFonts w:cs="Arial"/>
                <w:sz w:val="22"/>
              </w:rPr>
            </w:pPr>
            <w:r>
              <w:rPr>
                <w:rFonts w:cs="Arial"/>
                <w:sz w:val="22"/>
              </w:rPr>
              <w:t>Parent</w:t>
            </w:r>
            <w:r w:rsidR="00761841">
              <w:rPr>
                <w:rFonts w:cs="Arial"/>
                <w:sz w:val="22"/>
              </w:rPr>
              <w:t xml:space="preserve"> Information </w:t>
            </w:r>
          </w:p>
        </w:tc>
        <w:tc>
          <w:tcPr>
            <w:tcW w:w="7110" w:type="dxa"/>
          </w:tcPr>
          <w:p w14:paraId="27423C9A" w14:textId="7EDD9AC2" w:rsidR="009379A7" w:rsidRPr="007864F7" w:rsidRDefault="009379A7" w:rsidP="004E66A8">
            <w:pPr>
              <w:spacing w:before="0" w:after="0" w:line="240" w:lineRule="auto"/>
              <w:ind w:right="29"/>
              <w:rPr>
                <w:rFonts w:cs="Arial"/>
                <w:sz w:val="22"/>
                <w:lang w:val="en-GB"/>
              </w:rPr>
            </w:pPr>
            <w:r w:rsidRPr="007864F7">
              <w:rPr>
                <w:rFonts w:cs="Arial"/>
                <w:sz w:val="22"/>
                <w:lang w:val="en-GB"/>
              </w:rPr>
              <w:t xml:space="preserve">As </w:t>
            </w:r>
            <w:r w:rsidR="00761841" w:rsidRPr="007864F7">
              <w:rPr>
                <w:rFonts w:cs="Arial"/>
                <w:sz w:val="22"/>
                <w:lang w:val="en-GB"/>
              </w:rPr>
              <w:t>a</w:t>
            </w:r>
            <w:r w:rsidR="001C3FC1">
              <w:rPr>
                <w:rFonts w:cs="Arial"/>
                <w:sz w:val="22"/>
                <w:lang w:val="en-GB"/>
              </w:rPr>
              <w:t xml:space="preserve"> parent </w:t>
            </w:r>
            <w:r w:rsidR="00A92DF7">
              <w:rPr>
                <w:rFonts w:cs="Arial"/>
                <w:sz w:val="22"/>
                <w:lang w:val="en-GB"/>
              </w:rPr>
              <w:t>user</w:t>
            </w:r>
            <w:r w:rsidRPr="007864F7">
              <w:rPr>
                <w:rFonts w:cs="Arial"/>
                <w:sz w:val="22"/>
                <w:lang w:val="en-GB"/>
              </w:rPr>
              <w:t xml:space="preserve">, I should be able to </w:t>
            </w:r>
            <w:r w:rsidR="00761841">
              <w:rPr>
                <w:rFonts w:cs="Arial"/>
                <w:sz w:val="22"/>
                <w:lang w:val="en-GB"/>
              </w:rPr>
              <w:t>enter</w:t>
            </w:r>
            <w:r w:rsidR="004A6682" w:rsidRPr="007864F7">
              <w:rPr>
                <w:rFonts w:cs="Arial"/>
                <w:sz w:val="22"/>
                <w:lang w:val="en-GB"/>
              </w:rPr>
              <w:t xml:space="preserve"> my details in the system.</w:t>
            </w:r>
          </w:p>
          <w:p w14:paraId="59D11BD7" w14:textId="38AEB901" w:rsidR="009E618B" w:rsidRPr="007864F7" w:rsidRDefault="009E618B" w:rsidP="009E618B">
            <w:pPr>
              <w:pStyle w:val="Bodytext0"/>
              <w:spacing w:before="100" w:beforeAutospacing="1" w:after="0"/>
              <w:ind w:left="0"/>
              <w:jc w:val="both"/>
              <w:rPr>
                <w:rFonts w:cs="Arial"/>
                <w:sz w:val="22"/>
                <w:lang w:val="en-GB"/>
              </w:rPr>
            </w:pPr>
            <w:r w:rsidRPr="007864F7">
              <w:rPr>
                <w:rFonts w:cs="Arial"/>
                <w:sz w:val="22"/>
                <w:lang w:val="en-GB"/>
              </w:rPr>
              <w:t>Acceptance criteria:</w:t>
            </w:r>
          </w:p>
          <w:p w14:paraId="21FC3EB8" w14:textId="798690FA" w:rsidR="009E618B" w:rsidRPr="007864F7" w:rsidRDefault="001C3FC1" w:rsidP="009E618B">
            <w:pPr>
              <w:pStyle w:val="Bodytext0"/>
              <w:spacing w:before="100" w:beforeAutospacing="1" w:after="0"/>
              <w:ind w:left="0"/>
              <w:jc w:val="both"/>
              <w:rPr>
                <w:rFonts w:cs="Arial"/>
                <w:sz w:val="22"/>
                <w:lang w:val="en-GB"/>
              </w:rPr>
            </w:pPr>
            <w:r>
              <w:rPr>
                <w:rFonts w:cs="Arial"/>
                <w:sz w:val="22"/>
                <w:lang w:val="en-GB"/>
              </w:rPr>
              <w:t>Parent</w:t>
            </w:r>
            <w:r w:rsidR="009E618B" w:rsidRPr="007864F7">
              <w:rPr>
                <w:rFonts w:cs="Arial"/>
                <w:sz w:val="22"/>
                <w:lang w:val="en-GB"/>
              </w:rPr>
              <w:t xml:space="preserve"> </w:t>
            </w:r>
            <w:r w:rsidR="00A92DF7">
              <w:rPr>
                <w:rFonts w:cs="Arial"/>
                <w:sz w:val="22"/>
                <w:lang w:val="en-GB"/>
              </w:rPr>
              <w:t xml:space="preserve">user </w:t>
            </w:r>
            <w:r w:rsidR="009E618B" w:rsidRPr="007864F7">
              <w:rPr>
                <w:rFonts w:cs="Arial"/>
                <w:sz w:val="22"/>
                <w:lang w:val="en-GB"/>
              </w:rPr>
              <w:t xml:space="preserve">should be able </w:t>
            </w:r>
            <w:r w:rsidR="00761841">
              <w:rPr>
                <w:rFonts w:cs="Arial"/>
                <w:sz w:val="22"/>
                <w:lang w:val="en-GB"/>
              </w:rPr>
              <w:t>enter</w:t>
            </w:r>
            <w:r w:rsidR="009E618B" w:rsidRPr="007864F7">
              <w:rPr>
                <w:rFonts w:cs="Arial"/>
                <w:sz w:val="22"/>
                <w:lang w:val="en-GB"/>
              </w:rPr>
              <w:t xml:space="preserve"> the details in the system and </w:t>
            </w:r>
            <w:r w:rsidR="00445B53" w:rsidRPr="007864F7">
              <w:rPr>
                <w:rFonts w:cs="Arial"/>
                <w:sz w:val="22"/>
                <w:lang w:val="en-GB"/>
              </w:rPr>
              <w:t>it</w:t>
            </w:r>
            <w:r w:rsidR="009E618B" w:rsidRPr="007864F7">
              <w:rPr>
                <w:rFonts w:cs="Arial"/>
                <w:sz w:val="22"/>
                <w:lang w:val="en-GB"/>
              </w:rPr>
              <w:t xml:space="preserve"> should be saved in the database.</w:t>
            </w:r>
          </w:p>
          <w:p w14:paraId="5BBBF040" w14:textId="77777777" w:rsidR="009E618B" w:rsidRPr="007864F7" w:rsidRDefault="009E618B" w:rsidP="009E618B">
            <w:pPr>
              <w:spacing w:before="0" w:after="0" w:line="240" w:lineRule="auto"/>
              <w:ind w:right="29"/>
              <w:rPr>
                <w:rFonts w:cs="Arial"/>
                <w:sz w:val="22"/>
                <w:lang w:val="en-GB"/>
              </w:rPr>
            </w:pPr>
          </w:p>
          <w:p w14:paraId="28ADA834" w14:textId="3598E67C" w:rsidR="009E618B" w:rsidRPr="007864F7" w:rsidRDefault="00A76BF3" w:rsidP="00A76BF3">
            <w:pPr>
              <w:spacing w:before="0" w:after="0" w:line="240" w:lineRule="auto"/>
              <w:ind w:right="29"/>
              <w:rPr>
                <w:rFonts w:cs="Arial"/>
                <w:sz w:val="22"/>
                <w:lang w:val="en-GB"/>
              </w:rPr>
            </w:pPr>
            <w:r w:rsidRPr="007864F7">
              <w:rPr>
                <w:rFonts w:cs="Arial"/>
                <w:sz w:val="22"/>
                <w:lang w:val="en-GB"/>
              </w:rPr>
              <w:t xml:space="preserve">Capture the details like </w:t>
            </w:r>
            <w:r w:rsidR="001C3FC1">
              <w:t>Parent and Student</w:t>
            </w:r>
            <w:r w:rsidR="00761841">
              <w:t xml:space="preserve"> Name</w:t>
            </w:r>
            <w:r w:rsidRPr="007864F7">
              <w:rPr>
                <w:rFonts w:cs="Arial"/>
                <w:sz w:val="22"/>
                <w:lang w:val="en-GB"/>
              </w:rPr>
              <w:t>,</w:t>
            </w:r>
            <w:r w:rsidR="001C3FC1">
              <w:rPr>
                <w:rFonts w:cs="Arial"/>
                <w:sz w:val="22"/>
                <w:lang w:val="en-GB"/>
              </w:rPr>
              <w:t xml:space="preserve"> Student Register Num</w:t>
            </w:r>
            <w:r w:rsidR="00691C35">
              <w:rPr>
                <w:rFonts w:cs="Arial"/>
                <w:sz w:val="22"/>
                <w:lang w:val="en-GB"/>
              </w:rPr>
              <w:t>ber,</w:t>
            </w:r>
            <w:r w:rsidRPr="007864F7">
              <w:rPr>
                <w:rFonts w:cs="Arial"/>
                <w:sz w:val="22"/>
                <w:lang w:val="en-GB"/>
              </w:rPr>
              <w:t xml:space="preserve"> </w:t>
            </w:r>
            <w:r w:rsidR="009E618B" w:rsidRPr="007864F7">
              <w:rPr>
                <w:rFonts w:cs="Arial"/>
                <w:sz w:val="22"/>
              </w:rPr>
              <w:t xml:space="preserve">Address, State, Country, </w:t>
            </w:r>
            <w:r w:rsidR="00A92DF7">
              <w:rPr>
                <w:rFonts w:cs="Arial"/>
                <w:sz w:val="22"/>
              </w:rPr>
              <w:t xml:space="preserve">City, Zip code, </w:t>
            </w:r>
            <w:r w:rsidR="009E618B" w:rsidRPr="007864F7">
              <w:rPr>
                <w:rFonts w:cs="Arial"/>
                <w:sz w:val="22"/>
              </w:rPr>
              <w:t xml:space="preserve">Email </w:t>
            </w:r>
            <w:r w:rsidR="00691C35" w:rsidRPr="007864F7">
              <w:rPr>
                <w:rFonts w:cs="Arial"/>
                <w:sz w:val="22"/>
              </w:rPr>
              <w:t>Address,</w:t>
            </w:r>
            <w:r w:rsidR="00691C35">
              <w:rPr>
                <w:rFonts w:cs="Arial"/>
                <w:sz w:val="22"/>
              </w:rPr>
              <w:t xml:space="preserve"> </w:t>
            </w:r>
            <w:r w:rsidR="00691C35">
              <w:t>Primary</w:t>
            </w:r>
            <w:r w:rsidR="00761841">
              <w:t xml:space="preserve"> Contact Person, Primary Contact Person Mobile, Secondary Contact Person, Secondary Contact Person Mobile, </w:t>
            </w:r>
          </w:p>
        </w:tc>
      </w:tr>
      <w:tr w:rsidR="009379A7" w:rsidRPr="003E03FD" w14:paraId="1E970F0D" w14:textId="77777777" w:rsidTr="00B756E0">
        <w:tc>
          <w:tcPr>
            <w:tcW w:w="1075" w:type="dxa"/>
          </w:tcPr>
          <w:p w14:paraId="7F41B506" w14:textId="77777777" w:rsidR="009379A7" w:rsidRPr="007864F7" w:rsidRDefault="009379A7" w:rsidP="004E66A8">
            <w:pPr>
              <w:ind w:right="29"/>
              <w:rPr>
                <w:rFonts w:cs="Arial"/>
                <w:sz w:val="22"/>
              </w:rPr>
            </w:pPr>
            <w:r w:rsidRPr="007864F7">
              <w:rPr>
                <w:rFonts w:cs="Arial"/>
                <w:sz w:val="22"/>
              </w:rPr>
              <w:t>US_02</w:t>
            </w:r>
          </w:p>
        </w:tc>
        <w:tc>
          <w:tcPr>
            <w:tcW w:w="1980" w:type="dxa"/>
          </w:tcPr>
          <w:p w14:paraId="16CAADE7" w14:textId="6C5C3B44" w:rsidR="009379A7" w:rsidRPr="007864F7" w:rsidRDefault="004A6682" w:rsidP="004E66A8">
            <w:pPr>
              <w:ind w:right="29"/>
              <w:rPr>
                <w:rFonts w:cs="Arial"/>
                <w:sz w:val="22"/>
              </w:rPr>
            </w:pPr>
            <w:r w:rsidRPr="007864F7">
              <w:rPr>
                <w:rFonts w:cs="Arial"/>
                <w:sz w:val="22"/>
              </w:rPr>
              <w:t xml:space="preserve">Update the </w:t>
            </w:r>
            <w:r w:rsidR="005D1A70">
              <w:rPr>
                <w:rFonts w:cs="Arial"/>
                <w:sz w:val="22"/>
              </w:rPr>
              <w:t>Parent</w:t>
            </w:r>
            <w:r w:rsidR="00A92DF7">
              <w:rPr>
                <w:rFonts w:cs="Arial"/>
                <w:sz w:val="22"/>
              </w:rPr>
              <w:t xml:space="preserve"> Information </w:t>
            </w:r>
          </w:p>
        </w:tc>
        <w:tc>
          <w:tcPr>
            <w:tcW w:w="7110" w:type="dxa"/>
          </w:tcPr>
          <w:p w14:paraId="0EB3C090" w14:textId="3C59D5F6" w:rsidR="009379A7" w:rsidRPr="007864F7" w:rsidRDefault="009379A7" w:rsidP="004E66A8">
            <w:pPr>
              <w:spacing w:before="0" w:after="0" w:line="240" w:lineRule="auto"/>
              <w:ind w:right="29"/>
              <w:rPr>
                <w:rFonts w:cs="Arial"/>
                <w:sz w:val="22"/>
                <w:lang w:val="en-GB"/>
              </w:rPr>
            </w:pPr>
            <w:r w:rsidRPr="007864F7">
              <w:rPr>
                <w:rFonts w:cs="Arial"/>
                <w:sz w:val="22"/>
                <w:lang w:val="en-GB"/>
              </w:rPr>
              <w:t xml:space="preserve">As </w:t>
            </w:r>
            <w:r w:rsidR="00A92DF7" w:rsidRPr="007864F7">
              <w:rPr>
                <w:rFonts w:cs="Arial"/>
                <w:sz w:val="22"/>
                <w:lang w:val="en-GB"/>
              </w:rPr>
              <w:t>a</w:t>
            </w:r>
            <w:r w:rsidR="00691C35">
              <w:rPr>
                <w:rFonts w:cs="Arial"/>
                <w:sz w:val="22"/>
                <w:lang w:val="en-GB"/>
              </w:rPr>
              <w:t xml:space="preserve"> Parent </w:t>
            </w:r>
            <w:r w:rsidR="00A92DF7">
              <w:rPr>
                <w:rFonts w:cs="Arial"/>
                <w:sz w:val="22"/>
                <w:lang w:val="en-GB"/>
              </w:rPr>
              <w:t>User</w:t>
            </w:r>
            <w:r w:rsidRPr="007864F7">
              <w:rPr>
                <w:rFonts w:cs="Arial"/>
                <w:sz w:val="22"/>
                <w:lang w:val="en-GB"/>
              </w:rPr>
              <w:t xml:space="preserve">, I should be able to </w:t>
            </w:r>
            <w:r w:rsidR="004A6682" w:rsidRPr="007864F7">
              <w:rPr>
                <w:rFonts w:cs="Arial"/>
                <w:sz w:val="22"/>
                <w:lang w:val="en-GB"/>
              </w:rPr>
              <w:t xml:space="preserve">update </w:t>
            </w:r>
            <w:r w:rsidRPr="007864F7">
              <w:rPr>
                <w:rFonts w:cs="Arial"/>
                <w:sz w:val="22"/>
                <w:lang w:val="en-GB"/>
              </w:rPr>
              <w:t xml:space="preserve">the </w:t>
            </w:r>
            <w:r w:rsidR="00F76537">
              <w:rPr>
                <w:rFonts w:cs="Arial"/>
                <w:sz w:val="22"/>
                <w:lang w:val="en-GB"/>
              </w:rPr>
              <w:t>personal</w:t>
            </w:r>
            <w:r w:rsidR="00A92DF7">
              <w:rPr>
                <w:rFonts w:cs="Arial"/>
                <w:sz w:val="22"/>
                <w:lang w:val="en-GB"/>
              </w:rPr>
              <w:t xml:space="preserve"> </w:t>
            </w:r>
            <w:r w:rsidR="007864F7" w:rsidRPr="007864F7">
              <w:rPr>
                <w:rFonts w:cs="Arial"/>
                <w:sz w:val="22"/>
                <w:lang w:val="en-GB"/>
              </w:rPr>
              <w:t>details</w:t>
            </w:r>
            <w:r w:rsidR="00A92DF7">
              <w:rPr>
                <w:rFonts w:cs="Arial"/>
                <w:sz w:val="22"/>
                <w:lang w:val="en-GB"/>
              </w:rPr>
              <w:t xml:space="preserve"> </w:t>
            </w:r>
            <w:r w:rsidR="00A43F2D">
              <w:rPr>
                <w:rFonts w:cs="Arial"/>
                <w:sz w:val="22"/>
                <w:lang w:val="en-GB"/>
              </w:rPr>
              <w:t>before submitting.</w:t>
            </w:r>
            <w:r w:rsidR="00A92DF7">
              <w:rPr>
                <w:rFonts w:cs="Arial"/>
                <w:sz w:val="22"/>
                <w:lang w:val="en-GB"/>
              </w:rPr>
              <w:t xml:space="preserve"> </w:t>
            </w:r>
          </w:p>
          <w:p w14:paraId="787E412B" w14:textId="30C17FC9" w:rsidR="001D2726" w:rsidRPr="007864F7" w:rsidRDefault="001D2726" w:rsidP="004E66A8">
            <w:pPr>
              <w:spacing w:before="0" w:after="0" w:line="240" w:lineRule="auto"/>
              <w:ind w:right="29"/>
              <w:rPr>
                <w:rFonts w:cs="Arial"/>
                <w:sz w:val="22"/>
                <w:lang w:val="en-GB"/>
              </w:rPr>
            </w:pPr>
          </w:p>
        </w:tc>
      </w:tr>
      <w:tr w:rsidR="004A6682" w:rsidRPr="003E03FD" w14:paraId="03BD6C42" w14:textId="77777777" w:rsidTr="00B756E0">
        <w:tc>
          <w:tcPr>
            <w:tcW w:w="1075" w:type="dxa"/>
          </w:tcPr>
          <w:p w14:paraId="5428768C" w14:textId="7061E39A" w:rsidR="004A6682" w:rsidRPr="007864F7" w:rsidRDefault="004A6682" w:rsidP="004E66A8">
            <w:pPr>
              <w:ind w:right="29"/>
              <w:rPr>
                <w:rFonts w:cs="Arial"/>
                <w:sz w:val="22"/>
              </w:rPr>
            </w:pPr>
            <w:r w:rsidRPr="007864F7">
              <w:rPr>
                <w:rFonts w:cs="Arial"/>
                <w:sz w:val="22"/>
              </w:rPr>
              <w:t>US_03</w:t>
            </w:r>
          </w:p>
        </w:tc>
        <w:tc>
          <w:tcPr>
            <w:tcW w:w="1980" w:type="dxa"/>
          </w:tcPr>
          <w:p w14:paraId="2F58C342" w14:textId="04ED6DF3" w:rsidR="004A6682" w:rsidRPr="007864F7" w:rsidRDefault="00F76537" w:rsidP="004E66A8">
            <w:pPr>
              <w:ind w:right="29"/>
              <w:rPr>
                <w:rFonts w:cs="Arial"/>
                <w:sz w:val="22"/>
              </w:rPr>
            </w:pPr>
            <w:r>
              <w:rPr>
                <w:rFonts w:cs="Arial"/>
                <w:sz w:val="22"/>
              </w:rPr>
              <w:t>School Staff Review</w:t>
            </w:r>
            <w:r w:rsidR="00A92DF7">
              <w:rPr>
                <w:rFonts w:cs="Arial"/>
                <w:sz w:val="22"/>
              </w:rPr>
              <w:t xml:space="preserve"> the Application</w:t>
            </w:r>
          </w:p>
        </w:tc>
        <w:tc>
          <w:tcPr>
            <w:tcW w:w="7110" w:type="dxa"/>
          </w:tcPr>
          <w:p w14:paraId="7B47921D" w14:textId="7E2B49FC" w:rsidR="004A6682" w:rsidRPr="007864F7" w:rsidRDefault="00A92DF7" w:rsidP="004E66A8">
            <w:pPr>
              <w:spacing w:before="0" w:after="0" w:line="240" w:lineRule="auto"/>
              <w:ind w:right="29"/>
              <w:rPr>
                <w:rFonts w:cs="Arial"/>
                <w:sz w:val="22"/>
                <w:lang w:val="en-GB"/>
              </w:rPr>
            </w:pPr>
            <w:r>
              <w:rPr>
                <w:rFonts w:cs="Arial"/>
                <w:sz w:val="22"/>
                <w:lang w:val="en-GB"/>
              </w:rPr>
              <w:t xml:space="preserve">As </w:t>
            </w:r>
            <w:r w:rsidR="00F76537">
              <w:rPr>
                <w:rFonts w:cs="Arial"/>
                <w:sz w:val="22"/>
                <w:lang w:val="en-GB"/>
              </w:rPr>
              <w:t>a School Staff</w:t>
            </w:r>
            <w:r>
              <w:rPr>
                <w:rFonts w:cs="Arial"/>
                <w:sz w:val="22"/>
                <w:lang w:val="en-GB"/>
              </w:rPr>
              <w:t xml:space="preserve">, I should be able to review the </w:t>
            </w:r>
            <w:r w:rsidR="00B26834">
              <w:rPr>
                <w:rFonts w:cs="Arial"/>
                <w:sz w:val="22"/>
                <w:lang w:val="en-GB"/>
              </w:rPr>
              <w:t>student</w:t>
            </w:r>
            <w:r>
              <w:rPr>
                <w:rFonts w:cs="Arial"/>
                <w:sz w:val="22"/>
                <w:lang w:val="en-GB"/>
              </w:rPr>
              <w:t xml:space="preserve"> information and Approve/Reject</w:t>
            </w:r>
            <w:r w:rsidR="00A43F2D">
              <w:rPr>
                <w:rFonts w:cs="Arial"/>
                <w:sz w:val="22"/>
                <w:lang w:val="en-GB"/>
              </w:rPr>
              <w:t xml:space="preserve"> the application </w:t>
            </w:r>
          </w:p>
        </w:tc>
      </w:tr>
      <w:tr w:rsidR="006165D8" w:rsidRPr="003E03FD" w14:paraId="3763BCC8" w14:textId="77777777" w:rsidTr="00B756E0">
        <w:tc>
          <w:tcPr>
            <w:tcW w:w="1075" w:type="dxa"/>
          </w:tcPr>
          <w:p w14:paraId="11F42152" w14:textId="2DC3B351" w:rsidR="006165D8" w:rsidRPr="007864F7" w:rsidRDefault="006165D8" w:rsidP="004E66A8">
            <w:pPr>
              <w:ind w:right="29"/>
              <w:rPr>
                <w:rFonts w:cs="Arial"/>
                <w:sz w:val="22"/>
              </w:rPr>
            </w:pPr>
            <w:r w:rsidRPr="007864F7">
              <w:rPr>
                <w:rFonts w:cs="Arial"/>
                <w:sz w:val="22"/>
              </w:rPr>
              <w:t>US_0</w:t>
            </w:r>
            <w:r>
              <w:rPr>
                <w:rFonts w:cs="Arial"/>
                <w:sz w:val="22"/>
              </w:rPr>
              <w:t>4</w:t>
            </w:r>
          </w:p>
        </w:tc>
        <w:tc>
          <w:tcPr>
            <w:tcW w:w="1980" w:type="dxa"/>
          </w:tcPr>
          <w:p w14:paraId="5DAEF88A" w14:textId="276AE7AA" w:rsidR="006165D8" w:rsidRDefault="006165D8" w:rsidP="004E66A8">
            <w:pPr>
              <w:ind w:right="29"/>
              <w:rPr>
                <w:rFonts w:cs="Arial"/>
                <w:sz w:val="22"/>
              </w:rPr>
            </w:pPr>
            <w:r w:rsidRPr="006165D8">
              <w:rPr>
                <w:rFonts w:cs="Arial"/>
                <w:sz w:val="22"/>
              </w:rPr>
              <w:t>Create Circular</w:t>
            </w:r>
          </w:p>
        </w:tc>
        <w:tc>
          <w:tcPr>
            <w:tcW w:w="7110" w:type="dxa"/>
          </w:tcPr>
          <w:p w14:paraId="1C81B75A" w14:textId="087E2B6C" w:rsidR="006165D8" w:rsidRDefault="00094015" w:rsidP="004E66A8">
            <w:pPr>
              <w:spacing w:before="0" w:after="0" w:line="240" w:lineRule="auto"/>
              <w:ind w:right="29"/>
              <w:rPr>
                <w:rFonts w:cs="Arial"/>
                <w:sz w:val="22"/>
                <w:lang w:val="en-GB"/>
              </w:rPr>
            </w:pPr>
            <w:r>
              <w:rPr>
                <w:rFonts w:cs="Arial"/>
                <w:sz w:val="22"/>
                <w:lang w:val="en-GB"/>
              </w:rPr>
              <w:t>As a School Staff, I should be able to create the circular about the important updates</w:t>
            </w:r>
          </w:p>
        </w:tc>
      </w:tr>
      <w:tr w:rsidR="006165D8" w:rsidRPr="003E03FD" w14:paraId="0CE05CBB" w14:textId="77777777" w:rsidTr="00B756E0">
        <w:tc>
          <w:tcPr>
            <w:tcW w:w="1075" w:type="dxa"/>
          </w:tcPr>
          <w:p w14:paraId="23B77556" w14:textId="1AF2AB24" w:rsidR="006165D8" w:rsidRPr="00094015" w:rsidRDefault="006165D8" w:rsidP="004E66A8">
            <w:pPr>
              <w:ind w:right="29"/>
              <w:rPr>
                <w:rFonts w:cs="Arial"/>
                <w:sz w:val="22"/>
              </w:rPr>
            </w:pPr>
            <w:r w:rsidRPr="00094015">
              <w:rPr>
                <w:rFonts w:cs="Arial"/>
                <w:sz w:val="22"/>
              </w:rPr>
              <w:t>US_05</w:t>
            </w:r>
          </w:p>
        </w:tc>
        <w:tc>
          <w:tcPr>
            <w:tcW w:w="1980" w:type="dxa"/>
          </w:tcPr>
          <w:p w14:paraId="501D27E7" w14:textId="330C0998" w:rsidR="006165D8" w:rsidRPr="00094015" w:rsidRDefault="006165D8" w:rsidP="004E66A8">
            <w:pPr>
              <w:ind w:right="29"/>
              <w:rPr>
                <w:rFonts w:cs="Arial"/>
                <w:sz w:val="22"/>
              </w:rPr>
            </w:pPr>
            <w:r w:rsidRPr="00094015">
              <w:rPr>
                <w:rFonts w:cs="Arial"/>
              </w:rPr>
              <w:t>View Circular</w:t>
            </w:r>
          </w:p>
        </w:tc>
        <w:tc>
          <w:tcPr>
            <w:tcW w:w="7110" w:type="dxa"/>
          </w:tcPr>
          <w:p w14:paraId="0990A396" w14:textId="3E62AA20" w:rsidR="006165D8" w:rsidRDefault="00094015" w:rsidP="004E66A8">
            <w:pPr>
              <w:spacing w:before="0" w:after="0" w:line="240" w:lineRule="auto"/>
              <w:ind w:right="29"/>
              <w:rPr>
                <w:rFonts w:cs="Arial"/>
                <w:sz w:val="22"/>
                <w:lang w:val="en-GB"/>
              </w:rPr>
            </w:pPr>
            <w:r w:rsidRPr="007864F7">
              <w:rPr>
                <w:rFonts w:cs="Arial"/>
                <w:sz w:val="22"/>
                <w:lang w:val="en-GB"/>
              </w:rPr>
              <w:t>As a</w:t>
            </w:r>
            <w:r>
              <w:rPr>
                <w:rFonts w:cs="Arial"/>
                <w:sz w:val="22"/>
                <w:lang w:val="en-GB"/>
              </w:rPr>
              <w:t xml:space="preserve"> Parent User</w:t>
            </w:r>
            <w:r w:rsidRPr="007864F7">
              <w:rPr>
                <w:rFonts w:cs="Arial"/>
                <w:sz w:val="22"/>
                <w:lang w:val="en-GB"/>
              </w:rPr>
              <w:t xml:space="preserve">, I should be able to </w:t>
            </w:r>
            <w:r>
              <w:rPr>
                <w:rFonts w:cs="Arial"/>
                <w:sz w:val="22"/>
                <w:lang w:val="en-GB"/>
              </w:rPr>
              <w:t>view</w:t>
            </w:r>
            <w:r w:rsidRPr="007864F7">
              <w:rPr>
                <w:rFonts w:cs="Arial"/>
                <w:sz w:val="22"/>
                <w:lang w:val="en-GB"/>
              </w:rPr>
              <w:t xml:space="preserve"> the </w:t>
            </w:r>
            <w:r>
              <w:rPr>
                <w:rFonts w:cs="Arial"/>
                <w:sz w:val="22"/>
                <w:lang w:val="en-GB"/>
              </w:rPr>
              <w:t xml:space="preserve">circular </w:t>
            </w:r>
            <w:r w:rsidRPr="007864F7">
              <w:rPr>
                <w:rFonts w:cs="Arial"/>
                <w:sz w:val="22"/>
                <w:lang w:val="en-GB"/>
              </w:rPr>
              <w:t>details</w:t>
            </w:r>
            <w:r>
              <w:rPr>
                <w:rFonts w:cs="Arial"/>
                <w:sz w:val="22"/>
                <w:lang w:val="en-GB"/>
              </w:rPr>
              <w:t xml:space="preserve"> and acknowledge. </w:t>
            </w:r>
          </w:p>
        </w:tc>
      </w:tr>
    </w:tbl>
    <w:p w14:paraId="3E6DE5AF" w14:textId="77777777" w:rsidR="006165D8" w:rsidRDefault="006165D8" w:rsidP="006165D8">
      <w:pPr>
        <w:pStyle w:val="Heading1"/>
        <w:numPr>
          <w:ilvl w:val="0"/>
          <w:numId w:val="0"/>
        </w:numPr>
        <w:rPr>
          <w:rFonts w:eastAsiaTheme="majorEastAsia" w:cs="Arial"/>
        </w:rPr>
      </w:pPr>
      <w:bookmarkStart w:id="5" w:name="_Toc65488940"/>
    </w:p>
    <w:p w14:paraId="2B7DE5EE" w14:textId="51978FA1" w:rsidR="001B02B2" w:rsidRDefault="001B02B2" w:rsidP="006165D8">
      <w:pPr>
        <w:pStyle w:val="Heading1"/>
        <w:numPr>
          <w:ilvl w:val="0"/>
          <w:numId w:val="0"/>
        </w:numPr>
        <w:rPr>
          <w:rFonts w:eastAsiaTheme="majorEastAsia" w:cs="Arial"/>
        </w:rPr>
      </w:pPr>
      <w:r w:rsidRPr="001B02B2">
        <w:rPr>
          <w:rFonts w:eastAsiaTheme="majorEastAsia" w:cs="Arial"/>
        </w:rPr>
        <w:t>Functional/</w:t>
      </w:r>
      <w:r w:rsidR="009E3674" w:rsidRPr="001B02B2">
        <w:rPr>
          <w:rFonts w:eastAsiaTheme="majorEastAsia" w:cs="Arial"/>
        </w:rPr>
        <w:t>Non-Functional</w:t>
      </w:r>
      <w:r w:rsidRPr="001B02B2">
        <w:rPr>
          <w:rFonts w:eastAsiaTheme="majorEastAsia" w:cs="Arial"/>
        </w:rPr>
        <w:t xml:space="preserve"> Requirement of the Problem Statement</w:t>
      </w:r>
      <w:bookmarkEnd w:id="5"/>
    </w:p>
    <w:p w14:paraId="0141A26A" w14:textId="295AA36E" w:rsidR="00A76BF3" w:rsidRPr="00A76BF3" w:rsidRDefault="00A76BF3" w:rsidP="00A76BF3">
      <w:pPr>
        <w:pStyle w:val="Caption"/>
        <w:rPr>
          <w:rFonts w:cs="Arial"/>
          <w:color w:val="4BACC6" w:themeColor="accent5"/>
          <w:sz w:val="24"/>
          <w:szCs w:val="24"/>
        </w:rPr>
      </w:pPr>
      <w:r w:rsidRPr="00A76BF3">
        <w:rPr>
          <w:rFonts w:cs="Arial"/>
          <w:color w:val="4BACC6" w:themeColor="accent5"/>
          <w:sz w:val="24"/>
          <w:szCs w:val="24"/>
        </w:rPr>
        <w:t xml:space="preserve">US -01 </w:t>
      </w:r>
      <w:r w:rsidR="008123C1">
        <w:rPr>
          <w:rFonts w:cs="Arial"/>
          <w:color w:val="4BACC6" w:themeColor="accent5"/>
          <w:sz w:val="24"/>
          <w:szCs w:val="24"/>
        </w:rPr>
        <w:t>Parent</w:t>
      </w:r>
      <w:r w:rsidR="00CE7F3B">
        <w:rPr>
          <w:rFonts w:cs="Arial"/>
          <w:color w:val="4BACC6" w:themeColor="accent5"/>
          <w:sz w:val="24"/>
          <w:szCs w:val="24"/>
        </w:rPr>
        <w:t xml:space="preserve"> Information</w:t>
      </w:r>
    </w:p>
    <w:p w14:paraId="3960CC40" w14:textId="13512421" w:rsidR="001B02B2" w:rsidRPr="004679BF" w:rsidRDefault="001B02B2" w:rsidP="001B02B2">
      <w:pPr>
        <w:pStyle w:val="prasadstyle1"/>
        <w:rPr>
          <w:rFonts w:ascii="Arial" w:hAnsi="Arial" w:cs="Arial"/>
          <w:color w:val="auto"/>
          <w:sz w:val="20"/>
          <w:szCs w:val="20"/>
        </w:rPr>
      </w:pPr>
      <w:r w:rsidRPr="004679BF">
        <w:rPr>
          <w:rFonts w:ascii="Arial" w:hAnsi="Arial" w:cs="Arial"/>
          <w:color w:val="auto"/>
          <w:sz w:val="20"/>
          <w:szCs w:val="20"/>
        </w:rPr>
        <w:t xml:space="preserve">Business Rules &amp; Validations </w:t>
      </w:r>
    </w:p>
    <w:p w14:paraId="5188891E" w14:textId="78721857" w:rsidR="001B02B2" w:rsidRPr="00110F85" w:rsidRDefault="008B2140" w:rsidP="00EB436A">
      <w:pPr>
        <w:numPr>
          <w:ilvl w:val="0"/>
          <w:numId w:val="18"/>
        </w:numPr>
        <w:spacing w:after="0"/>
        <w:rPr>
          <w:rFonts w:cs="Arial"/>
          <w:sz w:val="22"/>
          <w:szCs w:val="22"/>
        </w:rPr>
      </w:pPr>
      <w:r>
        <w:rPr>
          <w:rFonts w:cs="Arial"/>
          <w:sz w:val="22"/>
          <w:szCs w:val="22"/>
        </w:rPr>
        <w:t>Registration</w:t>
      </w:r>
      <w:r w:rsidR="001B02B2" w:rsidRPr="00110F85">
        <w:rPr>
          <w:rFonts w:cs="Arial"/>
          <w:sz w:val="22"/>
          <w:szCs w:val="22"/>
        </w:rPr>
        <w:t xml:space="preserve"> id should be generated automatically during the time of </w:t>
      </w:r>
      <w:r w:rsidR="00A43F2D">
        <w:rPr>
          <w:rFonts w:cs="Arial"/>
          <w:sz w:val="22"/>
          <w:szCs w:val="22"/>
        </w:rPr>
        <w:t>submitting the application</w:t>
      </w:r>
      <w:r w:rsidR="001B02B2" w:rsidRPr="00110F85">
        <w:rPr>
          <w:rFonts w:cs="Arial"/>
          <w:sz w:val="22"/>
          <w:szCs w:val="22"/>
        </w:rPr>
        <w:t xml:space="preserve"> and should be shown in the success message.</w:t>
      </w:r>
    </w:p>
    <w:p w14:paraId="7E0123E1" w14:textId="130E3FD4" w:rsidR="001B02B2" w:rsidRDefault="001B02B2" w:rsidP="00EB436A">
      <w:pPr>
        <w:numPr>
          <w:ilvl w:val="0"/>
          <w:numId w:val="18"/>
        </w:numPr>
        <w:spacing w:after="0"/>
        <w:jc w:val="both"/>
        <w:rPr>
          <w:rFonts w:cs="Arial"/>
          <w:sz w:val="22"/>
          <w:szCs w:val="22"/>
        </w:rPr>
      </w:pPr>
      <w:r w:rsidRPr="00110F85">
        <w:rPr>
          <w:rFonts w:cs="Arial"/>
          <w:sz w:val="22"/>
          <w:szCs w:val="22"/>
        </w:rPr>
        <w:t xml:space="preserve">The </w:t>
      </w:r>
      <w:r w:rsidR="008B2140">
        <w:rPr>
          <w:rFonts w:cs="Arial"/>
          <w:sz w:val="22"/>
          <w:szCs w:val="22"/>
        </w:rPr>
        <w:t>Student and Parent</w:t>
      </w:r>
      <w:r w:rsidRPr="00110F85">
        <w:rPr>
          <w:rFonts w:cs="Arial"/>
          <w:sz w:val="22"/>
          <w:szCs w:val="22"/>
        </w:rPr>
        <w:t xml:space="preserve"> name should contain only alphabets and space. </w:t>
      </w:r>
    </w:p>
    <w:p w14:paraId="13281BA7" w14:textId="6C665E1B" w:rsidR="00545EA2" w:rsidRPr="00110F85" w:rsidRDefault="00545EA2" w:rsidP="00545EA2">
      <w:pPr>
        <w:numPr>
          <w:ilvl w:val="0"/>
          <w:numId w:val="18"/>
        </w:numPr>
        <w:spacing w:after="0"/>
        <w:rPr>
          <w:rFonts w:cs="Arial"/>
          <w:sz w:val="22"/>
          <w:szCs w:val="22"/>
        </w:rPr>
      </w:pPr>
      <w:r>
        <w:rPr>
          <w:rFonts w:cs="Arial"/>
          <w:sz w:val="22"/>
          <w:szCs w:val="22"/>
        </w:rPr>
        <w:t>Student Register Number</w:t>
      </w:r>
      <w:r w:rsidRPr="00110F85">
        <w:rPr>
          <w:rFonts w:cs="Arial"/>
          <w:sz w:val="22"/>
          <w:szCs w:val="22"/>
        </w:rPr>
        <w:t xml:space="preserve"> id should be in the format of ‘R-XXX’.XXX should be </w:t>
      </w:r>
      <w:r>
        <w:rPr>
          <w:rFonts w:cs="Arial"/>
          <w:sz w:val="22"/>
          <w:szCs w:val="22"/>
        </w:rPr>
        <w:t>match</w:t>
      </w:r>
      <w:r w:rsidRPr="00110F85">
        <w:rPr>
          <w:rFonts w:cs="Arial"/>
          <w:sz w:val="22"/>
          <w:szCs w:val="22"/>
        </w:rPr>
        <w:t xml:space="preserve"> </w:t>
      </w:r>
      <w:r w:rsidR="00AD1EC9">
        <w:rPr>
          <w:rFonts w:cs="Arial"/>
          <w:sz w:val="22"/>
          <w:szCs w:val="22"/>
        </w:rPr>
        <w:t xml:space="preserve">with ID card given by </w:t>
      </w:r>
      <w:r w:rsidR="009A5B57">
        <w:rPr>
          <w:rFonts w:cs="Arial"/>
          <w:sz w:val="22"/>
          <w:szCs w:val="22"/>
        </w:rPr>
        <w:t>School</w:t>
      </w:r>
      <w:r w:rsidRPr="00110F85">
        <w:rPr>
          <w:rFonts w:cs="Arial"/>
          <w:sz w:val="22"/>
          <w:szCs w:val="22"/>
        </w:rPr>
        <w:t>.</w:t>
      </w:r>
    </w:p>
    <w:p w14:paraId="0CCA62BB" w14:textId="3DB9D61C" w:rsidR="001B02B2" w:rsidRDefault="001B02B2" w:rsidP="00EB436A">
      <w:pPr>
        <w:numPr>
          <w:ilvl w:val="0"/>
          <w:numId w:val="18"/>
        </w:numPr>
        <w:spacing w:after="0"/>
        <w:rPr>
          <w:rFonts w:cs="Arial"/>
          <w:sz w:val="22"/>
          <w:szCs w:val="22"/>
        </w:rPr>
      </w:pPr>
      <w:r w:rsidRPr="00110F85">
        <w:rPr>
          <w:rFonts w:cs="Arial"/>
          <w:sz w:val="22"/>
          <w:szCs w:val="22"/>
        </w:rPr>
        <w:t>All fields are mandatory.</w:t>
      </w:r>
    </w:p>
    <w:p w14:paraId="1D57D135" w14:textId="7B8559EA" w:rsidR="00CE7F3B" w:rsidRDefault="00CE7F3B" w:rsidP="00EB436A">
      <w:pPr>
        <w:numPr>
          <w:ilvl w:val="0"/>
          <w:numId w:val="18"/>
        </w:numPr>
        <w:spacing w:after="0"/>
        <w:rPr>
          <w:rFonts w:cs="Arial"/>
          <w:sz w:val="22"/>
          <w:szCs w:val="22"/>
        </w:rPr>
      </w:pPr>
      <w:r>
        <w:rPr>
          <w:rFonts w:cs="Arial"/>
          <w:sz w:val="22"/>
          <w:szCs w:val="22"/>
        </w:rPr>
        <w:t>Zip code should have only numbers and 6 digits</w:t>
      </w:r>
    </w:p>
    <w:p w14:paraId="45D74EC2" w14:textId="3F6CDDE0" w:rsidR="00CE7F3B" w:rsidRPr="00110F85" w:rsidRDefault="00CE7F3B" w:rsidP="00EB436A">
      <w:pPr>
        <w:numPr>
          <w:ilvl w:val="0"/>
          <w:numId w:val="18"/>
        </w:numPr>
        <w:spacing w:after="0"/>
        <w:rPr>
          <w:rFonts w:cs="Arial"/>
          <w:sz w:val="22"/>
          <w:szCs w:val="22"/>
        </w:rPr>
      </w:pPr>
      <w:r>
        <w:rPr>
          <w:rFonts w:cs="Arial"/>
          <w:sz w:val="22"/>
          <w:szCs w:val="22"/>
        </w:rPr>
        <w:t>City should contain only alphabets</w:t>
      </w:r>
    </w:p>
    <w:p w14:paraId="4B3A5A4D" w14:textId="24608B96" w:rsidR="001B02B2" w:rsidRPr="00110F85" w:rsidRDefault="00A43F2D" w:rsidP="00EB436A">
      <w:pPr>
        <w:numPr>
          <w:ilvl w:val="0"/>
          <w:numId w:val="18"/>
        </w:numPr>
        <w:spacing w:after="0"/>
        <w:jc w:val="both"/>
        <w:rPr>
          <w:rFonts w:cs="Arial"/>
          <w:sz w:val="22"/>
          <w:szCs w:val="22"/>
        </w:rPr>
      </w:pPr>
      <w:r w:rsidRPr="00A43F2D">
        <w:rPr>
          <w:rFonts w:cs="Arial"/>
          <w:sz w:val="22"/>
          <w:szCs w:val="22"/>
        </w:rPr>
        <w:t>Primary Contact Person Mobile, Secondary Contact Person Mobile</w:t>
      </w:r>
      <w:r w:rsidRPr="00110F85">
        <w:rPr>
          <w:rFonts w:cs="Arial"/>
          <w:sz w:val="22"/>
          <w:szCs w:val="22"/>
        </w:rPr>
        <w:t xml:space="preserve"> </w:t>
      </w:r>
      <w:r w:rsidR="001B02B2" w:rsidRPr="00110F85">
        <w:rPr>
          <w:rFonts w:cs="Arial"/>
          <w:sz w:val="22"/>
          <w:szCs w:val="22"/>
        </w:rPr>
        <w:t xml:space="preserve">should be 10 digits.  </w:t>
      </w:r>
    </w:p>
    <w:p w14:paraId="18A728EC" w14:textId="77777777" w:rsidR="001B02B2" w:rsidRPr="00110F85" w:rsidRDefault="001B02B2" w:rsidP="00EB436A">
      <w:pPr>
        <w:numPr>
          <w:ilvl w:val="0"/>
          <w:numId w:val="18"/>
        </w:numPr>
        <w:spacing w:after="0"/>
        <w:jc w:val="both"/>
        <w:rPr>
          <w:rFonts w:cs="Arial"/>
          <w:sz w:val="22"/>
          <w:szCs w:val="22"/>
        </w:rPr>
      </w:pPr>
      <w:r w:rsidRPr="00110F85">
        <w:rPr>
          <w:rFonts w:cs="Arial"/>
          <w:sz w:val="22"/>
          <w:szCs w:val="22"/>
        </w:rPr>
        <w:t>Email id should contain @ and. symbols.</w:t>
      </w:r>
    </w:p>
    <w:p w14:paraId="6ED803BE" w14:textId="64004E41" w:rsidR="00CE7F3B" w:rsidRPr="00110F85" w:rsidRDefault="00CE7F3B" w:rsidP="00EB436A">
      <w:pPr>
        <w:numPr>
          <w:ilvl w:val="0"/>
          <w:numId w:val="18"/>
        </w:numPr>
        <w:spacing w:after="0"/>
        <w:rPr>
          <w:rFonts w:cs="Arial"/>
          <w:sz w:val="22"/>
          <w:szCs w:val="22"/>
        </w:rPr>
      </w:pPr>
      <w:r>
        <w:rPr>
          <w:rFonts w:cs="Arial"/>
          <w:sz w:val="22"/>
          <w:szCs w:val="22"/>
        </w:rPr>
        <w:t xml:space="preserve">The status of the application should be saved as “Submitted” </w:t>
      </w:r>
    </w:p>
    <w:p w14:paraId="10F35399" w14:textId="77777777" w:rsidR="001B02B2" w:rsidRPr="004679BF" w:rsidRDefault="001B02B2" w:rsidP="001B02B2">
      <w:pPr>
        <w:spacing w:before="0" w:after="0" w:line="360" w:lineRule="auto"/>
        <w:jc w:val="both"/>
        <w:rPr>
          <w:rFonts w:cs="Arial"/>
        </w:rPr>
      </w:pPr>
    </w:p>
    <w:p w14:paraId="61DAD924" w14:textId="77777777" w:rsidR="001B02B2" w:rsidRPr="00110F85" w:rsidRDefault="001B02B2" w:rsidP="001B02B2">
      <w:pPr>
        <w:spacing w:after="0"/>
        <w:rPr>
          <w:rFonts w:cs="Arial"/>
          <w:b/>
          <w:sz w:val="22"/>
          <w:szCs w:val="22"/>
          <w:lang w:val="en-GB"/>
        </w:rPr>
      </w:pPr>
      <w:r w:rsidRPr="00110F85">
        <w:rPr>
          <w:rFonts w:cs="Arial"/>
          <w:b/>
          <w:sz w:val="22"/>
          <w:szCs w:val="22"/>
          <w:lang w:val="en-GB"/>
        </w:rPr>
        <w:t>Validations</w:t>
      </w:r>
    </w:p>
    <w:p w14:paraId="23C91BA3" w14:textId="77777777" w:rsidR="001B02B2" w:rsidRPr="00110F85" w:rsidRDefault="001B02B2" w:rsidP="001B02B2">
      <w:pPr>
        <w:spacing w:after="0"/>
        <w:rPr>
          <w:rFonts w:cs="Arial"/>
          <w:b/>
          <w:sz w:val="22"/>
          <w:szCs w:val="22"/>
          <w:lang w:val="en-GB"/>
        </w:rPr>
      </w:pPr>
    </w:p>
    <w:p w14:paraId="34134A20" w14:textId="77777777" w:rsidR="001B02B2" w:rsidRPr="00110F85" w:rsidRDefault="001B02B2" w:rsidP="00EB436A">
      <w:pPr>
        <w:numPr>
          <w:ilvl w:val="0"/>
          <w:numId w:val="17"/>
        </w:numPr>
        <w:spacing w:after="0"/>
        <w:jc w:val="both"/>
        <w:rPr>
          <w:rFonts w:cs="Arial"/>
          <w:sz w:val="22"/>
          <w:szCs w:val="22"/>
        </w:rPr>
      </w:pPr>
      <w:r w:rsidRPr="00110F85">
        <w:rPr>
          <w:rFonts w:cs="Arial"/>
          <w:sz w:val="22"/>
          <w:szCs w:val="22"/>
        </w:rPr>
        <w:t>All fields are mandatory.</w:t>
      </w:r>
    </w:p>
    <w:p w14:paraId="2D153A1B" w14:textId="01559EFD" w:rsidR="001B02B2" w:rsidRPr="00110F85" w:rsidRDefault="001B02B2" w:rsidP="00EB436A">
      <w:pPr>
        <w:numPr>
          <w:ilvl w:val="0"/>
          <w:numId w:val="17"/>
        </w:numPr>
        <w:spacing w:after="0"/>
        <w:jc w:val="both"/>
        <w:rPr>
          <w:rFonts w:cs="Arial"/>
          <w:sz w:val="22"/>
          <w:szCs w:val="22"/>
        </w:rPr>
      </w:pPr>
      <w:r w:rsidRPr="00110F85">
        <w:rPr>
          <w:rFonts w:cs="Arial"/>
          <w:sz w:val="22"/>
          <w:szCs w:val="22"/>
        </w:rPr>
        <w:t xml:space="preserve">Based on the country, state </w:t>
      </w:r>
      <w:r w:rsidR="00F412E3" w:rsidRPr="00110F85">
        <w:rPr>
          <w:rFonts w:cs="Arial"/>
          <w:sz w:val="22"/>
          <w:szCs w:val="22"/>
        </w:rPr>
        <w:t xml:space="preserve">must </w:t>
      </w:r>
      <w:r w:rsidRPr="00110F85">
        <w:rPr>
          <w:rFonts w:cs="Arial"/>
          <w:sz w:val="22"/>
          <w:szCs w:val="22"/>
        </w:rPr>
        <w:t>be populated in the dropdown automatically.</w:t>
      </w:r>
    </w:p>
    <w:p w14:paraId="47620865" w14:textId="6BC453F8" w:rsidR="001B02B2" w:rsidRPr="00110F85" w:rsidRDefault="001B02B2" w:rsidP="00EB436A">
      <w:pPr>
        <w:numPr>
          <w:ilvl w:val="0"/>
          <w:numId w:val="17"/>
        </w:numPr>
        <w:spacing w:after="0"/>
        <w:jc w:val="both"/>
        <w:rPr>
          <w:rFonts w:cs="Arial"/>
          <w:sz w:val="22"/>
          <w:szCs w:val="22"/>
        </w:rPr>
      </w:pPr>
      <w:r w:rsidRPr="00110F85">
        <w:rPr>
          <w:rFonts w:cs="Arial"/>
          <w:sz w:val="22"/>
          <w:szCs w:val="22"/>
        </w:rPr>
        <w:t xml:space="preserve">Age should be greater than </w:t>
      </w:r>
      <w:r w:rsidR="005A6F94">
        <w:rPr>
          <w:rFonts w:cs="Arial"/>
          <w:sz w:val="22"/>
          <w:szCs w:val="22"/>
        </w:rPr>
        <w:t>4</w:t>
      </w:r>
      <w:r w:rsidRPr="00110F85">
        <w:rPr>
          <w:rFonts w:cs="Arial"/>
          <w:sz w:val="22"/>
          <w:szCs w:val="22"/>
        </w:rPr>
        <w:t>.</w:t>
      </w:r>
    </w:p>
    <w:p w14:paraId="373045DF" w14:textId="362706D2" w:rsidR="00EB7C18" w:rsidRPr="00110F85" w:rsidRDefault="001B02B2" w:rsidP="00EB436A">
      <w:pPr>
        <w:numPr>
          <w:ilvl w:val="0"/>
          <w:numId w:val="17"/>
        </w:numPr>
        <w:spacing w:after="0"/>
        <w:jc w:val="both"/>
        <w:rPr>
          <w:rFonts w:eastAsiaTheme="majorEastAsia" w:cs="Arial"/>
          <w:sz w:val="22"/>
          <w:szCs w:val="22"/>
        </w:rPr>
      </w:pPr>
      <w:r w:rsidRPr="00110F85">
        <w:rPr>
          <w:rFonts w:cs="Arial"/>
          <w:sz w:val="22"/>
          <w:szCs w:val="22"/>
        </w:rPr>
        <w:t>Registration Date should not be lesser than system date.</w:t>
      </w:r>
    </w:p>
    <w:p w14:paraId="123D6C0D" w14:textId="6E776308" w:rsidR="00EB7C18" w:rsidRPr="00110F85" w:rsidRDefault="00EB7C18" w:rsidP="00EB7C18">
      <w:pPr>
        <w:spacing w:after="0"/>
        <w:jc w:val="both"/>
        <w:rPr>
          <w:rFonts w:cs="Arial"/>
          <w:sz w:val="22"/>
          <w:szCs w:val="22"/>
        </w:rPr>
      </w:pPr>
    </w:p>
    <w:p w14:paraId="751F1AAC" w14:textId="454F208F" w:rsidR="00EB7C18" w:rsidRPr="00110F85" w:rsidRDefault="00EB7C18" w:rsidP="00EB7C18">
      <w:pPr>
        <w:spacing w:after="0"/>
        <w:jc w:val="both"/>
        <w:rPr>
          <w:rFonts w:cs="Arial"/>
          <w:sz w:val="22"/>
          <w:szCs w:val="22"/>
        </w:rPr>
      </w:pPr>
    </w:p>
    <w:p w14:paraId="07A0F355" w14:textId="44A3AE23" w:rsidR="00EB7C18" w:rsidRPr="00110F85" w:rsidRDefault="00EB7C18" w:rsidP="00EB7C18">
      <w:pPr>
        <w:spacing w:after="0"/>
        <w:jc w:val="both"/>
        <w:rPr>
          <w:rFonts w:cs="Arial"/>
          <w:sz w:val="22"/>
          <w:szCs w:val="22"/>
        </w:rPr>
      </w:pPr>
    </w:p>
    <w:p w14:paraId="565C5FA3" w14:textId="30CDD1C6" w:rsidR="00EB7C18" w:rsidRPr="00110F85" w:rsidRDefault="00EB7C18" w:rsidP="00EB7C18">
      <w:pPr>
        <w:spacing w:after="0"/>
        <w:jc w:val="both"/>
        <w:rPr>
          <w:rFonts w:cs="Arial"/>
          <w:sz w:val="22"/>
          <w:szCs w:val="22"/>
        </w:rPr>
      </w:pPr>
    </w:p>
    <w:p w14:paraId="62F55F6F" w14:textId="7A5B229A" w:rsidR="00EB7C18" w:rsidRPr="00110F85" w:rsidRDefault="00EB7C18" w:rsidP="00EB7C18">
      <w:pPr>
        <w:spacing w:after="0"/>
        <w:jc w:val="both"/>
        <w:rPr>
          <w:rFonts w:cs="Arial"/>
          <w:sz w:val="22"/>
          <w:szCs w:val="22"/>
        </w:rPr>
      </w:pPr>
    </w:p>
    <w:p w14:paraId="154B62C3" w14:textId="08188D36" w:rsidR="00EB7C18" w:rsidRPr="00110F85" w:rsidRDefault="00EB7C18" w:rsidP="00EB7C18">
      <w:pPr>
        <w:spacing w:after="0"/>
        <w:jc w:val="both"/>
        <w:rPr>
          <w:rFonts w:cs="Arial"/>
          <w:sz w:val="22"/>
          <w:szCs w:val="22"/>
        </w:rPr>
      </w:pPr>
    </w:p>
    <w:p w14:paraId="30EE1733" w14:textId="38FCDD6A" w:rsidR="00EB7C18" w:rsidRPr="00110F85" w:rsidRDefault="00EB7C18" w:rsidP="00EB7C18">
      <w:pPr>
        <w:spacing w:after="0"/>
        <w:jc w:val="both"/>
        <w:rPr>
          <w:rFonts w:cs="Arial"/>
          <w:sz w:val="22"/>
          <w:szCs w:val="22"/>
        </w:rPr>
      </w:pPr>
    </w:p>
    <w:p w14:paraId="57C6F5D6" w14:textId="06D1F3C7" w:rsidR="00EB7C18" w:rsidRPr="00110F85" w:rsidRDefault="00EB7C18" w:rsidP="00EB7C18">
      <w:pPr>
        <w:spacing w:after="0"/>
        <w:jc w:val="both"/>
        <w:rPr>
          <w:rFonts w:cs="Arial"/>
          <w:sz w:val="22"/>
          <w:szCs w:val="22"/>
        </w:rPr>
      </w:pPr>
    </w:p>
    <w:p w14:paraId="3F81D563" w14:textId="72E4045D" w:rsidR="00EB7C18" w:rsidRPr="00110F85" w:rsidRDefault="00EB7C18" w:rsidP="00EB7C18">
      <w:pPr>
        <w:spacing w:after="0"/>
        <w:jc w:val="both"/>
        <w:rPr>
          <w:rFonts w:cs="Arial"/>
          <w:sz w:val="22"/>
          <w:szCs w:val="22"/>
        </w:rPr>
      </w:pPr>
    </w:p>
    <w:p w14:paraId="427E19C2" w14:textId="2B85DF29" w:rsidR="00EB7C18" w:rsidRPr="00110F85" w:rsidRDefault="00EB7C18" w:rsidP="00EB7C18">
      <w:pPr>
        <w:pStyle w:val="Caption"/>
        <w:rPr>
          <w:rFonts w:cs="Arial"/>
          <w:color w:val="4BACC6" w:themeColor="accent5"/>
          <w:sz w:val="22"/>
          <w:szCs w:val="22"/>
        </w:rPr>
      </w:pPr>
      <w:r w:rsidRPr="00110F85">
        <w:rPr>
          <w:rFonts w:cs="Arial"/>
          <w:color w:val="4BACC6" w:themeColor="accent5"/>
          <w:sz w:val="22"/>
          <w:szCs w:val="22"/>
        </w:rPr>
        <w:t xml:space="preserve">  </w:t>
      </w:r>
      <w:r w:rsidR="00597229" w:rsidRPr="00597229">
        <w:rPr>
          <w:rFonts w:cs="Arial"/>
          <w:color w:val="4BACC6" w:themeColor="accent5"/>
          <w:sz w:val="22"/>
          <w:szCs w:val="22"/>
        </w:rPr>
        <w:t>Update the Parent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6401"/>
      </w:tblGrid>
      <w:tr w:rsidR="00EB7C18" w:rsidRPr="00110F85" w14:paraId="0F30AAA1" w14:textId="77777777" w:rsidTr="00EB7C18">
        <w:tc>
          <w:tcPr>
            <w:tcW w:w="35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7AAEFE77" w14:textId="77777777" w:rsidR="00EB7C18" w:rsidRPr="00110F85" w:rsidRDefault="00EB7C18">
            <w:pPr>
              <w:pStyle w:val="Caption"/>
              <w:rPr>
                <w:rFonts w:cs="Arial"/>
                <w:color w:val="FFFFFF" w:themeColor="background1"/>
                <w:sz w:val="22"/>
                <w:szCs w:val="22"/>
              </w:rPr>
            </w:pPr>
            <w:r w:rsidRPr="00110F85">
              <w:rPr>
                <w:rFonts w:cs="Arial"/>
                <w:color w:val="FFFFFF" w:themeColor="background1"/>
                <w:sz w:val="22"/>
                <w:szCs w:val="22"/>
              </w:rPr>
              <w:t>US_02</w:t>
            </w:r>
          </w:p>
        </w:tc>
        <w:tc>
          <w:tcPr>
            <w:tcW w:w="640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6651704" w14:textId="153C7307" w:rsidR="00EB7C18" w:rsidRPr="00110F85" w:rsidRDefault="00DC4520">
            <w:pPr>
              <w:pStyle w:val="Caption"/>
              <w:rPr>
                <w:rFonts w:cs="Arial"/>
                <w:color w:val="FFFFFF" w:themeColor="background1"/>
                <w:sz w:val="22"/>
                <w:szCs w:val="22"/>
              </w:rPr>
            </w:pPr>
            <w:r w:rsidRPr="00DC4520">
              <w:rPr>
                <w:rFonts w:cs="Arial"/>
                <w:color w:val="FFFFFF" w:themeColor="background1"/>
                <w:sz w:val="22"/>
                <w:szCs w:val="22"/>
              </w:rPr>
              <w:t xml:space="preserve">Update the </w:t>
            </w:r>
            <w:r w:rsidR="005A6F94">
              <w:rPr>
                <w:rFonts w:cs="Arial"/>
                <w:color w:val="FFFFFF" w:themeColor="background1"/>
                <w:sz w:val="22"/>
                <w:szCs w:val="22"/>
              </w:rPr>
              <w:t>Parent</w:t>
            </w:r>
            <w:r w:rsidRPr="00DC4520">
              <w:rPr>
                <w:rFonts w:cs="Arial"/>
                <w:color w:val="FFFFFF" w:themeColor="background1"/>
                <w:sz w:val="22"/>
                <w:szCs w:val="22"/>
              </w:rPr>
              <w:t xml:space="preserve"> Information</w:t>
            </w:r>
          </w:p>
        </w:tc>
      </w:tr>
      <w:tr w:rsidR="00EB7C18" w:rsidRPr="00110F85" w14:paraId="4DFC7349" w14:textId="77777777" w:rsidTr="00EB7C18">
        <w:trPr>
          <w:trHeight w:val="854"/>
        </w:trPr>
        <w:tc>
          <w:tcPr>
            <w:tcW w:w="9901" w:type="dxa"/>
            <w:gridSpan w:val="2"/>
            <w:tcBorders>
              <w:top w:val="single" w:sz="4" w:space="0" w:color="auto"/>
              <w:left w:val="single" w:sz="4" w:space="0" w:color="auto"/>
              <w:bottom w:val="single" w:sz="4" w:space="0" w:color="auto"/>
              <w:right w:val="single" w:sz="4" w:space="0" w:color="auto"/>
            </w:tcBorders>
          </w:tcPr>
          <w:p w14:paraId="590EA27A" w14:textId="77777777" w:rsidR="00EB7C18" w:rsidRPr="00110F85" w:rsidRDefault="00EB7C18">
            <w:pPr>
              <w:pStyle w:val="prasadstyle1"/>
              <w:rPr>
                <w:rFonts w:ascii="Arial" w:hAnsi="Arial" w:cs="Arial"/>
                <w:color w:val="auto"/>
                <w:sz w:val="22"/>
              </w:rPr>
            </w:pPr>
            <w:r w:rsidRPr="00110F85">
              <w:rPr>
                <w:rFonts w:ascii="Arial" w:hAnsi="Arial" w:cs="Arial"/>
                <w:color w:val="auto"/>
                <w:sz w:val="22"/>
              </w:rPr>
              <w:t>Description</w:t>
            </w:r>
          </w:p>
          <w:p w14:paraId="217C00CF" w14:textId="25CA9FC0" w:rsidR="00EB7C18" w:rsidRPr="00110F85" w:rsidRDefault="00EB7C18">
            <w:pPr>
              <w:spacing w:before="0" w:after="0" w:line="240" w:lineRule="auto"/>
              <w:jc w:val="both"/>
              <w:rPr>
                <w:rFonts w:cs="Arial"/>
                <w:sz w:val="22"/>
                <w:szCs w:val="22"/>
              </w:rPr>
            </w:pPr>
            <w:r w:rsidRPr="00110F85">
              <w:rPr>
                <w:rFonts w:cs="Arial"/>
                <w:sz w:val="22"/>
                <w:szCs w:val="22"/>
              </w:rPr>
              <w:t xml:space="preserve">The </w:t>
            </w:r>
            <w:r w:rsidR="005D1A70">
              <w:rPr>
                <w:rFonts w:cs="Arial"/>
                <w:sz w:val="22"/>
                <w:szCs w:val="22"/>
              </w:rPr>
              <w:t>Parent</w:t>
            </w:r>
            <w:r w:rsidR="00EA3EBD">
              <w:rPr>
                <w:rFonts w:cs="Arial"/>
                <w:sz w:val="22"/>
                <w:szCs w:val="22"/>
              </w:rPr>
              <w:t xml:space="preserve"> users</w:t>
            </w:r>
            <w:r w:rsidRPr="00110F85">
              <w:rPr>
                <w:rFonts w:cs="Arial"/>
                <w:sz w:val="22"/>
                <w:szCs w:val="22"/>
              </w:rPr>
              <w:t xml:space="preserve"> should be able to </w:t>
            </w:r>
            <w:r w:rsidR="00EA3EBD">
              <w:rPr>
                <w:rFonts w:cs="Arial"/>
                <w:sz w:val="22"/>
                <w:szCs w:val="22"/>
              </w:rPr>
              <w:t xml:space="preserve">update the details before submitting. </w:t>
            </w:r>
          </w:p>
          <w:p w14:paraId="2D37BA8D" w14:textId="77777777" w:rsidR="00EB7C18" w:rsidRPr="00110F85" w:rsidRDefault="00EB7C18">
            <w:pPr>
              <w:pStyle w:val="TempNormal2"/>
              <w:jc w:val="both"/>
              <w:rPr>
                <w:rFonts w:cs="Arial"/>
                <w:i/>
                <w:sz w:val="22"/>
                <w:szCs w:val="22"/>
              </w:rPr>
            </w:pPr>
          </w:p>
        </w:tc>
      </w:tr>
      <w:tr w:rsidR="00EB7C18" w:rsidRPr="00110F85" w14:paraId="7654AB97" w14:textId="77777777" w:rsidTr="00110F85">
        <w:trPr>
          <w:trHeight w:val="1547"/>
        </w:trPr>
        <w:tc>
          <w:tcPr>
            <w:tcW w:w="9901" w:type="dxa"/>
            <w:gridSpan w:val="2"/>
            <w:tcBorders>
              <w:top w:val="single" w:sz="4" w:space="0" w:color="auto"/>
              <w:left w:val="single" w:sz="4" w:space="0" w:color="auto"/>
              <w:bottom w:val="single" w:sz="4" w:space="0" w:color="auto"/>
              <w:right w:val="single" w:sz="4" w:space="0" w:color="auto"/>
            </w:tcBorders>
          </w:tcPr>
          <w:p w14:paraId="68DF9CF8" w14:textId="77777777" w:rsidR="00EB7C18" w:rsidRPr="00110F85" w:rsidRDefault="00EB7C18">
            <w:pPr>
              <w:pStyle w:val="prasadstyle1"/>
              <w:rPr>
                <w:rFonts w:ascii="Arial" w:hAnsi="Arial" w:cs="Arial"/>
                <w:color w:val="auto"/>
                <w:sz w:val="22"/>
              </w:rPr>
            </w:pPr>
            <w:r w:rsidRPr="00110F85">
              <w:rPr>
                <w:rFonts w:ascii="Arial" w:hAnsi="Arial" w:cs="Arial"/>
                <w:color w:val="auto"/>
                <w:sz w:val="22"/>
              </w:rPr>
              <w:lastRenderedPageBreak/>
              <w:t>Input Parameters</w:t>
            </w:r>
          </w:p>
          <w:p w14:paraId="6595D40C" w14:textId="77777777" w:rsidR="00EB7C18" w:rsidRPr="00110F85" w:rsidRDefault="00EB7C18">
            <w:pPr>
              <w:spacing w:after="100" w:afterAutospacing="1"/>
              <w:rPr>
                <w:rFonts w:cs="Arial"/>
                <w:sz w:val="22"/>
                <w:szCs w:val="22"/>
              </w:rPr>
            </w:pPr>
            <w:r w:rsidRPr="00110F85">
              <w:rPr>
                <w:rFonts w:cs="Arial"/>
                <w:sz w:val="22"/>
                <w:szCs w:val="22"/>
              </w:rPr>
              <w:t xml:space="preserve">Below are the input parameters. </w:t>
            </w:r>
          </w:p>
          <w:p w14:paraId="23906A8F" w14:textId="2E35B916" w:rsidR="00EB7C18" w:rsidRPr="00110F85" w:rsidRDefault="008D772F" w:rsidP="00E3495E">
            <w:pPr>
              <w:pStyle w:val="ListParagraph"/>
              <w:ind w:left="1080"/>
              <w:rPr>
                <w:rFonts w:ascii="Arial" w:hAnsi="Arial" w:cs="Arial"/>
              </w:rPr>
            </w:pPr>
            <w:r>
              <w:rPr>
                <w:rFonts w:ascii="Arial" w:eastAsia="Times New Roman" w:hAnsi="Arial" w:cs="Arial"/>
              </w:rPr>
              <w:t>Parent</w:t>
            </w:r>
            <w:r w:rsidR="0041241D" w:rsidRPr="0041241D">
              <w:rPr>
                <w:rFonts w:ascii="Arial" w:eastAsia="Times New Roman" w:hAnsi="Arial" w:cs="Arial"/>
              </w:rPr>
              <w:t xml:space="preserve"> Name,</w:t>
            </w:r>
            <w:r>
              <w:rPr>
                <w:rFonts w:ascii="Arial" w:eastAsia="Times New Roman" w:hAnsi="Arial" w:cs="Arial"/>
              </w:rPr>
              <w:t xml:space="preserve"> Student Register Number,</w:t>
            </w:r>
            <w:r w:rsidR="0041241D" w:rsidRPr="0041241D">
              <w:rPr>
                <w:rFonts w:ascii="Arial" w:eastAsia="Times New Roman" w:hAnsi="Arial" w:cs="Arial"/>
              </w:rPr>
              <w:t xml:space="preserve"> Address, State, Country, City, Zip code, Email Address, Primary Contact Person, Primary Contact Person Mobile, Secondary Contact Person, Secondary Contact Person Mobile, </w:t>
            </w:r>
          </w:p>
        </w:tc>
      </w:tr>
      <w:tr w:rsidR="00EB7C18" w:rsidRPr="00110F85" w14:paraId="50B22551" w14:textId="77777777" w:rsidTr="00EB7C18">
        <w:trPr>
          <w:trHeight w:val="1592"/>
        </w:trPr>
        <w:tc>
          <w:tcPr>
            <w:tcW w:w="9901" w:type="dxa"/>
            <w:gridSpan w:val="2"/>
            <w:tcBorders>
              <w:top w:val="single" w:sz="4" w:space="0" w:color="auto"/>
              <w:left w:val="single" w:sz="4" w:space="0" w:color="auto"/>
              <w:bottom w:val="single" w:sz="4" w:space="0" w:color="auto"/>
              <w:right w:val="single" w:sz="4" w:space="0" w:color="auto"/>
            </w:tcBorders>
          </w:tcPr>
          <w:p w14:paraId="2947B02D" w14:textId="77777777" w:rsidR="00EB7C18" w:rsidRPr="00110F85" w:rsidRDefault="00EB7C18">
            <w:pPr>
              <w:pStyle w:val="prasadstyle1"/>
              <w:rPr>
                <w:rFonts w:ascii="Arial" w:hAnsi="Arial" w:cs="Arial"/>
                <w:color w:val="auto"/>
                <w:sz w:val="22"/>
              </w:rPr>
            </w:pPr>
            <w:r w:rsidRPr="00110F85">
              <w:rPr>
                <w:rFonts w:ascii="Arial" w:hAnsi="Arial" w:cs="Arial"/>
                <w:color w:val="auto"/>
                <w:sz w:val="22"/>
              </w:rPr>
              <w:t>Business Rules &amp; Validations</w:t>
            </w:r>
          </w:p>
          <w:p w14:paraId="6610B2CC" w14:textId="4097B0AE" w:rsidR="00EB7C18" w:rsidRPr="00110F85" w:rsidRDefault="00EB7C18" w:rsidP="009966C0">
            <w:pPr>
              <w:numPr>
                <w:ilvl w:val="0"/>
                <w:numId w:val="19"/>
              </w:numPr>
              <w:spacing w:after="0"/>
              <w:jc w:val="both"/>
              <w:rPr>
                <w:rFonts w:cs="Arial"/>
                <w:sz w:val="22"/>
                <w:szCs w:val="22"/>
                <w:lang w:val="en-GB"/>
              </w:rPr>
            </w:pPr>
            <w:r w:rsidRPr="00110F85">
              <w:rPr>
                <w:rFonts w:cs="Arial"/>
                <w:sz w:val="22"/>
                <w:szCs w:val="22"/>
                <w:lang w:val="en-GB"/>
              </w:rPr>
              <w:t>All fields are mandatory.</w:t>
            </w:r>
          </w:p>
          <w:p w14:paraId="1876CE4A" w14:textId="77777777" w:rsidR="009966C0" w:rsidRPr="00110F85" w:rsidRDefault="009966C0" w:rsidP="009966C0">
            <w:pPr>
              <w:numPr>
                <w:ilvl w:val="0"/>
                <w:numId w:val="19"/>
              </w:numPr>
              <w:spacing w:after="0"/>
              <w:rPr>
                <w:rFonts w:cs="Arial"/>
                <w:sz w:val="22"/>
                <w:szCs w:val="22"/>
              </w:rPr>
            </w:pPr>
            <w:r>
              <w:rPr>
                <w:rFonts w:cs="Arial"/>
                <w:sz w:val="22"/>
                <w:szCs w:val="22"/>
              </w:rPr>
              <w:t>Registration</w:t>
            </w:r>
            <w:r w:rsidRPr="00110F85">
              <w:rPr>
                <w:rFonts w:cs="Arial"/>
                <w:sz w:val="22"/>
                <w:szCs w:val="22"/>
              </w:rPr>
              <w:t xml:space="preserve"> id should be generated automatically during the time of </w:t>
            </w:r>
            <w:r>
              <w:rPr>
                <w:rFonts w:cs="Arial"/>
                <w:sz w:val="22"/>
                <w:szCs w:val="22"/>
              </w:rPr>
              <w:t>submitting the application</w:t>
            </w:r>
            <w:r w:rsidRPr="00110F85">
              <w:rPr>
                <w:rFonts w:cs="Arial"/>
                <w:sz w:val="22"/>
                <w:szCs w:val="22"/>
              </w:rPr>
              <w:t xml:space="preserve"> and should be shown in the success message.</w:t>
            </w:r>
          </w:p>
          <w:p w14:paraId="20D4B591" w14:textId="77777777" w:rsidR="009966C0" w:rsidRDefault="009966C0" w:rsidP="009966C0">
            <w:pPr>
              <w:numPr>
                <w:ilvl w:val="0"/>
                <w:numId w:val="19"/>
              </w:numPr>
              <w:spacing w:after="0"/>
              <w:jc w:val="both"/>
              <w:rPr>
                <w:rFonts w:cs="Arial"/>
                <w:sz w:val="22"/>
                <w:szCs w:val="22"/>
              </w:rPr>
            </w:pPr>
            <w:r w:rsidRPr="00110F85">
              <w:rPr>
                <w:rFonts w:cs="Arial"/>
                <w:sz w:val="22"/>
                <w:szCs w:val="22"/>
              </w:rPr>
              <w:t xml:space="preserve">The </w:t>
            </w:r>
            <w:r>
              <w:rPr>
                <w:rFonts w:cs="Arial"/>
                <w:sz w:val="22"/>
                <w:szCs w:val="22"/>
              </w:rPr>
              <w:t>Student and Parent</w:t>
            </w:r>
            <w:r w:rsidRPr="00110F85">
              <w:rPr>
                <w:rFonts w:cs="Arial"/>
                <w:sz w:val="22"/>
                <w:szCs w:val="22"/>
              </w:rPr>
              <w:t xml:space="preserve"> name should contain only alphabets and space. </w:t>
            </w:r>
          </w:p>
          <w:p w14:paraId="1B46367F" w14:textId="77777777" w:rsidR="009966C0" w:rsidRPr="00110F85" w:rsidRDefault="009966C0" w:rsidP="009966C0">
            <w:pPr>
              <w:numPr>
                <w:ilvl w:val="0"/>
                <w:numId w:val="19"/>
              </w:numPr>
              <w:spacing w:after="0"/>
              <w:rPr>
                <w:rFonts w:cs="Arial"/>
                <w:sz w:val="22"/>
                <w:szCs w:val="22"/>
              </w:rPr>
            </w:pPr>
            <w:r>
              <w:rPr>
                <w:rFonts w:cs="Arial"/>
                <w:sz w:val="22"/>
                <w:szCs w:val="22"/>
              </w:rPr>
              <w:t>Student Register Number</w:t>
            </w:r>
            <w:r w:rsidRPr="00110F85">
              <w:rPr>
                <w:rFonts w:cs="Arial"/>
                <w:sz w:val="22"/>
                <w:szCs w:val="22"/>
              </w:rPr>
              <w:t xml:space="preserve"> id should be in the format of ‘R-XXX’.XXX should be </w:t>
            </w:r>
            <w:r>
              <w:rPr>
                <w:rFonts w:cs="Arial"/>
                <w:sz w:val="22"/>
                <w:szCs w:val="22"/>
              </w:rPr>
              <w:t>match</w:t>
            </w:r>
            <w:r w:rsidRPr="00110F85">
              <w:rPr>
                <w:rFonts w:cs="Arial"/>
                <w:sz w:val="22"/>
                <w:szCs w:val="22"/>
              </w:rPr>
              <w:t xml:space="preserve"> </w:t>
            </w:r>
            <w:r>
              <w:rPr>
                <w:rFonts w:cs="Arial"/>
                <w:sz w:val="22"/>
                <w:szCs w:val="22"/>
              </w:rPr>
              <w:t>with ID card given by School</w:t>
            </w:r>
            <w:r w:rsidRPr="00110F85">
              <w:rPr>
                <w:rFonts w:cs="Arial"/>
                <w:sz w:val="22"/>
                <w:szCs w:val="22"/>
              </w:rPr>
              <w:t>.</w:t>
            </w:r>
          </w:p>
          <w:p w14:paraId="6FA5702A" w14:textId="77777777" w:rsidR="009966C0" w:rsidRDefault="009966C0" w:rsidP="009966C0">
            <w:pPr>
              <w:numPr>
                <w:ilvl w:val="0"/>
                <w:numId w:val="19"/>
              </w:numPr>
              <w:spacing w:after="0"/>
              <w:rPr>
                <w:rFonts w:cs="Arial"/>
                <w:sz w:val="22"/>
                <w:szCs w:val="22"/>
              </w:rPr>
            </w:pPr>
            <w:r w:rsidRPr="00110F85">
              <w:rPr>
                <w:rFonts w:cs="Arial"/>
                <w:sz w:val="22"/>
                <w:szCs w:val="22"/>
              </w:rPr>
              <w:t>All fields are mandatory.</w:t>
            </w:r>
          </w:p>
          <w:p w14:paraId="38CCE6C8" w14:textId="77777777" w:rsidR="009966C0" w:rsidRDefault="009966C0" w:rsidP="009966C0">
            <w:pPr>
              <w:numPr>
                <w:ilvl w:val="0"/>
                <w:numId w:val="19"/>
              </w:numPr>
              <w:spacing w:after="0"/>
              <w:rPr>
                <w:rFonts w:cs="Arial"/>
                <w:sz w:val="22"/>
                <w:szCs w:val="22"/>
              </w:rPr>
            </w:pPr>
            <w:r>
              <w:rPr>
                <w:rFonts w:cs="Arial"/>
                <w:sz w:val="22"/>
                <w:szCs w:val="22"/>
              </w:rPr>
              <w:t>Zip code should have only numbers and 6 digits</w:t>
            </w:r>
          </w:p>
          <w:p w14:paraId="27BE534F" w14:textId="77777777" w:rsidR="009966C0" w:rsidRPr="00110F85" w:rsidRDefault="009966C0" w:rsidP="009966C0">
            <w:pPr>
              <w:numPr>
                <w:ilvl w:val="0"/>
                <w:numId w:val="19"/>
              </w:numPr>
              <w:spacing w:after="0"/>
              <w:rPr>
                <w:rFonts w:cs="Arial"/>
                <w:sz w:val="22"/>
                <w:szCs w:val="22"/>
              </w:rPr>
            </w:pPr>
            <w:r>
              <w:rPr>
                <w:rFonts w:cs="Arial"/>
                <w:sz w:val="22"/>
                <w:szCs w:val="22"/>
              </w:rPr>
              <w:t>City should contain only alphabets</w:t>
            </w:r>
          </w:p>
          <w:p w14:paraId="4B8ED092" w14:textId="77777777" w:rsidR="009966C0" w:rsidRPr="00110F85" w:rsidRDefault="009966C0" w:rsidP="009966C0">
            <w:pPr>
              <w:numPr>
                <w:ilvl w:val="0"/>
                <w:numId w:val="19"/>
              </w:numPr>
              <w:spacing w:after="0"/>
              <w:jc w:val="both"/>
              <w:rPr>
                <w:rFonts w:cs="Arial"/>
                <w:sz w:val="22"/>
                <w:szCs w:val="22"/>
              </w:rPr>
            </w:pPr>
            <w:r w:rsidRPr="00A43F2D">
              <w:rPr>
                <w:rFonts w:cs="Arial"/>
                <w:sz w:val="22"/>
                <w:szCs w:val="22"/>
              </w:rPr>
              <w:t>Primary Contact Person Mobile, Secondary Contact Person Mobile</w:t>
            </w:r>
            <w:r w:rsidRPr="00110F85">
              <w:rPr>
                <w:rFonts w:cs="Arial"/>
                <w:sz w:val="22"/>
                <w:szCs w:val="22"/>
              </w:rPr>
              <w:t xml:space="preserve"> should be 10 digits.  </w:t>
            </w:r>
          </w:p>
          <w:p w14:paraId="40E446D5" w14:textId="77777777" w:rsidR="009966C0" w:rsidRPr="00110F85" w:rsidRDefault="009966C0" w:rsidP="009966C0">
            <w:pPr>
              <w:numPr>
                <w:ilvl w:val="0"/>
                <w:numId w:val="19"/>
              </w:numPr>
              <w:spacing w:after="0"/>
              <w:jc w:val="both"/>
              <w:rPr>
                <w:rFonts w:cs="Arial"/>
                <w:sz w:val="22"/>
                <w:szCs w:val="22"/>
              </w:rPr>
            </w:pPr>
            <w:r w:rsidRPr="00110F85">
              <w:rPr>
                <w:rFonts w:cs="Arial"/>
                <w:sz w:val="22"/>
                <w:szCs w:val="22"/>
              </w:rPr>
              <w:t>Email id should contain @ and. symbols.</w:t>
            </w:r>
          </w:p>
          <w:p w14:paraId="107E3266" w14:textId="77777777" w:rsidR="009966C0" w:rsidRPr="00110F85" w:rsidRDefault="009966C0" w:rsidP="009966C0">
            <w:pPr>
              <w:numPr>
                <w:ilvl w:val="0"/>
                <w:numId w:val="19"/>
              </w:numPr>
              <w:spacing w:after="0"/>
              <w:rPr>
                <w:rFonts w:cs="Arial"/>
                <w:sz w:val="22"/>
                <w:szCs w:val="22"/>
              </w:rPr>
            </w:pPr>
            <w:r>
              <w:rPr>
                <w:rFonts w:cs="Arial"/>
                <w:sz w:val="22"/>
                <w:szCs w:val="22"/>
              </w:rPr>
              <w:t xml:space="preserve">The status of the application should be saved as “Submitted” </w:t>
            </w:r>
          </w:p>
          <w:p w14:paraId="41D2D7EB" w14:textId="60324681" w:rsidR="00EE619E" w:rsidRPr="00110F85" w:rsidRDefault="00EE619E" w:rsidP="00EE619E">
            <w:pPr>
              <w:spacing w:after="0"/>
              <w:ind w:left="720"/>
              <w:jc w:val="both"/>
              <w:rPr>
                <w:rFonts w:cs="Arial"/>
                <w:sz w:val="22"/>
                <w:szCs w:val="22"/>
                <w:lang w:val="en-GB"/>
              </w:rPr>
            </w:pPr>
          </w:p>
        </w:tc>
      </w:tr>
    </w:tbl>
    <w:p w14:paraId="7B7FB94D" w14:textId="223790C2" w:rsidR="00EB7C18" w:rsidRDefault="00EB7C18" w:rsidP="00110F85">
      <w:pPr>
        <w:spacing w:after="0"/>
        <w:rPr>
          <w:rFonts w:cs="Arial"/>
        </w:rPr>
      </w:pPr>
      <w:r>
        <w:rPr>
          <w:rFonts w:cs="Arial"/>
        </w:rPr>
        <w:t xml:space="preserve"> </w:t>
      </w:r>
    </w:p>
    <w:p w14:paraId="70426C68" w14:textId="77777777" w:rsidR="00EB7C18" w:rsidRDefault="00EB7C18" w:rsidP="00EB7C18">
      <w:pPr>
        <w:spacing w:after="0"/>
        <w:ind w:left="720"/>
        <w:jc w:val="both"/>
        <w:rPr>
          <w:rFonts w:cs="Arial"/>
        </w:rPr>
      </w:pPr>
    </w:p>
    <w:p w14:paraId="289D4B4B" w14:textId="1A769145" w:rsidR="00DD5C67" w:rsidRDefault="00405550" w:rsidP="00DD5C67">
      <w:pPr>
        <w:pStyle w:val="Caption"/>
        <w:rPr>
          <w:rFonts w:cs="Arial"/>
          <w:color w:val="4BACC6" w:themeColor="accent5"/>
          <w:sz w:val="24"/>
          <w:lang w:val="en-GB"/>
        </w:rPr>
      </w:pPr>
      <w:r w:rsidRPr="00405550">
        <w:rPr>
          <w:rFonts w:cs="Arial"/>
          <w:color w:val="4BACC6" w:themeColor="accent5"/>
          <w:sz w:val="24"/>
        </w:rPr>
        <w:t>Processing the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6077"/>
      </w:tblGrid>
      <w:tr w:rsidR="00DC4520" w:rsidRPr="00110F85" w14:paraId="58533286" w14:textId="77777777" w:rsidTr="00DD5C67">
        <w:tc>
          <w:tcPr>
            <w:tcW w:w="3599"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355E3BC9" w14:textId="77777777" w:rsidR="00DC4520" w:rsidRPr="00110F85" w:rsidRDefault="00DC4520" w:rsidP="00DC4520">
            <w:pPr>
              <w:pStyle w:val="Caption"/>
              <w:rPr>
                <w:rFonts w:cs="Arial"/>
                <w:color w:val="FFFFFF" w:themeColor="background1"/>
                <w:sz w:val="22"/>
                <w:szCs w:val="22"/>
              </w:rPr>
            </w:pPr>
            <w:r w:rsidRPr="00110F85">
              <w:rPr>
                <w:rFonts w:cs="Arial"/>
                <w:color w:val="FFFFFF" w:themeColor="background1"/>
                <w:sz w:val="22"/>
                <w:szCs w:val="22"/>
              </w:rPr>
              <w:t>US_03</w:t>
            </w:r>
          </w:p>
        </w:tc>
        <w:tc>
          <w:tcPr>
            <w:tcW w:w="6077"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7B28690E" w14:textId="5D40A203" w:rsidR="00DC4520" w:rsidRPr="00110F85" w:rsidRDefault="009966C0" w:rsidP="00DC4520">
            <w:pPr>
              <w:pStyle w:val="Caption"/>
              <w:rPr>
                <w:rFonts w:cs="Arial"/>
                <w:color w:val="FFFFFF" w:themeColor="background1"/>
                <w:sz w:val="22"/>
                <w:szCs w:val="22"/>
              </w:rPr>
            </w:pPr>
            <w:r>
              <w:rPr>
                <w:rFonts w:cs="Arial"/>
                <w:color w:val="FFFFFF" w:themeColor="background1"/>
                <w:sz w:val="22"/>
                <w:szCs w:val="22"/>
              </w:rPr>
              <w:t>School Staff</w:t>
            </w:r>
            <w:r w:rsidR="00DC4520" w:rsidRPr="00DC4520">
              <w:rPr>
                <w:rFonts w:cs="Arial"/>
                <w:color w:val="FFFFFF" w:themeColor="background1"/>
                <w:sz w:val="22"/>
                <w:szCs w:val="22"/>
              </w:rPr>
              <w:t xml:space="preserve"> Processing the Application</w:t>
            </w:r>
          </w:p>
        </w:tc>
      </w:tr>
      <w:tr w:rsidR="00DC4520" w:rsidRPr="00110F85" w14:paraId="3E34E6FE" w14:textId="77777777" w:rsidTr="00DD5C67">
        <w:trPr>
          <w:trHeight w:val="908"/>
        </w:trPr>
        <w:tc>
          <w:tcPr>
            <w:tcW w:w="9676" w:type="dxa"/>
            <w:gridSpan w:val="2"/>
            <w:tcBorders>
              <w:top w:val="single" w:sz="4" w:space="0" w:color="auto"/>
              <w:left w:val="single" w:sz="4" w:space="0" w:color="auto"/>
              <w:bottom w:val="single" w:sz="4" w:space="0" w:color="auto"/>
              <w:right w:val="single" w:sz="4" w:space="0" w:color="auto"/>
            </w:tcBorders>
            <w:hideMark/>
          </w:tcPr>
          <w:p w14:paraId="0AC62303" w14:textId="77777777" w:rsidR="00DC4520" w:rsidRPr="00110F85" w:rsidRDefault="00DC4520" w:rsidP="00DC4520">
            <w:pPr>
              <w:pStyle w:val="prasadstyle1"/>
              <w:rPr>
                <w:rFonts w:ascii="Arial" w:hAnsi="Arial" w:cs="Arial"/>
                <w:color w:val="auto"/>
                <w:sz w:val="22"/>
              </w:rPr>
            </w:pPr>
            <w:r w:rsidRPr="00110F85">
              <w:rPr>
                <w:rFonts w:ascii="Arial" w:hAnsi="Arial" w:cs="Arial"/>
                <w:color w:val="auto"/>
                <w:sz w:val="22"/>
              </w:rPr>
              <w:t>Description</w:t>
            </w:r>
          </w:p>
          <w:p w14:paraId="6E39E5E1" w14:textId="128939B5" w:rsidR="00DC4520" w:rsidRPr="00110F85" w:rsidRDefault="007E00B6" w:rsidP="00DC4520">
            <w:pPr>
              <w:spacing w:before="0" w:after="0" w:line="240" w:lineRule="auto"/>
              <w:jc w:val="both"/>
              <w:rPr>
                <w:rFonts w:cs="Arial"/>
                <w:i/>
                <w:sz w:val="22"/>
                <w:szCs w:val="22"/>
                <w:lang w:val="en-GB"/>
              </w:rPr>
            </w:pPr>
            <w:r>
              <w:rPr>
                <w:rFonts w:cs="Arial"/>
                <w:sz w:val="22"/>
                <w:szCs w:val="22"/>
              </w:rPr>
              <w:t>Staff</w:t>
            </w:r>
            <w:r w:rsidR="00EA3EBD">
              <w:rPr>
                <w:rFonts w:cs="Arial"/>
                <w:sz w:val="22"/>
                <w:szCs w:val="22"/>
              </w:rPr>
              <w:t xml:space="preserve"> should </w:t>
            </w:r>
            <w:r w:rsidR="00DC4520" w:rsidRPr="00110F85">
              <w:rPr>
                <w:rFonts w:cs="Arial"/>
                <w:sz w:val="22"/>
                <w:szCs w:val="22"/>
              </w:rPr>
              <w:t>be able to</w:t>
            </w:r>
            <w:r w:rsidR="00EA3EBD">
              <w:rPr>
                <w:rFonts w:cs="Arial"/>
                <w:sz w:val="22"/>
                <w:szCs w:val="22"/>
              </w:rPr>
              <w:t xml:space="preserve"> see the List of </w:t>
            </w:r>
            <w:r>
              <w:rPr>
                <w:rFonts w:cs="Arial"/>
                <w:sz w:val="22"/>
                <w:szCs w:val="22"/>
              </w:rPr>
              <w:t>Parents information</w:t>
            </w:r>
            <w:r w:rsidR="00EA3EBD">
              <w:rPr>
                <w:rFonts w:cs="Arial"/>
                <w:sz w:val="22"/>
                <w:szCs w:val="22"/>
              </w:rPr>
              <w:t xml:space="preserve"> and review their details and approve or reject the application.</w:t>
            </w:r>
          </w:p>
        </w:tc>
      </w:tr>
      <w:tr w:rsidR="00DC4520" w:rsidRPr="00110F85" w14:paraId="1756D34B" w14:textId="77777777" w:rsidTr="00DD5C67">
        <w:trPr>
          <w:trHeight w:val="710"/>
        </w:trPr>
        <w:tc>
          <w:tcPr>
            <w:tcW w:w="9676" w:type="dxa"/>
            <w:gridSpan w:val="2"/>
            <w:tcBorders>
              <w:top w:val="single" w:sz="4" w:space="0" w:color="auto"/>
              <w:left w:val="single" w:sz="4" w:space="0" w:color="auto"/>
              <w:bottom w:val="single" w:sz="4" w:space="0" w:color="auto"/>
              <w:right w:val="single" w:sz="4" w:space="0" w:color="auto"/>
            </w:tcBorders>
            <w:hideMark/>
          </w:tcPr>
          <w:p w14:paraId="0E8E7AAA" w14:textId="6598B738" w:rsidR="00DC4520" w:rsidRPr="00110F85" w:rsidRDefault="00DC4520" w:rsidP="00DC4520">
            <w:pPr>
              <w:pStyle w:val="prasadstyle1"/>
              <w:rPr>
                <w:rFonts w:ascii="Arial" w:hAnsi="Arial" w:cs="Arial"/>
                <w:sz w:val="22"/>
              </w:rPr>
            </w:pPr>
            <w:r w:rsidRPr="00110F85">
              <w:rPr>
                <w:rFonts w:ascii="Arial" w:hAnsi="Arial" w:cs="Arial"/>
                <w:color w:val="auto"/>
                <w:sz w:val="22"/>
              </w:rPr>
              <w:t>Input Parameter</w:t>
            </w:r>
          </w:p>
          <w:p w14:paraId="32AFA4EC" w14:textId="469EF42C" w:rsidR="00DC4520" w:rsidRPr="00110F85" w:rsidRDefault="00DC4520" w:rsidP="009C2EAC">
            <w:pPr>
              <w:spacing w:after="0"/>
              <w:rPr>
                <w:rFonts w:cs="Arial"/>
                <w:sz w:val="22"/>
                <w:szCs w:val="22"/>
              </w:rPr>
            </w:pPr>
          </w:p>
        </w:tc>
      </w:tr>
      <w:tr w:rsidR="00DC4520" w:rsidRPr="00110F85" w14:paraId="37E0490D" w14:textId="77777777" w:rsidTr="007A60F2">
        <w:trPr>
          <w:trHeight w:val="1520"/>
        </w:trPr>
        <w:tc>
          <w:tcPr>
            <w:tcW w:w="9676" w:type="dxa"/>
            <w:gridSpan w:val="2"/>
            <w:tcBorders>
              <w:top w:val="single" w:sz="4" w:space="0" w:color="auto"/>
              <w:left w:val="single" w:sz="4" w:space="0" w:color="auto"/>
              <w:bottom w:val="single" w:sz="4" w:space="0" w:color="auto"/>
              <w:right w:val="single" w:sz="4" w:space="0" w:color="auto"/>
            </w:tcBorders>
            <w:hideMark/>
          </w:tcPr>
          <w:p w14:paraId="78F4AAC0" w14:textId="77777777" w:rsidR="00DC4520" w:rsidRPr="00110F85" w:rsidRDefault="00DC4520" w:rsidP="00DC4520">
            <w:pPr>
              <w:pStyle w:val="prasadstyle1"/>
              <w:rPr>
                <w:rFonts w:ascii="Arial" w:hAnsi="Arial" w:cs="Arial"/>
                <w:color w:val="auto"/>
                <w:sz w:val="22"/>
              </w:rPr>
            </w:pPr>
            <w:r w:rsidRPr="00110F85">
              <w:rPr>
                <w:rFonts w:ascii="Arial" w:hAnsi="Arial" w:cs="Arial"/>
                <w:color w:val="auto"/>
                <w:sz w:val="22"/>
              </w:rPr>
              <w:t>Business Rules &amp; Validations</w:t>
            </w:r>
          </w:p>
          <w:p w14:paraId="61553EF9" w14:textId="24EC2C0C" w:rsidR="007A60F2" w:rsidRDefault="007E00B6" w:rsidP="00DC4520">
            <w:pPr>
              <w:numPr>
                <w:ilvl w:val="0"/>
                <w:numId w:val="19"/>
              </w:numPr>
              <w:spacing w:after="0"/>
              <w:jc w:val="both"/>
              <w:rPr>
                <w:rFonts w:cs="Arial"/>
                <w:sz w:val="22"/>
                <w:szCs w:val="22"/>
              </w:rPr>
            </w:pPr>
            <w:r>
              <w:rPr>
                <w:rFonts w:cs="Arial"/>
                <w:sz w:val="22"/>
                <w:szCs w:val="22"/>
              </w:rPr>
              <w:t>Staff</w:t>
            </w:r>
            <w:r w:rsidR="007A60F2">
              <w:rPr>
                <w:rFonts w:cs="Arial"/>
                <w:sz w:val="22"/>
                <w:szCs w:val="22"/>
              </w:rPr>
              <w:t xml:space="preserve"> should not be able to edit the </w:t>
            </w:r>
            <w:r>
              <w:rPr>
                <w:rFonts w:cs="Arial"/>
                <w:sz w:val="22"/>
                <w:szCs w:val="22"/>
              </w:rPr>
              <w:t>Parent</w:t>
            </w:r>
            <w:r w:rsidR="007A60F2">
              <w:rPr>
                <w:rFonts w:cs="Arial"/>
                <w:sz w:val="22"/>
                <w:szCs w:val="22"/>
              </w:rPr>
              <w:t xml:space="preserve"> information</w:t>
            </w:r>
            <w:r w:rsidR="00B06C98">
              <w:rPr>
                <w:rFonts w:cs="Arial"/>
                <w:sz w:val="22"/>
                <w:szCs w:val="22"/>
              </w:rPr>
              <w:t>,</w:t>
            </w:r>
            <w:r w:rsidR="007A60F2">
              <w:rPr>
                <w:rFonts w:cs="Arial"/>
                <w:sz w:val="22"/>
                <w:szCs w:val="22"/>
              </w:rPr>
              <w:t xml:space="preserve"> </w:t>
            </w:r>
            <w:r w:rsidR="00B06C98">
              <w:rPr>
                <w:rFonts w:cs="Arial"/>
                <w:sz w:val="22"/>
                <w:szCs w:val="22"/>
              </w:rPr>
              <w:t>t</w:t>
            </w:r>
            <w:r w:rsidR="007A60F2">
              <w:rPr>
                <w:rFonts w:cs="Arial"/>
                <w:sz w:val="22"/>
                <w:szCs w:val="22"/>
              </w:rPr>
              <w:t xml:space="preserve">hey can only view the details </w:t>
            </w:r>
          </w:p>
          <w:p w14:paraId="14AFD08C" w14:textId="7D63FDCA" w:rsidR="00DC4520" w:rsidRPr="007A60F2" w:rsidRDefault="007E00B6" w:rsidP="007A60F2">
            <w:pPr>
              <w:numPr>
                <w:ilvl w:val="0"/>
                <w:numId w:val="19"/>
              </w:numPr>
              <w:spacing w:after="0"/>
              <w:jc w:val="both"/>
              <w:rPr>
                <w:rFonts w:cs="Arial"/>
                <w:sz w:val="22"/>
                <w:szCs w:val="22"/>
              </w:rPr>
            </w:pPr>
            <w:r>
              <w:rPr>
                <w:rFonts w:cs="Arial"/>
                <w:sz w:val="22"/>
                <w:szCs w:val="22"/>
              </w:rPr>
              <w:t>Staff</w:t>
            </w:r>
            <w:r w:rsidR="007A60F2">
              <w:rPr>
                <w:rFonts w:cs="Arial"/>
                <w:sz w:val="22"/>
                <w:szCs w:val="22"/>
              </w:rPr>
              <w:t xml:space="preserve"> should be </w:t>
            </w:r>
            <w:r w:rsidR="00B06C98">
              <w:rPr>
                <w:rFonts w:cs="Arial"/>
                <w:sz w:val="22"/>
                <w:szCs w:val="22"/>
              </w:rPr>
              <w:t xml:space="preserve">able to </w:t>
            </w:r>
            <w:r w:rsidR="007A60F2">
              <w:rPr>
                <w:rFonts w:cs="Arial"/>
                <w:sz w:val="22"/>
                <w:szCs w:val="22"/>
              </w:rPr>
              <w:t>approve or reject the application and accordingly the status should be updated.</w:t>
            </w:r>
          </w:p>
        </w:tc>
      </w:tr>
    </w:tbl>
    <w:p w14:paraId="711E8DDC" w14:textId="34076EAC" w:rsidR="00405550" w:rsidRDefault="00405550" w:rsidP="00405550">
      <w:pPr>
        <w:pStyle w:val="Caption"/>
        <w:rPr>
          <w:rFonts w:cs="Arial"/>
          <w:color w:val="4BACC6" w:themeColor="accent5"/>
          <w:sz w:val="24"/>
        </w:rPr>
      </w:pPr>
    </w:p>
    <w:p w14:paraId="1C2D8684" w14:textId="198E3B1D" w:rsidR="002515CB" w:rsidRDefault="002515CB" w:rsidP="002515CB"/>
    <w:p w14:paraId="007E941E" w14:textId="1304E871" w:rsidR="002515CB" w:rsidRDefault="002515CB" w:rsidP="002515CB"/>
    <w:p w14:paraId="3E55EA9A" w14:textId="77777777" w:rsidR="002515CB" w:rsidRPr="002515CB" w:rsidRDefault="002515CB" w:rsidP="002515CB"/>
    <w:p w14:paraId="7502BD60" w14:textId="2FE8CFA2" w:rsidR="00EB7C18" w:rsidRDefault="00405550" w:rsidP="00405550">
      <w:pPr>
        <w:pStyle w:val="Caption"/>
        <w:rPr>
          <w:rFonts w:cs="Arial"/>
        </w:rPr>
      </w:pPr>
      <w:r>
        <w:rPr>
          <w:rFonts w:cs="Arial"/>
          <w:color w:val="4BACC6" w:themeColor="accent5"/>
          <w:sz w:val="24"/>
        </w:rPr>
        <w:lastRenderedPageBreak/>
        <w:t>Create</w:t>
      </w:r>
      <w:r w:rsidRPr="00405550">
        <w:rPr>
          <w:rFonts w:cs="Arial"/>
          <w:color w:val="4BACC6" w:themeColor="accent5"/>
          <w:sz w:val="24"/>
        </w:rPr>
        <w:t xml:space="preserve"> the </w:t>
      </w:r>
      <w:r>
        <w:rPr>
          <w:rFonts w:cs="Arial"/>
          <w:color w:val="4BACC6" w:themeColor="accent5"/>
          <w:sz w:val="24"/>
        </w:rPr>
        <w:t>circular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6077"/>
      </w:tblGrid>
      <w:tr w:rsidR="00405550" w:rsidRPr="00110F85" w14:paraId="1481B111" w14:textId="77777777" w:rsidTr="46CDEB82">
        <w:tc>
          <w:tcPr>
            <w:tcW w:w="3599"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80379C2" w14:textId="263D688B" w:rsidR="00405550" w:rsidRPr="00110F85" w:rsidRDefault="00405550" w:rsidP="00B723D3">
            <w:pPr>
              <w:pStyle w:val="Caption"/>
              <w:rPr>
                <w:rFonts w:cs="Arial"/>
                <w:color w:val="FFFFFF" w:themeColor="background1"/>
                <w:sz w:val="22"/>
                <w:szCs w:val="22"/>
              </w:rPr>
            </w:pPr>
            <w:r w:rsidRPr="00110F85">
              <w:rPr>
                <w:rFonts w:cs="Arial"/>
                <w:color w:val="FFFFFF" w:themeColor="background1"/>
                <w:sz w:val="22"/>
                <w:szCs w:val="22"/>
              </w:rPr>
              <w:t>US_0</w:t>
            </w:r>
            <w:r>
              <w:rPr>
                <w:rFonts w:cs="Arial"/>
                <w:color w:val="FFFFFF" w:themeColor="background1"/>
                <w:sz w:val="22"/>
                <w:szCs w:val="22"/>
              </w:rPr>
              <w:t>4</w:t>
            </w:r>
          </w:p>
        </w:tc>
        <w:tc>
          <w:tcPr>
            <w:tcW w:w="6077"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862E1EA" w14:textId="46A2D16C" w:rsidR="00405550" w:rsidRPr="00110F85" w:rsidRDefault="00405550" w:rsidP="00B723D3">
            <w:pPr>
              <w:pStyle w:val="Caption"/>
              <w:rPr>
                <w:rFonts w:cs="Arial"/>
                <w:color w:val="FFFFFF" w:themeColor="background1"/>
                <w:sz w:val="22"/>
                <w:szCs w:val="22"/>
              </w:rPr>
            </w:pPr>
            <w:r>
              <w:rPr>
                <w:rFonts w:cs="Arial"/>
                <w:color w:val="FFFFFF" w:themeColor="background1"/>
                <w:sz w:val="22"/>
                <w:szCs w:val="22"/>
              </w:rPr>
              <w:t>School Staff</w:t>
            </w:r>
            <w:r w:rsidRPr="00DC4520">
              <w:rPr>
                <w:rFonts w:cs="Arial"/>
                <w:color w:val="FFFFFF" w:themeColor="background1"/>
                <w:sz w:val="22"/>
                <w:szCs w:val="22"/>
              </w:rPr>
              <w:t xml:space="preserve"> </w:t>
            </w:r>
            <w:r>
              <w:rPr>
                <w:rFonts w:cs="Arial"/>
                <w:color w:val="FFFFFF" w:themeColor="background1"/>
                <w:sz w:val="22"/>
                <w:szCs w:val="22"/>
              </w:rPr>
              <w:t>Create</w:t>
            </w:r>
            <w:r w:rsidRPr="00DC4520">
              <w:rPr>
                <w:rFonts w:cs="Arial"/>
                <w:color w:val="FFFFFF" w:themeColor="background1"/>
                <w:sz w:val="22"/>
                <w:szCs w:val="22"/>
              </w:rPr>
              <w:t xml:space="preserve"> the </w:t>
            </w:r>
            <w:r>
              <w:rPr>
                <w:rFonts w:cs="Arial"/>
                <w:color w:val="FFFFFF" w:themeColor="background1"/>
                <w:sz w:val="22"/>
                <w:szCs w:val="22"/>
              </w:rPr>
              <w:t>circular</w:t>
            </w:r>
          </w:p>
        </w:tc>
      </w:tr>
      <w:tr w:rsidR="00405550" w:rsidRPr="00110F85" w14:paraId="215C93C8" w14:textId="77777777" w:rsidTr="46CDEB82">
        <w:trPr>
          <w:trHeight w:val="908"/>
        </w:trPr>
        <w:tc>
          <w:tcPr>
            <w:tcW w:w="9676" w:type="dxa"/>
            <w:gridSpan w:val="2"/>
            <w:tcBorders>
              <w:top w:val="single" w:sz="4" w:space="0" w:color="auto"/>
              <w:left w:val="single" w:sz="4" w:space="0" w:color="auto"/>
              <w:bottom w:val="single" w:sz="4" w:space="0" w:color="auto"/>
              <w:right w:val="single" w:sz="4" w:space="0" w:color="auto"/>
            </w:tcBorders>
            <w:hideMark/>
          </w:tcPr>
          <w:p w14:paraId="4E729199" w14:textId="77777777" w:rsidR="00405550" w:rsidRPr="00110F85" w:rsidRDefault="00405550" w:rsidP="00B723D3">
            <w:pPr>
              <w:pStyle w:val="prasadstyle1"/>
              <w:rPr>
                <w:rFonts w:ascii="Arial" w:hAnsi="Arial" w:cs="Arial"/>
                <w:color w:val="auto"/>
                <w:sz w:val="22"/>
              </w:rPr>
            </w:pPr>
            <w:r w:rsidRPr="00110F85">
              <w:rPr>
                <w:rFonts w:ascii="Arial" w:hAnsi="Arial" w:cs="Arial"/>
                <w:color w:val="auto"/>
                <w:sz w:val="22"/>
              </w:rPr>
              <w:t>Description</w:t>
            </w:r>
          </w:p>
          <w:p w14:paraId="1C486BCF" w14:textId="6E572F3E" w:rsidR="00405550" w:rsidRPr="00110F85" w:rsidRDefault="00405550" w:rsidP="00B723D3">
            <w:pPr>
              <w:spacing w:before="0" w:after="0" w:line="240" w:lineRule="auto"/>
              <w:jc w:val="both"/>
              <w:rPr>
                <w:rFonts w:cs="Arial"/>
                <w:i/>
                <w:sz w:val="22"/>
                <w:szCs w:val="22"/>
                <w:lang w:val="en-GB"/>
              </w:rPr>
            </w:pPr>
            <w:r>
              <w:rPr>
                <w:rFonts w:cs="Arial"/>
                <w:sz w:val="22"/>
                <w:szCs w:val="22"/>
              </w:rPr>
              <w:t xml:space="preserve">Staff should </w:t>
            </w:r>
            <w:r w:rsidRPr="00110F85">
              <w:rPr>
                <w:rFonts w:cs="Arial"/>
                <w:sz w:val="22"/>
                <w:szCs w:val="22"/>
              </w:rPr>
              <w:t>be able to</w:t>
            </w:r>
            <w:r>
              <w:rPr>
                <w:rFonts w:cs="Arial"/>
                <w:sz w:val="22"/>
                <w:szCs w:val="22"/>
              </w:rPr>
              <w:t xml:space="preserve"> create the circular about the important updates from school</w:t>
            </w:r>
          </w:p>
        </w:tc>
      </w:tr>
      <w:tr w:rsidR="00405550" w:rsidRPr="00110F85" w14:paraId="47920F83" w14:textId="77777777" w:rsidTr="46CDEB82">
        <w:trPr>
          <w:trHeight w:val="710"/>
        </w:trPr>
        <w:tc>
          <w:tcPr>
            <w:tcW w:w="9676" w:type="dxa"/>
            <w:gridSpan w:val="2"/>
            <w:tcBorders>
              <w:top w:val="single" w:sz="4" w:space="0" w:color="auto"/>
              <w:left w:val="single" w:sz="4" w:space="0" w:color="auto"/>
              <w:bottom w:val="single" w:sz="4" w:space="0" w:color="auto"/>
              <w:right w:val="single" w:sz="4" w:space="0" w:color="auto"/>
            </w:tcBorders>
            <w:hideMark/>
          </w:tcPr>
          <w:p w14:paraId="779E203E" w14:textId="174B9A36" w:rsidR="00405550" w:rsidRDefault="00405550" w:rsidP="00B723D3">
            <w:pPr>
              <w:pStyle w:val="prasadstyle1"/>
              <w:rPr>
                <w:rFonts w:ascii="Arial" w:hAnsi="Arial" w:cs="Arial"/>
                <w:color w:val="auto"/>
                <w:sz w:val="22"/>
              </w:rPr>
            </w:pPr>
            <w:r w:rsidRPr="00110F85">
              <w:rPr>
                <w:rFonts w:ascii="Arial" w:hAnsi="Arial" w:cs="Arial"/>
                <w:color w:val="auto"/>
                <w:sz w:val="22"/>
              </w:rPr>
              <w:t>Input Parameter</w:t>
            </w:r>
          </w:p>
          <w:p w14:paraId="2D9BB8BF" w14:textId="77777777" w:rsidR="006216E8" w:rsidRPr="00110F85" w:rsidRDefault="006216E8" w:rsidP="006216E8">
            <w:pPr>
              <w:spacing w:after="100" w:afterAutospacing="1"/>
              <w:rPr>
                <w:rFonts w:cs="Arial"/>
                <w:sz w:val="22"/>
                <w:szCs w:val="22"/>
              </w:rPr>
            </w:pPr>
            <w:r w:rsidRPr="00110F85">
              <w:rPr>
                <w:rFonts w:cs="Arial"/>
                <w:sz w:val="22"/>
                <w:szCs w:val="22"/>
              </w:rPr>
              <w:t xml:space="preserve">Below are the input parameters. </w:t>
            </w:r>
          </w:p>
          <w:p w14:paraId="4A67D66B" w14:textId="0B15AC04" w:rsidR="006216E8" w:rsidRPr="006216E8" w:rsidRDefault="00000B49" w:rsidP="006216E8">
            <w:pPr>
              <w:pStyle w:val="prasadstyle1"/>
              <w:rPr>
                <w:rFonts w:ascii="Arial" w:hAnsi="Arial" w:cs="Arial"/>
                <w:b w:val="0"/>
                <w:color w:val="auto"/>
                <w:sz w:val="22"/>
              </w:rPr>
            </w:pPr>
            <w:r>
              <w:rPr>
                <w:rFonts w:ascii="Arial" w:hAnsi="Arial" w:cs="Arial"/>
                <w:b w:val="0"/>
                <w:color w:val="auto"/>
                <w:sz w:val="22"/>
              </w:rPr>
              <w:t>Notification Date, Information text, Notification Posted By</w:t>
            </w:r>
          </w:p>
          <w:p w14:paraId="0847DA65" w14:textId="77777777" w:rsidR="00405550" w:rsidRPr="00110F85" w:rsidRDefault="00405550" w:rsidP="00B723D3">
            <w:pPr>
              <w:spacing w:after="0"/>
              <w:rPr>
                <w:rFonts w:cs="Arial"/>
                <w:sz w:val="22"/>
                <w:szCs w:val="22"/>
              </w:rPr>
            </w:pPr>
          </w:p>
        </w:tc>
      </w:tr>
      <w:tr w:rsidR="00405550" w:rsidRPr="00110F85" w14:paraId="7C48B91D" w14:textId="77777777" w:rsidTr="46CDEB82">
        <w:trPr>
          <w:trHeight w:val="1520"/>
        </w:trPr>
        <w:tc>
          <w:tcPr>
            <w:tcW w:w="9676" w:type="dxa"/>
            <w:gridSpan w:val="2"/>
            <w:tcBorders>
              <w:top w:val="single" w:sz="4" w:space="0" w:color="auto"/>
              <w:left w:val="single" w:sz="4" w:space="0" w:color="auto"/>
              <w:bottom w:val="single" w:sz="4" w:space="0" w:color="auto"/>
              <w:right w:val="single" w:sz="4" w:space="0" w:color="auto"/>
            </w:tcBorders>
            <w:hideMark/>
          </w:tcPr>
          <w:p w14:paraId="4969DE9E" w14:textId="77777777" w:rsidR="00405550" w:rsidRPr="00110F85" w:rsidRDefault="00405550" w:rsidP="00B723D3">
            <w:pPr>
              <w:pStyle w:val="prasadstyle1"/>
              <w:rPr>
                <w:rFonts w:ascii="Arial" w:hAnsi="Arial" w:cs="Arial"/>
                <w:color w:val="auto"/>
                <w:sz w:val="22"/>
              </w:rPr>
            </w:pPr>
            <w:r w:rsidRPr="00110F85">
              <w:rPr>
                <w:rFonts w:ascii="Arial" w:hAnsi="Arial" w:cs="Arial"/>
                <w:color w:val="auto"/>
                <w:sz w:val="22"/>
              </w:rPr>
              <w:t>Business Rules &amp; Validations</w:t>
            </w:r>
          </w:p>
          <w:p w14:paraId="3B12FB1D" w14:textId="77777777" w:rsidR="0020579E" w:rsidRPr="00110F85" w:rsidRDefault="0020579E" w:rsidP="0020579E">
            <w:pPr>
              <w:numPr>
                <w:ilvl w:val="0"/>
                <w:numId w:val="19"/>
              </w:numPr>
              <w:spacing w:after="0"/>
              <w:jc w:val="both"/>
              <w:rPr>
                <w:rFonts w:cs="Arial"/>
                <w:sz w:val="22"/>
                <w:szCs w:val="22"/>
                <w:lang w:val="en-GB"/>
              </w:rPr>
            </w:pPr>
            <w:r w:rsidRPr="00110F85">
              <w:rPr>
                <w:rFonts w:cs="Arial"/>
                <w:sz w:val="22"/>
                <w:szCs w:val="22"/>
                <w:lang w:val="en-GB"/>
              </w:rPr>
              <w:t>All fields are mandatory.</w:t>
            </w:r>
          </w:p>
          <w:p w14:paraId="5510B04F" w14:textId="5FF4B199" w:rsidR="00405550" w:rsidRPr="007A60F2" w:rsidRDefault="0014302E" w:rsidP="00B723D3">
            <w:pPr>
              <w:numPr>
                <w:ilvl w:val="0"/>
                <w:numId w:val="19"/>
              </w:numPr>
              <w:spacing w:after="0"/>
              <w:jc w:val="both"/>
              <w:rPr>
                <w:rFonts w:cs="Arial"/>
                <w:sz w:val="22"/>
                <w:szCs w:val="22"/>
              </w:rPr>
            </w:pPr>
            <w:r w:rsidRPr="0014302E">
              <w:rPr>
                <w:rFonts w:cs="Arial"/>
                <w:bCs/>
                <w:sz w:val="22"/>
              </w:rPr>
              <w:t>Notification</w:t>
            </w:r>
            <w:r>
              <w:rPr>
                <w:rFonts w:cs="Arial"/>
                <w:b/>
                <w:sz w:val="22"/>
              </w:rPr>
              <w:t xml:space="preserve"> </w:t>
            </w:r>
            <w:r w:rsidRPr="00110F85">
              <w:rPr>
                <w:rFonts w:cs="Arial"/>
                <w:sz w:val="22"/>
                <w:szCs w:val="22"/>
              </w:rPr>
              <w:t>Date should not be lesser than system date</w:t>
            </w:r>
          </w:p>
        </w:tc>
      </w:tr>
    </w:tbl>
    <w:p w14:paraId="4E257242" w14:textId="375A5909" w:rsidR="46CDEB82" w:rsidRDefault="46CDEB82"/>
    <w:p w14:paraId="40CB0820" w14:textId="5797ED71" w:rsidR="00405550" w:rsidRDefault="00405550" w:rsidP="00EB7C18">
      <w:pPr>
        <w:spacing w:after="0"/>
        <w:ind w:left="72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6077"/>
      </w:tblGrid>
      <w:tr w:rsidR="00405550" w:rsidRPr="00110F85" w14:paraId="181D6B6F" w14:textId="77777777" w:rsidTr="46CDEB82">
        <w:tc>
          <w:tcPr>
            <w:tcW w:w="3599"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531CB26" w14:textId="2518E391" w:rsidR="00405550" w:rsidRPr="00110F85" w:rsidRDefault="00405550" w:rsidP="00B723D3">
            <w:pPr>
              <w:pStyle w:val="Caption"/>
              <w:rPr>
                <w:rFonts w:cs="Arial"/>
                <w:color w:val="FFFFFF" w:themeColor="background1"/>
                <w:sz w:val="22"/>
                <w:szCs w:val="22"/>
              </w:rPr>
            </w:pPr>
            <w:r w:rsidRPr="00110F85">
              <w:rPr>
                <w:rFonts w:cs="Arial"/>
                <w:color w:val="FFFFFF" w:themeColor="background1"/>
                <w:sz w:val="22"/>
                <w:szCs w:val="22"/>
              </w:rPr>
              <w:t>US_0</w:t>
            </w:r>
            <w:r w:rsidR="00155C5C">
              <w:rPr>
                <w:rFonts w:cs="Arial"/>
                <w:color w:val="FFFFFF" w:themeColor="background1"/>
                <w:sz w:val="22"/>
                <w:szCs w:val="22"/>
              </w:rPr>
              <w:t>5</w:t>
            </w:r>
          </w:p>
        </w:tc>
        <w:tc>
          <w:tcPr>
            <w:tcW w:w="6077"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024B26D5" w14:textId="56DA30D1" w:rsidR="00405550" w:rsidRPr="00110F85" w:rsidRDefault="00155C5C" w:rsidP="00B723D3">
            <w:pPr>
              <w:pStyle w:val="Caption"/>
              <w:rPr>
                <w:rFonts w:cs="Arial"/>
                <w:color w:val="FFFFFF" w:themeColor="background1"/>
                <w:sz w:val="22"/>
                <w:szCs w:val="22"/>
              </w:rPr>
            </w:pPr>
            <w:r>
              <w:rPr>
                <w:rFonts w:cs="Arial"/>
                <w:color w:val="FFFFFF" w:themeColor="background1"/>
                <w:sz w:val="22"/>
                <w:szCs w:val="22"/>
              </w:rPr>
              <w:t>View the circular</w:t>
            </w:r>
          </w:p>
        </w:tc>
      </w:tr>
      <w:tr w:rsidR="00405550" w:rsidRPr="00110F85" w14:paraId="0D14F853" w14:textId="77777777" w:rsidTr="46CDEB82">
        <w:trPr>
          <w:trHeight w:val="908"/>
        </w:trPr>
        <w:tc>
          <w:tcPr>
            <w:tcW w:w="9676" w:type="dxa"/>
            <w:gridSpan w:val="2"/>
            <w:tcBorders>
              <w:top w:val="single" w:sz="4" w:space="0" w:color="auto"/>
              <w:left w:val="single" w:sz="4" w:space="0" w:color="auto"/>
              <w:bottom w:val="single" w:sz="4" w:space="0" w:color="auto"/>
              <w:right w:val="single" w:sz="4" w:space="0" w:color="auto"/>
            </w:tcBorders>
            <w:hideMark/>
          </w:tcPr>
          <w:p w14:paraId="3BAF41B1" w14:textId="77777777" w:rsidR="00405550" w:rsidRPr="00110F85" w:rsidRDefault="00405550" w:rsidP="00B723D3">
            <w:pPr>
              <w:pStyle w:val="prasadstyle1"/>
              <w:rPr>
                <w:rFonts w:ascii="Arial" w:hAnsi="Arial" w:cs="Arial"/>
                <w:color w:val="auto"/>
                <w:sz w:val="22"/>
              </w:rPr>
            </w:pPr>
            <w:r w:rsidRPr="00110F85">
              <w:rPr>
                <w:rFonts w:ascii="Arial" w:hAnsi="Arial" w:cs="Arial"/>
                <w:color w:val="auto"/>
                <w:sz w:val="22"/>
              </w:rPr>
              <w:t>Description</w:t>
            </w:r>
          </w:p>
          <w:p w14:paraId="4D77EEE7" w14:textId="39D96DB0" w:rsidR="00405550" w:rsidRPr="00110F85" w:rsidRDefault="00155C5C" w:rsidP="00B723D3">
            <w:pPr>
              <w:spacing w:before="0" w:after="0" w:line="240" w:lineRule="auto"/>
              <w:jc w:val="both"/>
              <w:rPr>
                <w:rFonts w:cs="Arial"/>
                <w:i/>
                <w:sz w:val="22"/>
                <w:szCs w:val="22"/>
                <w:lang w:val="en-GB"/>
              </w:rPr>
            </w:pPr>
            <w:r>
              <w:rPr>
                <w:rFonts w:cs="Arial"/>
                <w:sz w:val="22"/>
                <w:szCs w:val="22"/>
              </w:rPr>
              <w:t>Parent</w:t>
            </w:r>
            <w:r w:rsidR="00405550">
              <w:rPr>
                <w:rFonts w:cs="Arial"/>
                <w:sz w:val="22"/>
                <w:szCs w:val="22"/>
              </w:rPr>
              <w:t xml:space="preserve"> should </w:t>
            </w:r>
            <w:r w:rsidR="00405550" w:rsidRPr="00110F85">
              <w:rPr>
                <w:rFonts w:cs="Arial"/>
                <w:sz w:val="22"/>
                <w:szCs w:val="22"/>
              </w:rPr>
              <w:t>be able to</w:t>
            </w:r>
            <w:r w:rsidR="00405550">
              <w:rPr>
                <w:rFonts w:cs="Arial"/>
                <w:sz w:val="22"/>
                <w:szCs w:val="22"/>
              </w:rPr>
              <w:t xml:space="preserve"> see the List of </w:t>
            </w:r>
            <w:r>
              <w:rPr>
                <w:rFonts w:cs="Arial"/>
                <w:sz w:val="22"/>
                <w:szCs w:val="22"/>
              </w:rPr>
              <w:t>circular</w:t>
            </w:r>
            <w:r w:rsidR="00405550">
              <w:rPr>
                <w:rFonts w:cs="Arial"/>
                <w:sz w:val="22"/>
                <w:szCs w:val="22"/>
              </w:rPr>
              <w:t xml:space="preserve"> information and review the details and </w:t>
            </w:r>
            <w:r>
              <w:rPr>
                <w:rFonts w:cs="Arial"/>
                <w:sz w:val="22"/>
                <w:szCs w:val="22"/>
              </w:rPr>
              <w:t>acknowledge it</w:t>
            </w:r>
            <w:r w:rsidR="00405550">
              <w:rPr>
                <w:rFonts w:cs="Arial"/>
                <w:sz w:val="22"/>
                <w:szCs w:val="22"/>
              </w:rPr>
              <w:t>.</w:t>
            </w:r>
          </w:p>
        </w:tc>
      </w:tr>
      <w:tr w:rsidR="00405550" w:rsidRPr="00110F85" w14:paraId="51439D21" w14:textId="77777777" w:rsidTr="46CDEB82">
        <w:trPr>
          <w:trHeight w:val="710"/>
        </w:trPr>
        <w:tc>
          <w:tcPr>
            <w:tcW w:w="9676" w:type="dxa"/>
            <w:gridSpan w:val="2"/>
            <w:tcBorders>
              <w:top w:val="single" w:sz="4" w:space="0" w:color="auto"/>
              <w:left w:val="single" w:sz="4" w:space="0" w:color="auto"/>
              <w:bottom w:val="single" w:sz="4" w:space="0" w:color="auto"/>
              <w:right w:val="single" w:sz="4" w:space="0" w:color="auto"/>
            </w:tcBorders>
            <w:hideMark/>
          </w:tcPr>
          <w:p w14:paraId="78874AE9" w14:textId="77777777" w:rsidR="00405550" w:rsidRPr="00110F85" w:rsidRDefault="00405550" w:rsidP="00B723D3">
            <w:pPr>
              <w:pStyle w:val="prasadstyle1"/>
              <w:rPr>
                <w:rFonts w:ascii="Arial" w:hAnsi="Arial" w:cs="Arial"/>
                <w:sz w:val="22"/>
              </w:rPr>
            </w:pPr>
            <w:r w:rsidRPr="00110F85">
              <w:rPr>
                <w:rFonts w:ascii="Arial" w:hAnsi="Arial" w:cs="Arial"/>
                <w:color w:val="auto"/>
                <w:sz w:val="22"/>
              </w:rPr>
              <w:t>Input Parameter</w:t>
            </w:r>
          </w:p>
          <w:p w14:paraId="7951C6C6" w14:textId="77777777" w:rsidR="00405550" w:rsidRPr="00110F85" w:rsidRDefault="00405550" w:rsidP="00B723D3">
            <w:pPr>
              <w:spacing w:after="0"/>
              <w:rPr>
                <w:rFonts w:cs="Arial"/>
                <w:sz w:val="22"/>
                <w:szCs w:val="22"/>
              </w:rPr>
            </w:pPr>
          </w:p>
        </w:tc>
      </w:tr>
      <w:tr w:rsidR="00405550" w:rsidRPr="00110F85" w14:paraId="3D36C97E" w14:textId="77777777" w:rsidTr="46CDEB82">
        <w:trPr>
          <w:trHeight w:val="1520"/>
        </w:trPr>
        <w:tc>
          <w:tcPr>
            <w:tcW w:w="9676" w:type="dxa"/>
            <w:gridSpan w:val="2"/>
            <w:tcBorders>
              <w:top w:val="single" w:sz="4" w:space="0" w:color="auto"/>
              <w:left w:val="single" w:sz="4" w:space="0" w:color="auto"/>
              <w:bottom w:val="single" w:sz="4" w:space="0" w:color="auto"/>
              <w:right w:val="single" w:sz="4" w:space="0" w:color="auto"/>
            </w:tcBorders>
            <w:hideMark/>
          </w:tcPr>
          <w:p w14:paraId="29EFD6ED" w14:textId="77777777" w:rsidR="00405550" w:rsidRPr="00110F85" w:rsidRDefault="00405550" w:rsidP="00B723D3">
            <w:pPr>
              <w:pStyle w:val="prasadstyle1"/>
              <w:rPr>
                <w:rFonts w:ascii="Arial" w:hAnsi="Arial" w:cs="Arial"/>
                <w:color w:val="auto"/>
                <w:sz w:val="22"/>
              </w:rPr>
            </w:pPr>
            <w:r w:rsidRPr="00110F85">
              <w:rPr>
                <w:rFonts w:ascii="Arial" w:hAnsi="Arial" w:cs="Arial"/>
                <w:color w:val="auto"/>
                <w:sz w:val="22"/>
              </w:rPr>
              <w:t>Business Rules &amp; Validations</w:t>
            </w:r>
          </w:p>
          <w:p w14:paraId="5122C044" w14:textId="3C847C4A" w:rsidR="00405550" w:rsidRPr="007A60F2" w:rsidRDefault="00AB42A0" w:rsidP="00B723D3">
            <w:pPr>
              <w:numPr>
                <w:ilvl w:val="0"/>
                <w:numId w:val="19"/>
              </w:numPr>
              <w:spacing w:after="0"/>
              <w:jc w:val="both"/>
              <w:rPr>
                <w:rFonts w:cs="Arial"/>
                <w:sz w:val="22"/>
                <w:szCs w:val="22"/>
              </w:rPr>
            </w:pPr>
            <w:r>
              <w:rPr>
                <w:rFonts w:cs="Arial"/>
                <w:sz w:val="22"/>
                <w:szCs w:val="22"/>
              </w:rPr>
              <w:t xml:space="preserve">Acknowledge </w:t>
            </w:r>
            <w:r w:rsidRPr="00110F85">
              <w:rPr>
                <w:rFonts w:cs="Arial"/>
                <w:sz w:val="22"/>
                <w:szCs w:val="22"/>
              </w:rPr>
              <w:t>Date should not be lesser than system date</w:t>
            </w:r>
          </w:p>
        </w:tc>
      </w:tr>
    </w:tbl>
    <w:p w14:paraId="75134732" w14:textId="40825B50" w:rsidR="46CDEB82" w:rsidRDefault="46CDEB82"/>
    <w:p w14:paraId="7A7CEA34" w14:textId="77777777" w:rsidR="00405550" w:rsidRDefault="00405550" w:rsidP="00EB7C18">
      <w:pPr>
        <w:spacing w:after="0"/>
        <w:ind w:left="720"/>
        <w:jc w:val="both"/>
        <w:rPr>
          <w:rFonts w:cs="Arial"/>
        </w:rPr>
      </w:pPr>
    </w:p>
    <w:p w14:paraId="6C6C6A17" w14:textId="77777777" w:rsidR="00EB7C18" w:rsidRPr="009E0963" w:rsidRDefault="00EB7C18" w:rsidP="00EB7C18">
      <w:pPr>
        <w:spacing w:after="0"/>
        <w:ind w:left="720"/>
        <w:jc w:val="both"/>
        <w:rPr>
          <w:rFonts w:cs="Arial"/>
          <w:b/>
        </w:rPr>
      </w:pPr>
    </w:p>
    <w:p w14:paraId="4A8425B5" w14:textId="438A0978" w:rsidR="00DD5C67" w:rsidRPr="00110F85" w:rsidRDefault="00A76BF3" w:rsidP="00DD5C67">
      <w:pPr>
        <w:spacing w:after="0"/>
        <w:jc w:val="both"/>
        <w:rPr>
          <w:rFonts w:eastAsiaTheme="majorEastAsia" w:cs="Arial"/>
          <w:b/>
          <w:sz w:val="22"/>
        </w:rPr>
      </w:pPr>
      <w:r w:rsidRPr="00110F85">
        <w:rPr>
          <w:rFonts w:eastAsiaTheme="majorEastAsia" w:cs="Arial"/>
          <w:b/>
          <w:sz w:val="22"/>
        </w:rPr>
        <w:t>Service Requirements</w:t>
      </w:r>
    </w:p>
    <w:p w14:paraId="161DFEF6" w14:textId="77777777" w:rsidR="00DD5C67" w:rsidRPr="00110F85" w:rsidRDefault="00DD5C67" w:rsidP="00DD5C67">
      <w:pPr>
        <w:spacing w:after="0"/>
        <w:jc w:val="both"/>
        <w:rPr>
          <w:rFonts w:eastAsiaTheme="majorEastAsia" w:cs="Arial"/>
          <w:sz w:val="22"/>
        </w:rPr>
      </w:pPr>
    </w:p>
    <w:p w14:paraId="5A64BC5D" w14:textId="39CE5491" w:rsidR="00DD5C67" w:rsidRPr="00110F85" w:rsidRDefault="009E0963" w:rsidP="00DD5C67">
      <w:pPr>
        <w:spacing w:after="0"/>
        <w:jc w:val="both"/>
        <w:rPr>
          <w:rFonts w:eastAsiaTheme="majorEastAsia" w:cs="Arial"/>
          <w:b/>
          <w:sz w:val="22"/>
        </w:rPr>
      </w:pPr>
      <w:r w:rsidRPr="00110F85">
        <w:rPr>
          <w:rFonts w:eastAsiaTheme="majorEastAsia" w:cs="Arial"/>
          <w:b/>
          <w:sz w:val="22"/>
        </w:rPr>
        <w:t xml:space="preserve">US_01 </w:t>
      </w:r>
      <w:r w:rsidR="007E00B6">
        <w:rPr>
          <w:rFonts w:eastAsiaTheme="majorEastAsia" w:cs="Arial"/>
          <w:b/>
          <w:sz w:val="22"/>
        </w:rPr>
        <w:t>Parent</w:t>
      </w:r>
      <w:r w:rsidR="00DC4520">
        <w:rPr>
          <w:rFonts w:eastAsiaTheme="majorEastAsia" w:cs="Arial"/>
          <w:b/>
          <w:sz w:val="22"/>
        </w:rPr>
        <w:t xml:space="preserve"> Information</w:t>
      </w:r>
      <w:r w:rsidR="009B4BA8">
        <w:rPr>
          <w:rFonts w:eastAsiaTheme="majorEastAsia" w:cs="Arial"/>
          <w:b/>
          <w:sz w:val="22"/>
        </w:rPr>
        <w:t>:</w:t>
      </w:r>
    </w:p>
    <w:p w14:paraId="4783DBD0" w14:textId="699BBA0D" w:rsidR="009E0963" w:rsidRDefault="009E0963" w:rsidP="00DD5C67">
      <w:pPr>
        <w:spacing w:after="0"/>
        <w:jc w:val="both"/>
        <w:rPr>
          <w:rFonts w:eastAsiaTheme="majorEastAsia" w:cs="Arial"/>
        </w:rPr>
      </w:pPr>
    </w:p>
    <w:p w14:paraId="163D82D4" w14:textId="2711BD2F" w:rsidR="009E0963" w:rsidRPr="00110F85" w:rsidRDefault="009E0963" w:rsidP="003B2CEB">
      <w:pPr>
        <w:spacing w:after="0"/>
        <w:jc w:val="both"/>
        <w:rPr>
          <w:rFonts w:eastAsiaTheme="majorEastAsia" w:cs="Arial"/>
          <w:sz w:val="22"/>
        </w:rPr>
      </w:pPr>
      <w:r w:rsidRPr="00110F85">
        <w:rPr>
          <w:rFonts w:eastAsiaTheme="majorEastAsia" w:cs="Arial"/>
          <w:sz w:val="22"/>
        </w:rPr>
        <w:t xml:space="preserve">Once the </w:t>
      </w:r>
      <w:r w:rsidR="007E00B6">
        <w:rPr>
          <w:rFonts w:eastAsiaTheme="majorEastAsia" w:cs="Arial"/>
          <w:sz w:val="22"/>
        </w:rPr>
        <w:t>Parent</w:t>
      </w:r>
      <w:r w:rsidR="008566E5">
        <w:rPr>
          <w:rFonts w:eastAsiaTheme="majorEastAsia" w:cs="Arial"/>
          <w:sz w:val="22"/>
        </w:rPr>
        <w:t xml:space="preserve"> </w:t>
      </w:r>
      <w:r w:rsidRPr="00110F85">
        <w:rPr>
          <w:rFonts w:eastAsiaTheme="majorEastAsia" w:cs="Arial"/>
          <w:sz w:val="22"/>
        </w:rPr>
        <w:t>user enters the details, they should be sent to the POST method and saved in the db.</w:t>
      </w:r>
    </w:p>
    <w:p w14:paraId="6F2F3C4E" w14:textId="35A7E081" w:rsidR="009E0963" w:rsidRPr="00110F85" w:rsidRDefault="009E0963" w:rsidP="003B2CEB">
      <w:pPr>
        <w:spacing w:after="0"/>
        <w:jc w:val="both"/>
        <w:rPr>
          <w:rFonts w:eastAsiaTheme="majorEastAsia" w:cs="Arial"/>
          <w:sz w:val="22"/>
        </w:rPr>
      </w:pPr>
      <w:r w:rsidRPr="00110F85">
        <w:rPr>
          <w:rFonts w:eastAsiaTheme="majorEastAsia" w:cs="Arial"/>
          <w:sz w:val="22"/>
        </w:rPr>
        <w:t>Mandatory fields should be validated as mentioned in the rules above and 400 exception response should be sent with the missing field details.</w:t>
      </w:r>
    </w:p>
    <w:p w14:paraId="0E39B785" w14:textId="13CE6A46" w:rsidR="00DD5C67" w:rsidRDefault="009E0963" w:rsidP="003B2CEB">
      <w:pPr>
        <w:spacing w:after="0"/>
        <w:jc w:val="both"/>
        <w:rPr>
          <w:rFonts w:eastAsiaTheme="majorEastAsia" w:cs="Arial"/>
          <w:sz w:val="22"/>
        </w:rPr>
      </w:pPr>
      <w:r w:rsidRPr="00110F85">
        <w:rPr>
          <w:rFonts w:eastAsiaTheme="majorEastAsia" w:cs="Arial"/>
          <w:sz w:val="22"/>
        </w:rPr>
        <w:t>When the details are saved successfully, the service should response 200 ok along with success message.</w:t>
      </w:r>
    </w:p>
    <w:p w14:paraId="69CA6E91" w14:textId="79A02A4E" w:rsidR="008566E5" w:rsidRPr="00110F85" w:rsidRDefault="00551B41" w:rsidP="008566E5">
      <w:pPr>
        <w:spacing w:after="0"/>
        <w:jc w:val="both"/>
        <w:rPr>
          <w:rFonts w:eastAsiaTheme="majorEastAsia" w:cs="Arial"/>
          <w:sz w:val="22"/>
        </w:rPr>
      </w:pPr>
      <w:r>
        <w:rPr>
          <w:rFonts w:cs="Arial"/>
          <w:sz w:val="22"/>
        </w:rPr>
        <w:lastRenderedPageBreak/>
        <w:t>Registration</w:t>
      </w:r>
      <w:r w:rsidR="008566E5">
        <w:rPr>
          <w:rFonts w:cs="Arial"/>
          <w:sz w:val="22"/>
        </w:rPr>
        <w:t xml:space="preserve"> ID</w:t>
      </w:r>
      <w:r w:rsidR="008566E5" w:rsidRPr="00110F85">
        <w:rPr>
          <w:rFonts w:cs="Arial"/>
          <w:sz w:val="22"/>
        </w:rPr>
        <w:t xml:space="preserve"> should be generated automatically when the user submits </w:t>
      </w:r>
      <w:r w:rsidR="008566E5">
        <w:rPr>
          <w:rFonts w:cs="Arial"/>
          <w:sz w:val="22"/>
        </w:rPr>
        <w:t>the application</w:t>
      </w:r>
      <w:r w:rsidR="008566E5" w:rsidRPr="00110F85">
        <w:rPr>
          <w:rFonts w:cs="Arial"/>
          <w:sz w:val="22"/>
        </w:rPr>
        <w:t xml:space="preserve"> and should be a numeric of 10 </w:t>
      </w:r>
      <w:r w:rsidRPr="00110F85">
        <w:rPr>
          <w:rFonts w:cs="Arial"/>
          <w:sz w:val="22"/>
        </w:rPr>
        <w:t>digits</w:t>
      </w:r>
    </w:p>
    <w:p w14:paraId="70CFAA70" w14:textId="77777777" w:rsidR="008566E5" w:rsidRPr="00110F85" w:rsidRDefault="008566E5" w:rsidP="003B2CEB">
      <w:pPr>
        <w:spacing w:after="0"/>
        <w:jc w:val="both"/>
        <w:rPr>
          <w:rFonts w:eastAsiaTheme="majorEastAsia" w:cs="Arial"/>
          <w:sz w:val="22"/>
        </w:rPr>
      </w:pPr>
    </w:p>
    <w:p w14:paraId="36B6B893" w14:textId="29D4B810" w:rsidR="009E0963" w:rsidRPr="00110F85" w:rsidRDefault="00610699" w:rsidP="003B2CEB">
      <w:pPr>
        <w:spacing w:after="0"/>
        <w:jc w:val="both"/>
        <w:rPr>
          <w:rFonts w:eastAsiaTheme="majorEastAsia" w:cs="Arial"/>
          <w:sz w:val="22"/>
        </w:rPr>
      </w:pPr>
      <w:r w:rsidRPr="00110F85">
        <w:rPr>
          <w:rFonts w:eastAsiaTheme="majorEastAsia" w:cs="Arial"/>
          <w:sz w:val="22"/>
        </w:rPr>
        <w:t>If there</w:t>
      </w:r>
      <w:r w:rsidR="009E0963" w:rsidRPr="00110F85">
        <w:rPr>
          <w:rFonts w:eastAsiaTheme="majorEastAsia" w:cs="Arial"/>
          <w:sz w:val="22"/>
        </w:rPr>
        <w:t xml:space="preserve"> are any exceptions while connecting/saving to </w:t>
      </w:r>
      <w:r>
        <w:rPr>
          <w:rFonts w:eastAsiaTheme="majorEastAsia" w:cs="Arial"/>
          <w:sz w:val="22"/>
        </w:rPr>
        <w:t>DB</w:t>
      </w:r>
      <w:r w:rsidR="009E0963" w:rsidRPr="00110F85">
        <w:rPr>
          <w:rFonts w:eastAsiaTheme="majorEastAsia" w:cs="Arial"/>
          <w:sz w:val="22"/>
        </w:rPr>
        <w:t>, the service should throw corresponding error with error status as 500.</w:t>
      </w:r>
    </w:p>
    <w:p w14:paraId="66EAEA42" w14:textId="20C3D5F6" w:rsidR="009E0963" w:rsidRDefault="009E0963" w:rsidP="00DD5C67">
      <w:pPr>
        <w:spacing w:after="0"/>
        <w:jc w:val="both"/>
        <w:rPr>
          <w:rFonts w:eastAsiaTheme="majorEastAsia" w:cs="Arial"/>
        </w:rPr>
      </w:pPr>
    </w:p>
    <w:p w14:paraId="13F3EFBF" w14:textId="4B253C58" w:rsidR="009E0963" w:rsidRDefault="009E0963" w:rsidP="00DD5C67">
      <w:pPr>
        <w:spacing w:after="0"/>
        <w:jc w:val="both"/>
        <w:rPr>
          <w:rFonts w:eastAsiaTheme="majorEastAsia" w:cs="Arial"/>
          <w:b/>
          <w:sz w:val="22"/>
        </w:rPr>
      </w:pPr>
      <w:r w:rsidRPr="00110F85">
        <w:rPr>
          <w:rFonts w:eastAsiaTheme="majorEastAsia" w:cs="Arial"/>
          <w:b/>
          <w:sz w:val="22"/>
        </w:rPr>
        <w:t xml:space="preserve">US_02 </w:t>
      </w:r>
      <w:r w:rsidR="00DC4520" w:rsidRPr="009B4BA8">
        <w:rPr>
          <w:rFonts w:eastAsiaTheme="majorEastAsia" w:cs="Arial"/>
          <w:b/>
          <w:sz w:val="22"/>
        </w:rPr>
        <w:t xml:space="preserve">Update the </w:t>
      </w:r>
      <w:r w:rsidR="00551B41">
        <w:rPr>
          <w:rFonts w:eastAsiaTheme="majorEastAsia" w:cs="Arial"/>
          <w:b/>
          <w:sz w:val="22"/>
        </w:rPr>
        <w:t>Parent</w:t>
      </w:r>
      <w:r w:rsidR="00DC4520" w:rsidRPr="009B4BA8">
        <w:rPr>
          <w:rFonts w:eastAsiaTheme="majorEastAsia" w:cs="Arial"/>
          <w:b/>
          <w:sz w:val="22"/>
        </w:rPr>
        <w:t xml:space="preserve"> Information</w:t>
      </w:r>
      <w:r w:rsidR="009B4BA8">
        <w:rPr>
          <w:rFonts w:eastAsiaTheme="majorEastAsia" w:cs="Arial"/>
          <w:b/>
          <w:sz w:val="22"/>
        </w:rPr>
        <w:t>:</w:t>
      </w:r>
    </w:p>
    <w:p w14:paraId="68F197E8" w14:textId="77777777" w:rsidR="00DC4520" w:rsidRPr="00110F85" w:rsidRDefault="00DC4520" w:rsidP="00DD5C67">
      <w:pPr>
        <w:spacing w:after="0"/>
        <w:jc w:val="both"/>
        <w:rPr>
          <w:rFonts w:eastAsiaTheme="majorEastAsia" w:cs="Arial"/>
          <w:b/>
          <w:sz w:val="22"/>
        </w:rPr>
      </w:pPr>
    </w:p>
    <w:p w14:paraId="7E136047" w14:textId="531D0A05" w:rsidR="009E0963" w:rsidRPr="00110F85" w:rsidRDefault="009E0963" w:rsidP="009E0963">
      <w:pPr>
        <w:spacing w:after="0"/>
        <w:jc w:val="both"/>
        <w:rPr>
          <w:rFonts w:eastAsiaTheme="majorEastAsia" w:cs="Arial"/>
          <w:sz w:val="22"/>
        </w:rPr>
      </w:pPr>
      <w:r w:rsidRPr="00110F85">
        <w:rPr>
          <w:rFonts w:eastAsiaTheme="majorEastAsia" w:cs="Arial"/>
          <w:sz w:val="22"/>
        </w:rPr>
        <w:t xml:space="preserve">To retrieve the </w:t>
      </w:r>
      <w:r w:rsidR="008566E5">
        <w:rPr>
          <w:rFonts w:eastAsiaTheme="majorEastAsia" w:cs="Arial"/>
          <w:sz w:val="22"/>
        </w:rPr>
        <w:t xml:space="preserve">details of the </w:t>
      </w:r>
      <w:r w:rsidR="00551B41">
        <w:rPr>
          <w:rFonts w:eastAsiaTheme="majorEastAsia" w:cs="Arial"/>
          <w:sz w:val="22"/>
        </w:rPr>
        <w:t>Parent</w:t>
      </w:r>
      <w:r w:rsidR="008566E5" w:rsidRPr="00110F85">
        <w:rPr>
          <w:rFonts w:eastAsiaTheme="majorEastAsia" w:cs="Arial"/>
          <w:sz w:val="22"/>
        </w:rPr>
        <w:t>,</w:t>
      </w:r>
      <w:r w:rsidRPr="00110F85">
        <w:rPr>
          <w:rFonts w:eastAsiaTheme="majorEastAsia" w:cs="Arial"/>
          <w:sz w:val="22"/>
        </w:rPr>
        <w:t xml:space="preserve"> a GET method should be implemented to fetch the details.</w:t>
      </w:r>
    </w:p>
    <w:p w14:paraId="7AF0B45B" w14:textId="77777777" w:rsidR="009E0963" w:rsidRPr="00110F85" w:rsidRDefault="009E0963" w:rsidP="00DD5C67">
      <w:pPr>
        <w:spacing w:after="0"/>
        <w:jc w:val="both"/>
        <w:rPr>
          <w:rFonts w:eastAsiaTheme="majorEastAsia" w:cs="Arial"/>
          <w:sz w:val="22"/>
        </w:rPr>
      </w:pPr>
    </w:p>
    <w:p w14:paraId="14A62D45" w14:textId="77AF4E37" w:rsidR="009E0963" w:rsidRPr="00110F85" w:rsidRDefault="009E0963" w:rsidP="009E0963">
      <w:pPr>
        <w:spacing w:after="0"/>
        <w:jc w:val="both"/>
        <w:rPr>
          <w:rFonts w:eastAsiaTheme="majorEastAsia" w:cs="Arial"/>
          <w:sz w:val="22"/>
        </w:rPr>
      </w:pPr>
      <w:r w:rsidRPr="00110F85">
        <w:rPr>
          <w:rFonts w:eastAsiaTheme="majorEastAsia" w:cs="Arial"/>
          <w:sz w:val="22"/>
        </w:rPr>
        <w:t xml:space="preserve">Once the user enters the details, they should be sent to the </w:t>
      </w:r>
      <w:r w:rsidR="008566E5">
        <w:rPr>
          <w:rFonts w:eastAsiaTheme="majorEastAsia" w:cs="Arial"/>
          <w:sz w:val="22"/>
        </w:rPr>
        <w:t>PUT</w:t>
      </w:r>
      <w:r w:rsidRPr="00110F85">
        <w:rPr>
          <w:rFonts w:eastAsiaTheme="majorEastAsia" w:cs="Arial"/>
          <w:sz w:val="22"/>
        </w:rPr>
        <w:t xml:space="preserve"> method and saved in the db.</w:t>
      </w:r>
    </w:p>
    <w:p w14:paraId="46236FC1" w14:textId="76B763F6" w:rsidR="009E0963" w:rsidRPr="00110F85" w:rsidRDefault="009E0963" w:rsidP="009E0963">
      <w:pPr>
        <w:spacing w:after="0"/>
        <w:jc w:val="both"/>
        <w:rPr>
          <w:rFonts w:eastAsiaTheme="majorEastAsia" w:cs="Arial"/>
          <w:sz w:val="22"/>
        </w:rPr>
      </w:pPr>
      <w:r w:rsidRPr="00110F85">
        <w:rPr>
          <w:rFonts w:eastAsiaTheme="majorEastAsia" w:cs="Arial"/>
          <w:sz w:val="22"/>
        </w:rPr>
        <w:t xml:space="preserve"> Mandatory fields should be validated as mentioned in the rules above and 400 exception response should be sent with the missing field details.</w:t>
      </w:r>
    </w:p>
    <w:p w14:paraId="58832816" w14:textId="77777777" w:rsidR="009E0963" w:rsidRPr="00110F85" w:rsidRDefault="009E0963" w:rsidP="009E0963">
      <w:pPr>
        <w:spacing w:after="0"/>
        <w:jc w:val="both"/>
        <w:rPr>
          <w:rFonts w:eastAsiaTheme="majorEastAsia" w:cs="Arial"/>
          <w:sz w:val="22"/>
        </w:rPr>
      </w:pPr>
      <w:r w:rsidRPr="00110F85">
        <w:rPr>
          <w:rFonts w:eastAsiaTheme="majorEastAsia" w:cs="Arial"/>
          <w:sz w:val="22"/>
        </w:rPr>
        <w:t>When the details are saved successfully, the service should response 200 ok along with success message.</w:t>
      </w:r>
    </w:p>
    <w:p w14:paraId="3AA5C030" w14:textId="7CCB9300" w:rsidR="009E0963" w:rsidRPr="00110F85" w:rsidRDefault="00F65C7A" w:rsidP="009E0963">
      <w:pPr>
        <w:spacing w:after="0"/>
        <w:jc w:val="both"/>
        <w:rPr>
          <w:rFonts w:eastAsiaTheme="majorEastAsia" w:cs="Arial"/>
          <w:sz w:val="22"/>
        </w:rPr>
      </w:pPr>
      <w:r w:rsidRPr="00110F85">
        <w:rPr>
          <w:rFonts w:eastAsiaTheme="majorEastAsia" w:cs="Arial"/>
          <w:sz w:val="22"/>
        </w:rPr>
        <w:t>If there</w:t>
      </w:r>
      <w:r w:rsidR="009E0963" w:rsidRPr="00110F85">
        <w:rPr>
          <w:rFonts w:eastAsiaTheme="majorEastAsia" w:cs="Arial"/>
          <w:sz w:val="22"/>
        </w:rPr>
        <w:t xml:space="preserve"> are any exception</w:t>
      </w:r>
      <w:r>
        <w:rPr>
          <w:rFonts w:eastAsiaTheme="majorEastAsia" w:cs="Arial"/>
          <w:sz w:val="22"/>
        </w:rPr>
        <w:t>s while connecting/saving to DB</w:t>
      </w:r>
      <w:r w:rsidR="009E0963" w:rsidRPr="00110F85">
        <w:rPr>
          <w:rFonts w:eastAsiaTheme="majorEastAsia" w:cs="Arial"/>
          <w:sz w:val="22"/>
        </w:rPr>
        <w:t>, the service should throw corresponding error with error status as 500.</w:t>
      </w:r>
    </w:p>
    <w:p w14:paraId="5B4BF7AB" w14:textId="77777777" w:rsidR="00DD5C67" w:rsidRPr="00110F85" w:rsidRDefault="00DD5C67" w:rsidP="00DD5C67">
      <w:pPr>
        <w:spacing w:after="0"/>
        <w:jc w:val="both"/>
        <w:rPr>
          <w:rFonts w:eastAsiaTheme="majorEastAsia" w:cs="Arial"/>
          <w:sz w:val="22"/>
        </w:rPr>
      </w:pPr>
    </w:p>
    <w:p w14:paraId="21F24EFC" w14:textId="244C5E5E" w:rsidR="00DC4520" w:rsidRPr="007864F7" w:rsidRDefault="006409D9" w:rsidP="00DC4520">
      <w:pPr>
        <w:ind w:right="29"/>
        <w:jc w:val="both"/>
        <w:rPr>
          <w:rFonts w:cs="Arial"/>
          <w:sz w:val="22"/>
        </w:rPr>
      </w:pPr>
      <w:r w:rsidRPr="00110F85">
        <w:rPr>
          <w:rFonts w:eastAsiaTheme="majorEastAsia" w:cs="Arial"/>
          <w:b/>
          <w:sz w:val="22"/>
        </w:rPr>
        <w:t xml:space="preserve">US_03 </w:t>
      </w:r>
      <w:r w:rsidR="00551B41">
        <w:rPr>
          <w:rFonts w:eastAsiaTheme="majorEastAsia" w:cs="Arial"/>
          <w:b/>
          <w:sz w:val="22"/>
        </w:rPr>
        <w:t>Staff</w:t>
      </w:r>
      <w:r w:rsidR="00DC4520" w:rsidRPr="00DC4520">
        <w:rPr>
          <w:rFonts w:eastAsiaTheme="majorEastAsia" w:cs="Arial"/>
          <w:b/>
          <w:sz w:val="22"/>
        </w:rPr>
        <w:t xml:space="preserve"> Processing the Application</w:t>
      </w:r>
      <w:r w:rsidR="009B4BA8">
        <w:rPr>
          <w:rFonts w:eastAsiaTheme="majorEastAsia" w:cs="Arial"/>
          <w:b/>
          <w:sz w:val="22"/>
        </w:rPr>
        <w:t>:</w:t>
      </w:r>
    </w:p>
    <w:p w14:paraId="2452DE58" w14:textId="13ACE51D" w:rsidR="00E9379B" w:rsidRPr="00110F85" w:rsidRDefault="00E9379B" w:rsidP="00E9379B">
      <w:pPr>
        <w:spacing w:after="0"/>
        <w:jc w:val="both"/>
        <w:rPr>
          <w:rFonts w:eastAsiaTheme="majorEastAsia" w:cs="Arial"/>
          <w:sz w:val="22"/>
        </w:rPr>
      </w:pPr>
      <w:r w:rsidRPr="00110F85">
        <w:rPr>
          <w:rFonts w:eastAsiaTheme="majorEastAsia" w:cs="Arial"/>
          <w:sz w:val="22"/>
        </w:rPr>
        <w:t xml:space="preserve">To retrieve the </w:t>
      </w:r>
      <w:r>
        <w:rPr>
          <w:rFonts w:eastAsiaTheme="majorEastAsia" w:cs="Arial"/>
          <w:sz w:val="22"/>
        </w:rPr>
        <w:t xml:space="preserve">list of </w:t>
      </w:r>
      <w:r w:rsidR="00551B41">
        <w:rPr>
          <w:rFonts w:eastAsiaTheme="majorEastAsia" w:cs="Arial"/>
          <w:sz w:val="22"/>
        </w:rPr>
        <w:t>Parent</w:t>
      </w:r>
      <w:r>
        <w:rPr>
          <w:rFonts w:eastAsiaTheme="majorEastAsia" w:cs="Arial"/>
          <w:sz w:val="22"/>
        </w:rPr>
        <w:t xml:space="preserve"> </w:t>
      </w:r>
      <w:r w:rsidR="00B30E8A">
        <w:rPr>
          <w:rFonts w:eastAsiaTheme="majorEastAsia" w:cs="Arial"/>
          <w:sz w:val="22"/>
        </w:rPr>
        <w:t xml:space="preserve">and the </w:t>
      </w:r>
      <w:r>
        <w:rPr>
          <w:rFonts w:eastAsiaTheme="majorEastAsia" w:cs="Arial"/>
          <w:sz w:val="22"/>
        </w:rPr>
        <w:t xml:space="preserve">details of the </w:t>
      </w:r>
      <w:r w:rsidR="00CD2959">
        <w:rPr>
          <w:rFonts w:eastAsiaTheme="majorEastAsia" w:cs="Arial"/>
          <w:sz w:val="22"/>
        </w:rPr>
        <w:t>Parent</w:t>
      </w:r>
      <w:r w:rsidRPr="00110F85">
        <w:rPr>
          <w:rFonts w:eastAsiaTheme="majorEastAsia" w:cs="Arial"/>
          <w:sz w:val="22"/>
        </w:rPr>
        <w:t>, a GET method should be implemented to fetch the details.</w:t>
      </w:r>
    </w:p>
    <w:p w14:paraId="45A7FACB" w14:textId="77777777" w:rsidR="006409D9" w:rsidRPr="00110F85" w:rsidRDefault="006409D9" w:rsidP="006409D9">
      <w:pPr>
        <w:spacing w:after="0"/>
        <w:jc w:val="both"/>
        <w:rPr>
          <w:rFonts w:eastAsiaTheme="majorEastAsia" w:cs="Arial"/>
          <w:sz w:val="22"/>
        </w:rPr>
      </w:pPr>
    </w:p>
    <w:p w14:paraId="584D1569" w14:textId="7A521239" w:rsidR="006409D9" w:rsidRPr="00110F85" w:rsidRDefault="006409D9" w:rsidP="006409D9">
      <w:pPr>
        <w:spacing w:after="0"/>
        <w:jc w:val="both"/>
        <w:rPr>
          <w:rFonts w:eastAsiaTheme="majorEastAsia" w:cs="Arial"/>
          <w:sz w:val="22"/>
        </w:rPr>
      </w:pPr>
      <w:r w:rsidRPr="00110F85">
        <w:rPr>
          <w:rFonts w:eastAsiaTheme="majorEastAsia" w:cs="Arial"/>
          <w:sz w:val="22"/>
        </w:rPr>
        <w:t xml:space="preserve">Once the </w:t>
      </w:r>
      <w:r w:rsidR="00B06C98">
        <w:rPr>
          <w:rFonts w:eastAsiaTheme="majorEastAsia" w:cs="Arial"/>
          <w:sz w:val="22"/>
        </w:rPr>
        <w:t>Staff</w:t>
      </w:r>
      <w:r w:rsidR="00B30E8A">
        <w:rPr>
          <w:rFonts w:eastAsiaTheme="majorEastAsia" w:cs="Arial"/>
          <w:sz w:val="22"/>
        </w:rPr>
        <w:t xml:space="preserve"> </w:t>
      </w:r>
      <w:r w:rsidR="00B06C98">
        <w:rPr>
          <w:rFonts w:eastAsiaTheme="majorEastAsia" w:cs="Arial"/>
          <w:sz w:val="22"/>
        </w:rPr>
        <w:t>validates</w:t>
      </w:r>
      <w:r w:rsidRPr="00110F85">
        <w:rPr>
          <w:rFonts w:eastAsiaTheme="majorEastAsia" w:cs="Arial"/>
          <w:sz w:val="22"/>
        </w:rPr>
        <w:t xml:space="preserve"> the details</w:t>
      </w:r>
      <w:r w:rsidR="00B06C98">
        <w:rPr>
          <w:rFonts w:eastAsiaTheme="majorEastAsia" w:cs="Arial"/>
          <w:sz w:val="22"/>
        </w:rPr>
        <w:t xml:space="preserve"> and approve/reject</w:t>
      </w:r>
      <w:r w:rsidRPr="00110F85">
        <w:rPr>
          <w:rFonts w:eastAsiaTheme="majorEastAsia" w:cs="Arial"/>
          <w:sz w:val="22"/>
        </w:rPr>
        <w:t>, they should be sent to the PUT method and saved in the db.</w:t>
      </w:r>
    </w:p>
    <w:p w14:paraId="4F1887D4" w14:textId="0AE90F88" w:rsidR="006409D9" w:rsidRPr="00110F85" w:rsidRDefault="006409D9" w:rsidP="006409D9">
      <w:pPr>
        <w:spacing w:after="0"/>
        <w:jc w:val="both"/>
        <w:rPr>
          <w:rFonts w:eastAsiaTheme="majorEastAsia" w:cs="Arial"/>
          <w:sz w:val="22"/>
        </w:rPr>
      </w:pPr>
      <w:r w:rsidRPr="00110F85">
        <w:rPr>
          <w:rFonts w:eastAsiaTheme="majorEastAsia" w:cs="Arial"/>
          <w:sz w:val="22"/>
        </w:rPr>
        <w:t xml:space="preserve"> Mandatory fields should be validated as mentioned in the rules above and 400 exception response should be sent with the missing field details. When the details are saved successfully, the service should response 200 ok along with success message.</w:t>
      </w:r>
    </w:p>
    <w:p w14:paraId="7B1FB82A" w14:textId="29FBE481" w:rsidR="006409D9" w:rsidRDefault="00F65C7A" w:rsidP="006409D9">
      <w:pPr>
        <w:spacing w:after="0"/>
        <w:jc w:val="both"/>
        <w:rPr>
          <w:rFonts w:eastAsiaTheme="majorEastAsia" w:cs="Arial"/>
          <w:sz w:val="22"/>
        </w:rPr>
      </w:pPr>
      <w:r w:rsidRPr="00110F85">
        <w:rPr>
          <w:rFonts w:eastAsiaTheme="majorEastAsia" w:cs="Arial"/>
          <w:sz w:val="22"/>
        </w:rPr>
        <w:t>If there</w:t>
      </w:r>
      <w:r w:rsidR="006409D9" w:rsidRPr="00110F85">
        <w:rPr>
          <w:rFonts w:eastAsiaTheme="majorEastAsia" w:cs="Arial"/>
          <w:sz w:val="22"/>
        </w:rPr>
        <w:t xml:space="preserve"> </w:t>
      </w:r>
      <w:r w:rsidRPr="00110F85">
        <w:rPr>
          <w:rFonts w:eastAsiaTheme="majorEastAsia" w:cs="Arial"/>
          <w:sz w:val="22"/>
        </w:rPr>
        <w:t>are,</w:t>
      </w:r>
      <w:r w:rsidR="006409D9" w:rsidRPr="00110F85">
        <w:rPr>
          <w:rFonts w:eastAsiaTheme="majorEastAsia" w:cs="Arial"/>
          <w:sz w:val="22"/>
        </w:rPr>
        <w:t xml:space="preserve"> any exceptions while connecting/saving to </w:t>
      </w:r>
      <w:r>
        <w:rPr>
          <w:rFonts w:eastAsiaTheme="majorEastAsia" w:cs="Arial"/>
          <w:sz w:val="22"/>
        </w:rPr>
        <w:t>DB</w:t>
      </w:r>
      <w:r w:rsidRPr="00110F85">
        <w:rPr>
          <w:rFonts w:eastAsiaTheme="majorEastAsia" w:cs="Arial"/>
          <w:sz w:val="22"/>
        </w:rPr>
        <w:t>.</w:t>
      </w:r>
      <w:r w:rsidR="006409D9" w:rsidRPr="00110F85">
        <w:rPr>
          <w:rFonts w:eastAsiaTheme="majorEastAsia" w:cs="Arial"/>
          <w:sz w:val="22"/>
        </w:rPr>
        <w:t xml:space="preserve"> </w:t>
      </w:r>
      <w:r>
        <w:rPr>
          <w:rFonts w:eastAsiaTheme="majorEastAsia" w:cs="Arial"/>
          <w:sz w:val="22"/>
        </w:rPr>
        <w:t>T</w:t>
      </w:r>
      <w:r w:rsidR="006409D9" w:rsidRPr="00110F85">
        <w:rPr>
          <w:rFonts w:eastAsiaTheme="majorEastAsia" w:cs="Arial"/>
          <w:sz w:val="22"/>
        </w:rPr>
        <w:t>he service should throw corresponding error with error status as 500.</w:t>
      </w:r>
    </w:p>
    <w:p w14:paraId="3F79E1F6" w14:textId="41DE5D94" w:rsidR="00317DF0" w:rsidRDefault="00317DF0" w:rsidP="006409D9">
      <w:pPr>
        <w:spacing w:after="0"/>
        <w:jc w:val="both"/>
        <w:rPr>
          <w:rFonts w:eastAsiaTheme="majorEastAsia" w:cs="Arial"/>
          <w:sz w:val="22"/>
        </w:rPr>
      </w:pPr>
    </w:p>
    <w:p w14:paraId="6EC30081" w14:textId="4D3223CB" w:rsidR="00317DF0" w:rsidRPr="00110F85" w:rsidRDefault="00317DF0" w:rsidP="00317DF0">
      <w:pPr>
        <w:spacing w:after="0"/>
        <w:jc w:val="both"/>
        <w:rPr>
          <w:rFonts w:eastAsiaTheme="majorEastAsia" w:cs="Arial"/>
          <w:b/>
          <w:sz w:val="22"/>
        </w:rPr>
      </w:pPr>
      <w:r w:rsidRPr="00110F85">
        <w:rPr>
          <w:rFonts w:eastAsiaTheme="majorEastAsia" w:cs="Arial"/>
          <w:b/>
          <w:sz w:val="22"/>
        </w:rPr>
        <w:t>US_0</w:t>
      </w:r>
      <w:r>
        <w:rPr>
          <w:rFonts w:eastAsiaTheme="majorEastAsia" w:cs="Arial"/>
          <w:b/>
          <w:sz w:val="22"/>
        </w:rPr>
        <w:t>4</w:t>
      </w:r>
      <w:r w:rsidRPr="00110F85">
        <w:rPr>
          <w:rFonts w:eastAsiaTheme="majorEastAsia" w:cs="Arial"/>
          <w:b/>
          <w:sz w:val="22"/>
        </w:rPr>
        <w:t xml:space="preserve"> </w:t>
      </w:r>
      <w:r w:rsidRPr="00317DF0">
        <w:rPr>
          <w:rFonts w:eastAsiaTheme="majorEastAsia" w:cs="Arial"/>
          <w:b/>
          <w:sz w:val="22"/>
        </w:rPr>
        <w:t>School Staff Create the circular</w:t>
      </w:r>
      <w:r>
        <w:rPr>
          <w:rFonts w:eastAsiaTheme="majorEastAsia" w:cs="Arial"/>
          <w:b/>
          <w:sz w:val="22"/>
        </w:rPr>
        <w:t>:</w:t>
      </w:r>
    </w:p>
    <w:p w14:paraId="49F74B66" w14:textId="77777777" w:rsidR="00317DF0" w:rsidRDefault="00317DF0" w:rsidP="00317DF0">
      <w:pPr>
        <w:spacing w:after="0"/>
        <w:jc w:val="both"/>
        <w:rPr>
          <w:rFonts w:eastAsiaTheme="majorEastAsia" w:cs="Arial"/>
        </w:rPr>
      </w:pPr>
    </w:p>
    <w:p w14:paraId="2F146FAF" w14:textId="649E49C6" w:rsidR="00317DF0" w:rsidRPr="00110F85" w:rsidRDefault="00317DF0" w:rsidP="00317DF0">
      <w:pPr>
        <w:spacing w:after="0"/>
        <w:jc w:val="both"/>
        <w:rPr>
          <w:rFonts w:eastAsiaTheme="majorEastAsia" w:cs="Arial"/>
          <w:sz w:val="22"/>
        </w:rPr>
      </w:pPr>
      <w:r w:rsidRPr="00110F85">
        <w:rPr>
          <w:rFonts w:eastAsiaTheme="majorEastAsia" w:cs="Arial"/>
          <w:sz w:val="22"/>
        </w:rPr>
        <w:t xml:space="preserve">Once the </w:t>
      </w:r>
      <w:r w:rsidR="00AC2F8F">
        <w:rPr>
          <w:rFonts w:eastAsiaTheme="majorEastAsia" w:cs="Arial"/>
          <w:sz w:val="22"/>
        </w:rPr>
        <w:t>Staff</w:t>
      </w:r>
      <w:r>
        <w:rPr>
          <w:rFonts w:eastAsiaTheme="majorEastAsia" w:cs="Arial"/>
          <w:sz w:val="22"/>
        </w:rPr>
        <w:t xml:space="preserve"> </w:t>
      </w:r>
      <w:r w:rsidRPr="00110F85">
        <w:rPr>
          <w:rFonts w:eastAsiaTheme="majorEastAsia" w:cs="Arial"/>
          <w:sz w:val="22"/>
        </w:rPr>
        <w:t xml:space="preserve">user enters the </w:t>
      </w:r>
      <w:r w:rsidR="00FC1254">
        <w:rPr>
          <w:rFonts w:eastAsiaTheme="majorEastAsia" w:cs="Arial"/>
          <w:sz w:val="22"/>
        </w:rPr>
        <w:t xml:space="preserve">circular </w:t>
      </w:r>
      <w:r w:rsidRPr="00110F85">
        <w:rPr>
          <w:rFonts w:eastAsiaTheme="majorEastAsia" w:cs="Arial"/>
          <w:sz w:val="22"/>
        </w:rPr>
        <w:t>details, they should be sent to the POST method and saved in the db.</w:t>
      </w:r>
    </w:p>
    <w:p w14:paraId="3E0D4811" w14:textId="77777777" w:rsidR="00317DF0" w:rsidRPr="00110F85" w:rsidRDefault="00317DF0" w:rsidP="00317DF0">
      <w:pPr>
        <w:spacing w:after="0"/>
        <w:jc w:val="both"/>
        <w:rPr>
          <w:rFonts w:eastAsiaTheme="majorEastAsia" w:cs="Arial"/>
          <w:sz w:val="22"/>
        </w:rPr>
      </w:pPr>
      <w:r w:rsidRPr="00110F85">
        <w:rPr>
          <w:rFonts w:eastAsiaTheme="majorEastAsia" w:cs="Arial"/>
          <w:sz w:val="22"/>
        </w:rPr>
        <w:t>Mandatory fields should be validated as mentioned in the rules above and 400 exception response should be sent with the missing field details.</w:t>
      </w:r>
    </w:p>
    <w:p w14:paraId="1E92968F" w14:textId="77777777" w:rsidR="00317DF0" w:rsidRDefault="00317DF0" w:rsidP="00317DF0">
      <w:pPr>
        <w:spacing w:after="0"/>
        <w:jc w:val="both"/>
        <w:rPr>
          <w:rFonts w:eastAsiaTheme="majorEastAsia" w:cs="Arial"/>
          <w:sz w:val="22"/>
        </w:rPr>
      </w:pPr>
      <w:r w:rsidRPr="00110F85">
        <w:rPr>
          <w:rFonts w:eastAsiaTheme="majorEastAsia" w:cs="Arial"/>
          <w:sz w:val="22"/>
        </w:rPr>
        <w:t>When the details are saved successfully, the service should response 200 ok along with success message.</w:t>
      </w:r>
    </w:p>
    <w:p w14:paraId="78A6B261" w14:textId="77777777" w:rsidR="00317DF0" w:rsidRPr="00110F85" w:rsidRDefault="00317DF0" w:rsidP="00317DF0">
      <w:pPr>
        <w:spacing w:after="0"/>
        <w:jc w:val="both"/>
        <w:rPr>
          <w:rFonts w:eastAsiaTheme="majorEastAsia" w:cs="Arial"/>
          <w:sz w:val="22"/>
        </w:rPr>
      </w:pPr>
      <w:r>
        <w:rPr>
          <w:rFonts w:cs="Arial"/>
          <w:sz w:val="22"/>
        </w:rPr>
        <w:t>Registration ID</w:t>
      </w:r>
      <w:r w:rsidRPr="00110F85">
        <w:rPr>
          <w:rFonts w:cs="Arial"/>
          <w:sz w:val="22"/>
        </w:rPr>
        <w:t xml:space="preserve"> should be generated automatically when the user submits </w:t>
      </w:r>
      <w:r>
        <w:rPr>
          <w:rFonts w:cs="Arial"/>
          <w:sz w:val="22"/>
        </w:rPr>
        <w:t>the application</w:t>
      </w:r>
      <w:r w:rsidRPr="00110F85">
        <w:rPr>
          <w:rFonts w:cs="Arial"/>
          <w:sz w:val="22"/>
        </w:rPr>
        <w:t xml:space="preserve"> and should be a numeric of 10 digits</w:t>
      </w:r>
    </w:p>
    <w:p w14:paraId="2E16298D" w14:textId="77777777" w:rsidR="00317DF0" w:rsidRPr="00110F85" w:rsidRDefault="00317DF0" w:rsidP="00317DF0">
      <w:pPr>
        <w:spacing w:after="0"/>
        <w:jc w:val="both"/>
        <w:rPr>
          <w:rFonts w:eastAsiaTheme="majorEastAsia" w:cs="Arial"/>
          <w:sz w:val="22"/>
        </w:rPr>
      </w:pPr>
    </w:p>
    <w:p w14:paraId="0AB8CDFC" w14:textId="302CD1C7" w:rsidR="00317DF0" w:rsidRDefault="00317DF0" w:rsidP="006409D9">
      <w:pPr>
        <w:spacing w:after="0"/>
        <w:jc w:val="both"/>
        <w:rPr>
          <w:rFonts w:eastAsiaTheme="majorEastAsia" w:cs="Arial"/>
          <w:sz w:val="22"/>
        </w:rPr>
      </w:pPr>
      <w:r w:rsidRPr="00110F85">
        <w:rPr>
          <w:rFonts w:eastAsiaTheme="majorEastAsia" w:cs="Arial"/>
          <w:sz w:val="22"/>
        </w:rPr>
        <w:t xml:space="preserve">If there are any exceptions while connecting/saving to </w:t>
      </w:r>
      <w:r>
        <w:rPr>
          <w:rFonts w:eastAsiaTheme="majorEastAsia" w:cs="Arial"/>
          <w:sz w:val="22"/>
        </w:rPr>
        <w:t>DB</w:t>
      </w:r>
      <w:r w:rsidRPr="00110F85">
        <w:rPr>
          <w:rFonts w:eastAsiaTheme="majorEastAsia" w:cs="Arial"/>
          <w:sz w:val="22"/>
        </w:rPr>
        <w:t>, the service should throw corresponding error with error status as 500.</w:t>
      </w:r>
    </w:p>
    <w:p w14:paraId="5B4E6C24" w14:textId="279C1C53" w:rsidR="00EB436A" w:rsidRDefault="00EB436A" w:rsidP="006409D9">
      <w:pPr>
        <w:spacing w:after="0"/>
        <w:jc w:val="both"/>
        <w:rPr>
          <w:rFonts w:eastAsiaTheme="majorEastAsia" w:cs="Arial"/>
          <w:sz w:val="22"/>
        </w:rPr>
      </w:pPr>
    </w:p>
    <w:p w14:paraId="6EADC587" w14:textId="38BA5276" w:rsidR="00317DF0" w:rsidRDefault="00317DF0" w:rsidP="00317DF0">
      <w:pPr>
        <w:spacing w:after="0"/>
        <w:jc w:val="both"/>
        <w:rPr>
          <w:rFonts w:eastAsiaTheme="majorEastAsia" w:cs="Arial"/>
          <w:b/>
          <w:sz w:val="22"/>
        </w:rPr>
      </w:pPr>
      <w:r w:rsidRPr="00110F85">
        <w:rPr>
          <w:rFonts w:eastAsiaTheme="majorEastAsia" w:cs="Arial"/>
          <w:b/>
          <w:sz w:val="22"/>
        </w:rPr>
        <w:t xml:space="preserve">US_02 </w:t>
      </w:r>
      <w:r w:rsidR="00AC2F8F">
        <w:rPr>
          <w:rFonts w:eastAsiaTheme="majorEastAsia" w:cs="Arial"/>
          <w:b/>
          <w:sz w:val="22"/>
        </w:rPr>
        <w:t>View the circular</w:t>
      </w:r>
      <w:r>
        <w:rPr>
          <w:rFonts w:eastAsiaTheme="majorEastAsia" w:cs="Arial"/>
          <w:b/>
          <w:sz w:val="22"/>
        </w:rPr>
        <w:t>:</w:t>
      </w:r>
    </w:p>
    <w:p w14:paraId="1B7FCA73" w14:textId="77777777" w:rsidR="00317DF0" w:rsidRPr="00110F85" w:rsidRDefault="00317DF0" w:rsidP="00317DF0">
      <w:pPr>
        <w:spacing w:after="0"/>
        <w:jc w:val="both"/>
        <w:rPr>
          <w:rFonts w:eastAsiaTheme="majorEastAsia" w:cs="Arial"/>
          <w:b/>
          <w:sz w:val="22"/>
        </w:rPr>
      </w:pPr>
    </w:p>
    <w:p w14:paraId="108661BE" w14:textId="4A9B0B3A" w:rsidR="00317DF0" w:rsidRPr="00110F85" w:rsidRDefault="00317DF0" w:rsidP="00317DF0">
      <w:pPr>
        <w:spacing w:after="0"/>
        <w:jc w:val="both"/>
        <w:rPr>
          <w:rFonts w:eastAsiaTheme="majorEastAsia" w:cs="Arial"/>
          <w:sz w:val="22"/>
        </w:rPr>
      </w:pPr>
      <w:r w:rsidRPr="00110F85">
        <w:rPr>
          <w:rFonts w:eastAsiaTheme="majorEastAsia" w:cs="Arial"/>
          <w:sz w:val="22"/>
        </w:rPr>
        <w:lastRenderedPageBreak/>
        <w:t xml:space="preserve">To retrieve the </w:t>
      </w:r>
      <w:r>
        <w:rPr>
          <w:rFonts w:eastAsiaTheme="majorEastAsia" w:cs="Arial"/>
          <w:sz w:val="22"/>
        </w:rPr>
        <w:t xml:space="preserve">details of the </w:t>
      </w:r>
      <w:r w:rsidR="00AC2F8F">
        <w:rPr>
          <w:rFonts w:eastAsiaTheme="majorEastAsia" w:cs="Arial"/>
          <w:sz w:val="22"/>
        </w:rPr>
        <w:t>circular</w:t>
      </w:r>
      <w:r w:rsidRPr="00110F85">
        <w:rPr>
          <w:rFonts w:eastAsiaTheme="majorEastAsia" w:cs="Arial"/>
          <w:sz w:val="22"/>
        </w:rPr>
        <w:t>, a GET method should be implemented to fetch the details.</w:t>
      </w:r>
    </w:p>
    <w:p w14:paraId="0E605FD6" w14:textId="77777777" w:rsidR="00317DF0" w:rsidRPr="00110F85" w:rsidRDefault="00317DF0" w:rsidP="00317DF0">
      <w:pPr>
        <w:spacing w:after="0"/>
        <w:jc w:val="both"/>
        <w:rPr>
          <w:rFonts w:eastAsiaTheme="majorEastAsia" w:cs="Arial"/>
          <w:sz w:val="22"/>
        </w:rPr>
      </w:pPr>
    </w:p>
    <w:p w14:paraId="224955DB" w14:textId="2B34BB9E" w:rsidR="00317DF0" w:rsidRPr="00110F85" w:rsidRDefault="00317DF0" w:rsidP="00317DF0">
      <w:pPr>
        <w:spacing w:after="0"/>
        <w:jc w:val="both"/>
        <w:rPr>
          <w:rFonts w:eastAsiaTheme="majorEastAsia" w:cs="Arial"/>
          <w:sz w:val="22"/>
        </w:rPr>
      </w:pPr>
      <w:r w:rsidRPr="00110F85">
        <w:rPr>
          <w:rFonts w:eastAsiaTheme="majorEastAsia" w:cs="Arial"/>
          <w:sz w:val="22"/>
        </w:rPr>
        <w:t xml:space="preserve">Once the user </w:t>
      </w:r>
      <w:r w:rsidR="00AC2F8F">
        <w:rPr>
          <w:rFonts w:eastAsiaTheme="majorEastAsia" w:cs="Arial"/>
          <w:sz w:val="22"/>
        </w:rPr>
        <w:t>acknowledges</w:t>
      </w:r>
      <w:r w:rsidRPr="00110F85">
        <w:rPr>
          <w:rFonts w:eastAsiaTheme="majorEastAsia" w:cs="Arial"/>
          <w:sz w:val="22"/>
        </w:rPr>
        <w:t xml:space="preserve"> the details, they should be sent to the </w:t>
      </w:r>
      <w:r>
        <w:rPr>
          <w:rFonts w:eastAsiaTheme="majorEastAsia" w:cs="Arial"/>
          <w:sz w:val="22"/>
        </w:rPr>
        <w:t>PUT</w:t>
      </w:r>
      <w:r w:rsidRPr="00110F85">
        <w:rPr>
          <w:rFonts w:eastAsiaTheme="majorEastAsia" w:cs="Arial"/>
          <w:sz w:val="22"/>
        </w:rPr>
        <w:t xml:space="preserve"> method and saved in the db.</w:t>
      </w:r>
    </w:p>
    <w:p w14:paraId="726F867A" w14:textId="32B58ACE" w:rsidR="00317DF0" w:rsidRPr="00110F85" w:rsidRDefault="00317DF0" w:rsidP="00317DF0">
      <w:pPr>
        <w:spacing w:after="0"/>
        <w:jc w:val="both"/>
        <w:rPr>
          <w:rFonts w:eastAsiaTheme="majorEastAsia" w:cs="Arial"/>
          <w:sz w:val="22"/>
        </w:rPr>
      </w:pPr>
      <w:r w:rsidRPr="00110F85">
        <w:rPr>
          <w:rFonts w:eastAsiaTheme="majorEastAsia" w:cs="Arial"/>
          <w:sz w:val="22"/>
        </w:rPr>
        <w:t>Mandatory fields should be validated as mentioned in the rules above and 400 exception response should be sent with the missing field details.</w:t>
      </w:r>
    </w:p>
    <w:p w14:paraId="3B86E0F2" w14:textId="77777777" w:rsidR="00317DF0" w:rsidRPr="00110F85" w:rsidRDefault="00317DF0" w:rsidP="00317DF0">
      <w:pPr>
        <w:spacing w:after="0"/>
        <w:jc w:val="both"/>
        <w:rPr>
          <w:rFonts w:eastAsiaTheme="majorEastAsia" w:cs="Arial"/>
          <w:sz w:val="22"/>
        </w:rPr>
      </w:pPr>
      <w:r w:rsidRPr="00110F85">
        <w:rPr>
          <w:rFonts w:eastAsiaTheme="majorEastAsia" w:cs="Arial"/>
          <w:sz w:val="22"/>
        </w:rPr>
        <w:t>When the details are saved successfully, the service should response 200 ok along with success message.</w:t>
      </w:r>
    </w:p>
    <w:p w14:paraId="2AF75CBF" w14:textId="407069AC" w:rsidR="00317DF0" w:rsidRDefault="00317DF0" w:rsidP="00317DF0">
      <w:pPr>
        <w:spacing w:after="0"/>
        <w:jc w:val="both"/>
        <w:rPr>
          <w:rFonts w:eastAsiaTheme="majorEastAsia" w:cs="Arial"/>
          <w:sz w:val="22"/>
        </w:rPr>
      </w:pPr>
      <w:r w:rsidRPr="00110F85">
        <w:rPr>
          <w:rFonts w:eastAsiaTheme="majorEastAsia" w:cs="Arial"/>
          <w:sz w:val="22"/>
        </w:rPr>
        <w:t>If there are any exception</w:t>
      </w:r>
      <w:r>
        <w:rPr>
          <w:rFonts w:eastAsiaTheme="majorEastAsia" w:cs="Arial"/>
          <w:sz w:val="22"/>
        </w:rPr>
        <w:t>s while connecting/saving to DB</w:t>
      </w:r>
      <w:r w:rsidRPr="00110F85">
        <w:rPr>
          <w:rFonts w:eastAsiaTheme="majorEastAsia" w:cs="Arial"/>
          <w:sz w:val="22"/>
        </w:rPr>
        <w:t>, the service should throw corresponding error with error status as 500</w:t>
      </w:r>
    </w:p>
    <w:p w14:paraId="203B4AEB" w14:textId="77777777" w:rsidR="006409D9" w:rsidRDefault="006409D9" w:rsidP="006409D9">
      <w:pPr>
        <w:spacing w:after="0"/>
        <w:jc w:val="both"/>
        <w:rPr>
          <w:rFonts w:eastAsiaTheme="majorEastAsia" w:cs="Arial"/>
        </w:rPr>
      </w:pPr>
    </w:p>
    <w:p w14:paraId="7544DC5E" w14:textId="045C7289" w:rsidR="00B4557A" w:rsidRPr="003B2CEB" w:rsidRDefault="00B4557A" w:rsidP="00DD5C67">
      <w:pPr>
        <w:spacing w:after="0"/>
        <w:jc w:val="both"/>
        <w:rPr>
          <w:rFonts w:eastAsiaTheme="majorEastAsia" w:cs="Arial"/>
          <w:b/>
          <w:sz w:val="22"/>
        </w:rPr>
      </w:pPr>
      <w:r w:rsidRPr="003B2CEB">
        <w:rPr>
          <w:rFonts w:eastAsiaTheme="majorEastAsia" w:cs="Arial"/>
          <w:b/>
          <w:sz w:val="22"/>
        </w:rPr>
        <w:t>Expected Deliverables</w:t>
      </w:r>
    </w:p>
    <w:p w14:paraId="074F2A7B" w14:textId="6803C453" w:rsidR="009813D2" w:rsidRPr="00000C42" w:rsidRDefault="009813D2" w:rsidP="009813D2">
      <w:pPr>
        <w:pStyle w:val="Bodytext0"/>
        <w:spacing w:before="100" w:beforeAutospacing="1" w:after="100" w:afterAutospacing="1"/>
        <w:ind w:left="0"/>
        <w:rPr>
          <w:rFonts w:eastAsiaTheme="majorEastAsia" w:cs="Arial"/>
        </w:rPr>
      </w:pPr>
      <w:r w:rsidRPr="00000C42">
        <w:rPr>
          <w:rFonts w:cs="Arial"/>
          <w:sz w:val="22"/>
          <w:szCs w:val="24"/>
        </w:rPr>
        <w:t>The following deliverables are expected as outcomes</w:t>
      </w:r>
      <w:r w:rsidR="00283189">
        <w:rPr>
          <w:rFonts w:cs="Arial"/>
          <w:sz w:val="22"/>
          <w:szCs w:val="24"/>
        </w:rPr>
        <w:t>:</w:t>
      </w:r>
    </w:p>
    <w:p w14:paraId="6778553B" w14:textId="625611A7" w:rsidR="00000C42" w:rsidRPr="00000C42" w:rsidRDefault="009813D2" w:rsidP="00EB436A">
      <w:pPr>
        <w:pStyle w:val="Bodytext0"/>
        <w:numPr>
          <w:ilvl w:val="0"/>
          <w:numId w:val="15"/>
        </w:numPr>
        <w:spacing w:before="100" w:beforeAutospacing="1" w:after="100" w:afterAutospacing="1"/>
        <w:jc w:val="both"/>
        <w:rPr>
          <w:rFonts w:cs="Arial"/>
          <w:sz w:val="22"/>
          <w:szCs w:val="24"/>
        </w:rPr>
      </w:pPr>
      <w:r w:rsidRPr="00000C42">
        <w:rPr>
          <w:rFonts w:cs="Arial"/>
          <w:sz w:val="22"/>
          <w:szCs w:val="24"/>
        </w:rPr>
        <w:t>Application Code base</w:t>
      </w:r>
      <w:r w:rsidR="00717B45">
        <w:rPr>
          <w:rFonts w:cs="Arial"/>
          <w:sz w:val="22"/>
          <w:szCs w:val="24"/>
        </w:rPr>
        <w:t xml:space="preserve"> </w:t>
      </w:r>
    </w:p>
    <w:p w14:paraId="27CC0EC1" w14:textId="2B1E1465" w:rsidR="001743A9" w:rsidRPr="00000C42" w:rsidRDefault="001743A9" w:rsidP="00EB436A">
      <w:pPr>
        <w:pStyle w:val="Bodytext0"/>
        <w:numPr>
          <w:ilvl w:val="0"/>
          <w:numId w:val="15"/>
        </w:numPr>
        <w:spacing w:before="100" w:beforeAutospacing="1" w:after="100" w:afterAutospacing="1"/>
        <w:jc w:val="both"/>
        <w:rPr>
          <w:rFonts w:cs="Arial"/>
          <w:sz w:val="22"/>
          <w:szCs w:val="24"/>
        </w:rPr>
      </w:pPr>
      <w:r w:rsidRPr="00000C42">
        <w:rPr>
          <w:rFonts w:cs="Arial"/>
          <w:sz w:val="22"/>
          <w:szCs w:val="24"/>
        </w:rPr>
        <w:t xml:space="preserve">Readme document on the complete application </w:t>
      </w:r>
    </w:p>
    <w:p w14:paraId="5A5EDAC1" w14:textId="09E65C00" w:rsidR="001743A9" w:rsidRPr="00000C42" w:rsidRDefault="001743A9" w:rsidP="00EB436A">
      <w:pPr>
        <w:pStyle w:val="Bodytext0"/>
        <w:numPr>
          <w:ilvl w:val="1"/>
          <w:numId w:val="15"/>
        </w:numPr>
        <w:spacing w:before="100" w:beforeAutospacing="1" w:after="100" w:afterAutospacing="1"/>
        <w:jc w:val="both"/>
        <w:rPr>
          <w:rFonts w:cs="Arial"/>
          <w:sz w:val="22"/>
          <w:szCs w:val="24"/>
        </w:rPr>
      </w:pPr>
      <w:r w:rsidRPr="00000C42">
        <w:rPr>
          <w:rFonts w:cs="Arial"/>
          <w:sz w:val="22"/>
          <w:szCs w:val="24"/>
        </w:rPr>
        <w:t>Setup of the application</w:t>
      </w:r>
    </w:p>
    <w:p w14:paraId="4D57C533" w14:textId="77777777" w:rsidR="001743A9" w:rsidRPr="00000C42" w:rsidRDefault="001743A9" w:rsidP="00EB436A">
      <w:pPr>
        <w:pStyle w:val="Bodytext0"/>
        <w:numPr>
          <w:ilvl w:val="1"/>
          <w:numId w:val="15"/>
        </w:numPr>
        <w:spacing w:before="100" w:beforeAutospacing="1" w:after="100" w:afterAutospacing="1"/>
        <w:jc w:val="both"/>
        <w:rPr>
          <w:rFonts w:cs="Arial"/>
          <w:sz w:val="22"/>
          <w:szCs w:val="24"/>
        </w:rPr>
      </w:pPr>
      <w:r w:rsidRPr="00000C42">
        <w:rPr>
          <w:rFonts w:cs="Arial"/>
          <w:sz w:val="22"/>
          <w:szCs w:val="24"/>
        </w:rPr>
        <w:t>How to run the application</w:t>
      </w:r>
    </w:p>
    <w:p w14:paraId="3B35241F" w14:textId="77777777" w:rsidR="001743A9" w:rsidRPr="00000C42" w:rsidRDefault="001743A9" w:rsidP="00EB436A">
      <w:pPr>
        <w:pStyle w:val="Bodytext0"/>
        <w:numPr>
          <w:ilvl w:val="1"/>
          <w:numId w:val="15"/>
        </w:numPr>
        <w:spacing w:before="100" w:beforeAutospacing="1" w:after="100" w:afterAutospacing="1"/>
        <w:jc w:val="both"/>
        <w:rPr>
          <w:rFonts w:cs="Arial"/>
          <w:sz w:val="22"/>
          <w:szCs w:val="24"/>
        </w:rPr>
      </w:pPr>
      <w:r w:rsidRPr="00000C42">
        <w:rPr>
          <w:rFonts w:cs="Arial"/>
          <w:sz w:val="22"/>
          <w:szCs w:val="24"/>
        </w:rPr>
        <w:t>Any inference</w:t>
      </w:r>
    </w:p>
    <w:p w14:paraId="00B79700" w14:textId="3D5E492F" w:rsidR="001743A9" w:rsidRPr="00000C42" w:rsidRDefault="004B0CC1" w:rsidP="00EB436A">
      <w:pPr>
        <w:pStyle w:val="Bodytext0"/>
        <w:numPr>
          <w:ilvl w:val="1"/>
          <w:numId w:val="15"/>
        </w:numPr>
        <w:spacing w:before="100" w:beforeAutospacing="1" w:after="100" w:afterAutospacing="1"/>
        <w:jc w:val="both"/>
        <w:rPr>
          <w:rFonts w:cs="Arial"/>
          <w:sz w:val="22"/>
          <w:szCs w:val="24"/>
        </w:rPr>
      </w:pPr>
      <w:r>
        <w:rPr>
          <w:rFonts w:cs="Arial"/>
          <w:sz w:val="22"/>
          <w:szCs w:val="24"/>
        </w:rPr>
        <w:t>Screenshot of UI results</w:t>
      </w:r>
    </w:p>
    <w:p w14:paraId="1E289765" w14:textId="77DC53D8" w:rsidR="001743A9" w:rsidRPr="00000C42" w:rsidRDefault="001743A9" w:rsidP="00EB436A">
      <w:pPr>
        <w:pStyle w:val="Bodytext0"/>
        <w:numPr>
          <w:ilvl w:val="0"/>
          <w:numId w:val="15"/>
        </w:numPr>
        <w:spacing w:before="100" w:beforeAutospacing="1" w:after="100" w:afterAutospacing="1"/>
        <w:jc w:val="both"/>
        <w:rPr>
          <w:rFonts w:cs="Arial"/>
          <w:sz w:val="22"/>
          <w:szCs w:val="24"/>
        </w:rPr>
      </w:pPr>
      <w:r w:rsidRPr="00000C42">
        <w:rPr>
          <w:rFonts w:cs="Arial"/>
          <w:sz w:val="22"/>
          <w:szCs w:val="24"/>
        </w:rPr>
        <w:t>Reports:</w:t>
      </w:r>
    </w:p>
    <w:p w14:paraId="79BE97EA" w14:textId="1AAD1078" w:rsidR="00413E88" w:rsidRPr="00FE7462" w:rsidRDefault="000643E1" w:rsidP="00047773">
      <w:pPr>
        <w:pStyle w:val="Bodytext0"/>
        <w:widowControl/>
        <w:numPr>
          <w:ilvl w:val="1"/>
          <w:numId w:val="15"/>
        </w:numPr>
        <w:spacing w:before="0" w:beforeAutospacing="1" w:after="0" w:afterAutospacing="1" w:line="240" w:lineRule="auto"/>
        <w:ind w:right="0"/>
        <w:jc w:val="both"/>
        <w:rPr>
          <w:rFonts w:cs="Arial"/>
          <w:sz w:val="22"/>
          <w:szCs w:val="24"/>
        </w:rPr>
      </w:pPr>
      <w:r w:rsidRPr="00FE7462">
        <w:rPr>
          <w:rFonts w:cs="Arial"/>
          <w:sz w:val="22"/>
          <w:szCs w:val="24"/>
        </w:rPr>
        <w:t>Unit/</w:t>
      </w:r>
      <w:r w:rsidR="001743A9" w:rsidRPr="00FE7462">
        <w:rPr>
          <w:rFonts w:cs="Arial"/>
          <w:sz w:val="22"/>
          <w:szCs w:val="24"/>
        </w:rPr>
        <w:t>Functional Test Report</w:t>
      </w:r>
    </w:p>
    <w:p w14:paraId="1A074CB8" w14:textId="77777777" w:rsidR="001743A9" w:rsidRPr="00000C42" w:rsidRDefault="001743A9" w:rsidP="00413E88">
      <w:pPr>
        <w:pStyle w:val="Bodytext0"/>
        <w:spacing w:before="100" w:beforeAutospacing="1" w:after="100" w:afterAutospacing="1"/>
        <w:ind w:left="1440"/>
        <w:jc w:val="both"/>
        <w:rPr>
          <w:rFonts w:cs="Arial"/>
          <w:sz w:val="22"/>
          <w:szCs w:val="24"/>
        </w:rPr>
      </w:pPr>
    </w:p>
    <w:p w14:paraId="469EC51A" w14:textId="50A2FC84" w:rsidR="001368EA" w:rsidRPr="00A9727E" w:rsidRDefault="001368EA" w:rsidP="00BD33F7">
      <w:pPr>
        <w:pStyle w:val="Heading1"/>
        <w:rPr>
          <w:rFonts w:eastAsiaTheme="majorEastAsia" w:cs="Arial"/>
        </w:rPr>
      </w:pPr>
      <w:bookmarkStart w:id="6" w:name="_Toc65488941"/>
      <w:r w:rsidRPr="00A9727E">
        <w:rPr>
          <w:rFonts w:eastAsiaTheme="majorEastAsia" w:cs="Arial"/>
        </w:rPr>
        <w:t>Mi</w:t>
      </w:r>
      <w:r w:rsidR="00D65885" w:rsidRPr="00A9727E">
        <w:rPr>
          <w:rFonts w:eastAsiaTheme="majorEastAsia" w:cs="Arial"/>
        </w:rPr>
        <w:t>lestone</w:t>
      </w:r>
      <w:bookmarkEnd w:id="6"/>
    </w:p>
    <w:p w14:paraId="53FC53A8" w14:textId="3C8ED8CB" w:rsidR="001368EA" w:rsidRDefault="00B31F6E" w:rsidP="002319DE">
      <w:pPr>
        <w:rPr>
          <w:rFonts w:eastAsiaTheme="majorEastAsia" w:cs="Arial"/>
          <w:sz w:val="22"/>
        </w:rPr>
      </w:pPr>
      <w:r>
        <w:rPr>
          <w:rFonts w:eastAsiaTheme="majorEastAsia" w:cs="Arial"/>
          <w:sz w:val="22"/>
        </w:rPr>
        <w:t>The milestone for the project use is given below</w:t>
      </w:r>
    </w:p>
    <w:tbl>
      <w:tblPr>
        <w:tblStyle w:val="TableGrid"/>
        <w:tblW w:w="5181" w:type="pct"/>
        <w:tblLook w:val="0420" w:firstRow="1" w:lastRow="0" w:firstColumn="0" w:lastColumn="0" w:noHBand="0" w:noVBand="1"/>
      </w:tblPr>
      <w:tblGrid>
        <w:gridCol w:w="1347"/>
        <w:gridCol w:w="1163"/>
        <w:gridCol w:w="7835"/>
      </w:tblGrid>
      <w:tr w:rsidR="00AC0B36" w:rsidRPr="00A9727E" w14:paraId="5D0FFC22" w14:textId="77777777" w:rsidTr="00551A57">
        <w:trPr>
          <w:trHeight w:val="251"/>
        </w:trPr>
        <w:tc>
          <w:tcPr>
            <w:tcW w:w="651" w:type="pct"/>
            <w:hideMark/>
          </w:tcPr>
          <w:p w14:paraId="47775AF2" w14:textId="77777777" w:rsidR="00AC0B36" w:rsidRPr="00A9727E" w:rsidRDefault="00AC0B36" w:rsidP="00551A57">
            <w:pPr>
              <w:rPr>
                <w:rFonts w:cs="Arial"/>
                <w:color w:val="000000" w:themeColor="text1"/>
                <w:sz w:val="22"/>
              </w:rPr>
            </w:pPr>
            <w:r w:rsidRPr="00A9727E">
              <w:rPr>
                <w:rFonts w:cs="Arial"/>
                <w:color w:val="000000" w:themeColor="text1"/>
                <w:sz w:val="22"/>
              </w:rPr>
              <w:t xml:space="preserve">Milestone </w:t>
            </w:r>
          </w:p>
        </w:tc>
        <w:tc>
          <w:tcPr>
            <w:tcW w:w="562" w:type="pct"/>
          </w:tcPr>
          <w:p w14:paraId="48E8E063" w14:textId="77777777" w:rsidR="00AC0B36" w:rsidRPr="00A9727E" w:rsidRDefault="00AC0B36" w:rsidP="00551A57">
            <w:pPr>
              <w:rPr>
                <w:rFonts w:cs="Arial"/>
                <w:color w:val="000000" w:themeColor="text1"/>
                <w:sz w:val="22"/>
              </w:rPr>
            </w:pPr>
            <w:r>
              <w:rPr>
                <w:rFonts w:cs="Arial"/>
                <w:color w:val="000000" w:themeColor="text1"/>
                <w:sz w:val="22"/>
              </w:rPr>
              <w:t xml:space="preserve">Duration </w:t>
            </w:r>
            <w:r w:rsidRPr="00001614">
              <w:rPr>
                <w:rFonts w:cs="Arial"/>
                <w:color w:val="000000" w:themeColor="text1"/>
              </w:rPr>
              <w:t>(</w:t>
            </w:r>
            <w:r w:rsidRPr="00001614">
              <w:rPr>
                <w:rFonts w:cs="Arial"/>
                <w:color w:val="000000" w:themeColor="text1"/>
                <w:sz w:val="18"/>
              </w:rPr>
              <w:t>in weeks)</w:t>
            </w:r>
          </w:p>
        </w:tc>
        <w:tc>
          <w:tcPr>
            <w:tcW w:w="3787" w:type="pct"/>
            <w:hideMark/>
          </w:tcPr>
          <w:p w14:paraId="28F51414" w14:textId="77777777" w:rsidR="00AC0B36" w:rsidRPr="00A9727E" w:rsidRDefault="00AC0B36" w:rsidP="00551A57">
            <w:pPr>
              <w:rPr>
                <w:rFonts w:cs="Arial"/>
                <w:color w:val="000000" w:themeColor="text1"/>
                <w:sz w:val="22"/>
              </w:rPr>
            </w:pPr>
            <w:r w:rsidRPr="00A9727E">
              <w:rPr>
                <w:rFonts w:cs="Arial"/>
                <w:color w:val="000000" w:themeColor="text1"/>
                <w:sz w:val="22"/>
              </w:rPr>
              <w:t>Topic</w:t>
            </w:r>
          </w:p>
        </w:tc>
      </w:tr>
      <w:tr w:rsidR="00AC0B36" w:rsidRPr="00A9727E" w14:paraId="74DB0437" w14:textId="77777777" w:rsidTr="00551A57">
        <w:trPr>
          <w:trHeight w:val="384"/>
        </w:trPr>
        <w:tc>
          <w:tcPr>
            <w:tcW w:w="651" w:type="pct"/>
          </w:tcPr>
          <w:p w14:paraId="49489F62" w14:textId="77777777" w:rsidR="00AC0B36" w:rsidRPr="00A9727E" w:rsidRDefault="00AC0B36" w:rsidP="00551A57">
            <w:pPr>
              <w:spacing w:line="259" w:lineRule="auto"/>
              <w:rPr>
                <w:rFonts w:cs="Arial"/>
                <w:color w:val="000000" w:themeColor="text1"/>
                <w:sz w:val="22"/>
              </w:rPr>
            </w:pPr>
            <w:r w:rsidRPr="00A9727E">
              <w:rPr>
                <w:rFonts w:cs="Arial"/>
                <w:color w:val="000000" w:themeColor="text1"/>
                <w:sz w:val="22"/>
              </w:rPr>
              <w:t>Milestone -</w:t>
            </w:r>
            <w:r>
              <w:rPr>
                <w:rFonts w:cs="Arial"/>
                <w:color w:val="000000" w:themeColor="text1"/>
                <w:sz w:val="22"/>
              </w:rPr>
              <w:t>1</w:t>
            </w:r>
          </w:p>
        </w:tc>
        <w:tc>
          <w:tcPr>
            <w:tcW w:w="562" w:type="pct"/>
          </w:tcPr>
          <w:p w14:paraId="0217562F" w14:textId="77777777" w:rsidR="00AC0B36" w:rsidRDefault="00AC0B36" w:rsidP="00551A57">
            <w:pPr>
              <w:rPr>
                <w:rFonts w:cs="Arial"/>
                <w:color w:val="000000" w:themeColor="text1"/>
                <w:sz w:val="22"/>
              </w:rPr>
            </w:pPr>
          </w:p>
        </w:tc>
        <w:tc>
          <w:tcPr>
            <w:tcW w:w="3787" w:type="pct"/>
          </w:tcPr>
          <w:p w14:paraId="54520BE9" w14:textId="77777777" w:rsidR="00AC0B36" w:rsidRDefault="00AC0B36" w:rsidP="00551A57">
            <w:pPr>
              <w:rPr>
                <w:rFonts w:cs="Arial"/>
                <w:color w:val="000000" w:themeColor="text1"/>
                <w:sz w:val="22"/>
              </w:rPr>
            </w:pPr>
            <w:r>
              <w:rPr>
                <w:rFonts w:cs="Arial"/>
                <w:color w:val="000000" w:themeColor="text1"/>
                <w:sz w:val="22"/>
              </w:rPr>
              <w:t>Develop the required APIs for the application</w:t>
            </w:r>
          </w:p>
          <w:p w14:paraId="6A9FC462" w14:textId="77777777" w:rsidR="00AC0B36" w:rsidRDefault="00AC0B36" w:rsidP="00551A57">
            <w:pPr>
              <w:rPr>
                <w:rFonts w:cs="Arial"/>
                <w:color w:val="000000" w:themeColor="text1"/>
                <w:sz w:val="22"/>
              </w:rPr>
            </w:pPr>
            <w:r>
              <w:rPr>
                <w:rFonts w:cs="Arial"/>
                <w:noProof/>
                <w:color w:val="000000" w:themeColor="text1"/>
                <w:sz w:val="22"/>
              </w:rPr>
              <w:drawing>
                <wp:inline distT="0" distB="0" distL="0" distR="0" wp14:anchorId="2E19DF45" wp14:editId="3197357B">
                  <wp:extent cx="3724275" cy="1514475"/>
                  <wp:effectExtent l="0" t="0" r="9525" b="9525"/>
                  <wp:docPr id="2" name="Picture 2" descr="C:\Users\366598\AppData\Local\Microsoft\Windows\INetCache\Content.MSO\C9B327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66598\AppData\Local\Microsoft\Windows\INetCache\Content.MSO\C9B327B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0E3DD32C" w14:textId="77777777" w:rsidR="00AC0B36" w:rsidRDefault="00AC0B36" w:rsidP="00551A57">
            <w:pPr>
              <w:rPr>
                <w:rFonts w:cs="Arial"/>
                <w:color w:val="000000" w:themeColor="text1"/>
                <w:sz w:val="22"/>
              </w:rPr>
            </w:pPr>
            <w:r>
              <w:rPr>
                <w:rFonts w:cs="Arial"/>
                <w:color w:val="000000" w:themeColor="text1"/>
                <w:sz w:val="22"/>
              </w:rPr>
              <w:t>Or Develop all the APIs with NodeJS.</w:t>
            </w:r>
          </w:p>
        </w:tc>
      </w:tr>
      <w:tr w:rsidR="00AC0B36" w:rsidRPr="00A9727E" w14:paraId="22495547" w14:textId="77777777" w:rsidTr="00551A57">
        <w:trPr>
          <w:trHeight w:val="384"/>
        </w:trPr>
        <w:tc>
          <w:tcPr>
            <w:tcW w:w="651" w:type="pct"/>
          </w:tcPr>
          <w:p w14:paraId="113DABE4" w14:textId="77777777" w:rsidR="00AC0B36" w:rsidRPr="00A9727E" w:rsidRDefault="00AC0B36" w:rsidP="00551A57">
            <w:pPr>
              <w:spacing w:line="259" w:lineRule="auto"/>
              <w:rPr>
                <w:rFonts w:cs="Arial"/>
                <w:color w:val="000000" w:themeColor="text1"/>
                <w:sz w:val="22"/>
              </w:rPr>
            </w:pPr>
            <w:r w:rsidRPr="00A9727E">
              <w:rPr>
                <w:rFonts w:cs="Arial"/>
                <w:color w:val="000000" w:themeColor="text1"/>
                <w:sz w:val="22"/>
              </w:rPr>
              <w:lastRenderedPageBreak/>
              <w:t>Milestone -</w:t>
            </w:r>
            <w:r>
              <w:rPr>
                <w:rFonts w:cs="Arial"/>
                <w:color w:val="000000" w:themeColor="text1"/>
                <w:sz w:val="22"/>
              </w:rPr>
              <w:t xml:space="preserve"> 2</w:t>
            </w:r>
          </w:p>
        </w:tc>
        <w:tc>
          <w:tcPr>
            <w:tcW w:w="562" w:type="pct"/>
          </w:tcPr>
          <w:p w14:paraId="05F811B0" w14:textId="77777777" w:rsidR="00AC0B36" w:rsidRDefault="00AC0B36" w:rsidP="00551A57">
            <w:pPr>
              <w:rPr>
                <w:rFonts w:cs="Arial"/>
                <w:color w:val="000000" w:themeColor="text1"/>
                <w:sz w:val="22"/>
              </w:rPr>
            </w:pPr>
          </w:p>
        </w:tc>
        <w:tc>
          <w:tcPr>
            <w:tcW w:w="3787" w:type="pct"/>
          </w:tcPr>
          <w:p w14:paraId="18CB47D5" w14:textId="77777777" w:rsidR="00AC0B36" w:rsidRDefault="00AC0B36" w:rsidP="00551A57">
            <w:pPr>
              <w:tabs>
                <w:tab w:val="left" w:pos="2038"/>
              </w:tabs>
              <w:rPr>
                <w:rFonts w:cs="Arial"/>
                <w:color w:val="000000" w:themeColor="text1"/>
                <w:sz w:val="22"/>
              </w:rPr>
            </w:pPr>
            <w:r>
              <w:rPr>
                <w:rFonts w:cs="Arial"/>
                <w:color w:val="000000" w:themeColor="text1"/>
                <w:sz w:val="22"/>
              </w:rPr>
              <w:t>Design and develop the UI for the application</w:t>
            </w:r>
          </w:p>
          <w:p w14:paraId="498F8760" w14:textId="77777777" w:rsidR="00AC0B36" w:rsidRDefault="00AC0B36" w:rsidP="00551A57">
            <w:pPr>
              <w:rPr>
                <w:rFonts w:cs="Arial"/>
                <w:color w:val="000000" w:themeColor="text1"/>
                <w:sz w:val="22"/>
              </w:rPr>
            </w:pPr>
            <w:r>
              <w:rPr>
                <w:noProof/>
              </w:rPr>
              <w:drawing>
                <wp:inline distT="0" distB="0" distL="0" distR="0" wp14:anchorId="10EB7A3E" wp14:editId="34BD45BC">
                  <wp:extent cx="3600450" cy="9054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624" cy="912000"/>
                          </a:xfrm>
                          <a:prstGeom prst="rect">
                            <a:avLst/>
                          </a:prstGeom>
                        </pic:spPr>
                      </pic:pic>
                    </a:graphicData>
                  </a:graphic>
                </wp:inline>
              </w:drawing>
            </w:r>
          </w:p>
        </w:tc>
      </w:tr>
      <w:tr w:rsidR="00AC0B36" w:rsidRPr="00A9727E" w14:paraId="442081A1" w14:textId="77777777" w:rsidTr="00551A57">
        <w:trPr>
          <w:trHeight w:val="384"/>
        </w:trPr>
        <w:tc>
          <w:tcPr>
            <w:tcW w:w="651" w:type="pct"/>
          </w:tcPr>
          <w:p w14:paraId="725951BE" w14:textId="77777777" w:rsidR="00AC0B36" w:rsidRPr="00A9727E" w:rsidRDefault="00AC0B36" w:rsidP="00551A57">
            <w:pPr>
              <w:spacing w:line="259" w:lineRule="auto"/>
              <w:rPr>
                <w:rFonts w:cs="Arial"/>
                <w:color w:val="000000" w:themeColor="text1"/>
                <w:sz w:val="22"/>
              </w:rPr>
            </w:pPr>
            <w:r w:rsidRPr="00A9727E">
              <w:rPr>
                <w:rFonts w:cs="Arial"/>
                <w:color w:val="000000" w:themeColor="text1"/>
                <w:sz w:val="22"/>
              </w:rPr>
              <w:t>Milestone -</w:t>
            </w:r>
            <w:r>
              <w:rPr>
                <w:rFonts w:cs="Arial"/>
                <w:color w:val="000000" w:themeColor="text1"/>
                <w:sz w:val="22"/>
              </w:rPr>
              <w:t>3</w:t>
            </w:r>
          </w:p>
        </w:tc>
        <w:tc>
          <w:tcPr>
            <w:tcW w:w="562" w:type="pct"/>
          </w:tcPr>
          <w:p w14:paraId="67A1D4C4" w14:textId="77777777" w:rsidR="00AC0B36" w:rsidRDefault="00AC0B36" w:rsidP="00551A57">
            <w:pPr>
              <w:rPr>
                <w:rFonts w:cs="Arial"/>
                <w:color w:val="000000" w:themeColor="text1"/>
                <w:sz w:val="22"/>
              </w:rPr>
            </w:pPr>
          </w:p>
        </w:tc>
        <w:tc>
          <w:tcPr>
            <w:tcW w:w="3787" w:type="pct"/>
          </w:tcPr>
          <w:p w14:paraId="466C4F06" w14:textId="5B1C8369" w:rsidR="00AC0B36" w:rsidRDefault="00AC0B36" w:rsidP="00551A57">
            <w:pPr>
              <w:rPr>
                <w:rFonts w:cs="Arial"/>
                <w:color w:val="000000" w:themeColor="text1"/>
                <w:sz w:val="22"/>
              </w:rPr>
            </w:pPr>
            <w:r w:rsidRPr="00B64981">
              <w:rPr>
                <w:rFonts w:cs="Arial"/>
                <w:color w:val="000000" w:themeColor="text1"/>
              </w:rPr>
              <w:t>Integrate service layer with UI component</w:t>
            </w:r>
          </w:p>
        </w:tc>
      </w:tr>
    </w:tbl>
    <w:p w14:paraId="7E639218" w14:textId="0A7226F4" w:rsidR="00C9091A" w:rsidRDefault="00C9091A">
      <w:pPr>
        <w:widowControl/>
        <w:spacing w:before="0" w:after="0" w:line="240" w:lineRule="auto"/>
        <w:ind w:right="0"/>
        <w:rPr>
          <w:rFonts w:eastAsia="Calibri" w:cs="Arial"/>
          <w:sz w:val="22"/>
          <w:szCs w:val="22"/>
        </w:rPr>
      </w:pPr>
    </w:p>
    <w:p w14:paraId="6FB4701D" w14:textId="77777777" w:rsidR="001368EA" w:rsidRDefault="001368EA" w:rsidP="001368EA">
      <w:pPr>
        <w:pStyle w:val="ListParagraph"/>
        <w:rPr>
          <w:rFonts w:ascii="Arial" w:hAnsi="Arial" w:cs="Arial"/>
        </w:rPr>
      </w:pPr>
    </w:p>
    <w:p w14:paraId="3222EDE2" w14:textId="77777777" w:rsidR="00255748" w:rsidRPr="00A9727E" w:rsidRDefault="00255748" w:rsidP="00255748">
      <w:pPr>
        <w:pStyle w:val="Heading1"/>
        <w:rPr>
          <w:rFonts w:eastAsiaTheme="majorEastAsia" w:cs="Arial"/>
        </w:rPr>
      </w:pPr>
      <w:bookmarkStart w:id="7" w:name="_Toc65486451"/>
      <w:r>
        <w:rPr>
          <w:rFonts w:eastAsiaTheme="majorEastAsia" w:cs="Arial"/>
        </w:rPr>
        <w:t>Skills</w:t>
      </w:r>
      <w:r w:rsidRPr="00A9727E">
        <w:rPr>
          <w:rFonts w:eastAsiaTheme="majorEastAsia" w:cs="Arial"/>
        </w:rPr>
        <w:t xml:space="preserve"> </w:t>
      </w:r>
      <w:r>
        <w:rPr>
          <w:rFonts w:eastAsiaTheme="majorEastAsia" w:cs="Arial"/>
        </w:rPr>
        <w:t xml:space="preserve">to </w:t>
      </w:r>
      <w:r w:rsidRPr="00A9727E">
        <w:rPr>
          <w:rFonts w:eastAsiaTheme="majorEastAsia" w:cs="Arial"/>
        </w:rPr>
        <w:t>develop the project</w:t>
      </w:r>
      <w:bookmarkEnd w:id="7"/>
    </w:p>
    <w:p w14:paraId="010CB2E6" w14:textId="77777777" w:rsidR="00255748" w:rsidRPr="00145696" w:rsidRDefault="00255748" w:rsidP="00255748">
      <w:pPr>
        <w:pStyle w:val="ListParagraph"/>
        <w:ind w:left="0"/>
        <w:rPr>
          <w:rFonts w:ascii="Arial" w:hAnsi="Arial" w:cs="Arial"/>
        </w:rPr>
      </w:pPr>
      <w:r w:rsidRPr="00145696">
        <w:rPr>
          <w:rFonts w:ascii="Arial" w:hAnsi="Arial" w:cs="Arial"/>
        </w:rPr>
        <w:t xml:space="preserve">List the Technology based on your respective technology stack, that will be used to development the project. </w:t>
      </w:r>
    </w:p>
    <w:p w14:paraId="5F37D315" w14:textId="77777777" w:rsidR="00255748" w:rsidRPr="00145696" w:rsidRDefault="00255748" w:rsidP="00255748">
      <w:pPr>
        <w:pStyle w:val="ListParagraph"/>
        <w:ind w:left="0"/>
        <w:rPr>
          <w:rFonts w:ascii="Arial" w:hAnsi="Arial" w:cs="Arial"/>
        </w:rPr>
      </w:pPr>
      <w:r w:rsidRPr="00145696">
        <w:rPr>
          <w:rFonts w:ascii="Arial" w:hAnsi="Arial" w:cs="Arial"/>
        </w:rPr>
        <w:t>Associate will choose any one of the technology stack and develop the application.</w:t>
      </w:r>
    </w:p>
    <w:p w14:paraId="7BA9A8F0" w14:textId="77777777" w:rsidR="00255748" w:rsidRPr="00145696" w:rsidRDefault="00255748" w:rsidP="00255748">
      <w:pPr>
        <w:pStyle w:val="ListParagraph"/>
        <w:ind w:left="0"/>
        <w:rPr>
          <w:rFonts w:ascii="Arial" w:hAnsi="Arial" w:cs="Arial"/>
        </w:rPr>
      </w:pPr>
    </w:p>
    <w:tbl>
      <w:tblPr>
        <w:tblStyle w:val="TableGrid"/>
        <w:tblW w:w="3603" w:type="pct"/>
        <w:tblLook w:val="0420" w:firstRow="1" w:lastRow="0" w:firstColumn="0" w:lastColumn="0" w:noHBand="0" w:noVBand="1"/>
      </w:tblPr>
      <w:tblGrid>
        <w:gridCol w:w="2695"/>
        <w:gridCol w:w="4499"/>
      </w:tblGrid>
      <w:tr w:rsidR="00255748" w:rsidRPr="00145696" w14:paraId="745EDBE7" w14:textId="77777777" w:rsidTr="00551A57">
        <w:trPr>
          <w:trHeight w:val="305"/>
        </w:trPr>
        <w:tc>
          <w:tcPr>
            <w:tcW w:w="1873" w:type="pct"/>
            <w:tcBorders>
              <w:top w:val="single" w:sz="4" w:space="0" w:color="auto"/>
              <w:left w:val="single" w:sz="4" w:space="0" w:color="auto"/>
              <w:bottom w:val="single" w:sz="4" w:space="0" w:color="auto"/>
              <w:right w:val="single" w:sz="4" w:space="0" w:color="auto"/>
            </w:tcBorders>
            <w:hideMark/>
          </w:tcPr>
          <w:p w14:paraId="36C30276" w14:textId="77777777" w:rsidR="00255748" w:rsidRPr="00145696" w:rsidRDefault="00255748" w:rsidP="00551A57">
            <w:pPr>
              <w:spacing w:line="256" w:lineRule="auto"/>
              <w:rPr>
                <w:rFonts w:eastAsia="Calibri" w:cs="Arial"/>
                <w:sz w:val="22"/>
                <w:szCs w:val="22"/>
              </w:rPr>
            </w:pPr>
            <w:r w:rsidRPr="00145696">
              <w:rPr>
                <w:rFonts w:eastAsia="Calibri" w:cs="Arial"/>
                <w:sz w:val="22"/>
                <w:szCs w:val="22"/>
              </w:rPr>
              <w:t xml:space="preserve">Skill Stack </w:t>
            </w:r>
          </w:p>
        </w:tc>
        <w:tc>
          <w:tcPr>
            <w:tcW w:w="3127" w:type="pct"/>
            <w:tcBorders>
              <w:top w:val="single" w:sz="4" w:space="0" w:color="auto"/>
              <w:left w:val="single" w:sz="4" w:space="0" w:color="auto"/>
              <w:bottom w:val="single" w:sz="4" w:space="0" w:color="auto"/>
              <w:right w:val="single" w:sz="4" w:space="0" w:color="auto"/>
            </w:tcBorders>
            <w:hideMark/>
          </w:tcPr>
          <w:p w14:paraId="72424BB2" w14:textId="77777777" w:rsidR="00255748" w:rsidRPr="00145696" w:rsidRDefault="00255748" w:rsidP="00551A57">
            <w:pPr>
              <w:spacing w:line="256" w:lineRule="auto"/>
              <w:rPr>
                <w:rFonts w:eastAsia="Calibri" w:cs="Arial"/>
                <w:sz w:val="22"/>
                <w:szCs w:val="22"/>
              </w:rPr>
            </w:pPr>
            <w:r w:rsidRPr="00145696">
              <w:rPr>
                <w:rFonts w:eastAsia="Calibri" w:cs="Arial"/>
                <w:sz w:val="22"/>
                <w:szCs w:val="22"/>
              </w:rPr>
              <w:t>Java</w:t>
            </w:r>
          </w:p>
        </w:tc>
      </w:tr>
      <w:tr w:rsidR="00255748" w:rsidRPr="00145696" w14:paraId="7EABA273" w14:textId="77777777" w:rsidTr="00551A57">
        <w:trPr>
          <w:trHeight w:val="467"/>
        </w:trPr>
        <w:tc>
          <w:tcPr>
            <w:tcW w:w="1873" w:type="pct"/>
            <w:tcBorders>
              <w:top w:val="single" w:sz="4" w:space="0" w:color="auto"/>
              <w:left w:val="single" w:sz="4" w:space="0" w:color="auto"/>
              <w:bottom w:val="single" w:sz="4" w:space="0" w:color="auto"/>
              <w:right w:val="single" w:sz="4" w:space="0" w:color="auto"/>
            </w:tcBorders>
            <w:hideMark/>
          </w:tcPr>
          <w:p w14:paraId="76273103" w14:textId="77777777" w:rsidR="00255748" w:rsidRPr="00145696" w:rsidRDefault="00255748" w:rsidP="00551A57">
            <w:pPr>
              <w:spacing w:line="256" w:lineRule="auto"/>
              <w:rPr>
                <w:rFonts w:cs="Arial"/>
                <w:color w:val="A6A6A6" w:themeColor="background1" w:themeShade="A6"/>
                <w:sz w:val="22"/>
                <w:szCs w:val="22"/>
              </w:rPr>
            </w:pPr>
            <w:r w:rsidRPr="00145696">
              <w:rPr>
                <w:rFonts w:eastAsia="Calibri" w:cs="Arial"/>
                <w:sz w:val="22"/>
                <w:szCs w:val="22"/>
              </w:rPr>
              <w:t>Front end</w:t>
            </w:r>
          </w:p>
        </w:tc>
        <w:tc>
          <w:tcPr>
            <w:tcW w:w="3127" w:type="pct"/>
            <w:tcBorders>
              <w:top w:val="single" w:sz="4" w:space="0" w:color="auto"/>
              <w:left w:val="single" w:sz="4" w:space="0" w:color="auto"/>
              <w:bottom w:val="single" w:sz="4" w:space="0" w:color="auto"/>
              <w:right w:val="single" w:sz="4" w:space="0" w:color="auto"/>
            </w:tcBorders>
            <w:hideMark/>
          </w:tcPr>
          <w:p w14:paraId="58904948" w14:textId="77777777" w:rsidR="00255748" w:rsidRPr="00145696" w:rsidRDefault="00255748" w:rsidP="00551A57">
            <w:pPr>
              <w:widowControl/>
              <w:spacing w:before="0" w:after="0" w:line="256" w:lineRule="auto"/>
              <w:ind w:right="0"/>
              <w:jc w:val="both"/>
              <w:rPr>
                <w:rFonts w:eastAsia="Calibri" w:cs="Arial"/>
                <w:sz w:val="22"/>
                <w:szCs w:val="22"/>
              </w:rPr>
            </w:pPr>
            <w:r w:rsidRPr="00145696">
              <w:rPr>
                <w:rFonts w:eastAsia="Calibri" w:cs="Arial"/>
                <w:sz w:val="22"/>
                <w:szCs w:val="22"/>
              </w:rPr>
              <w:t xml:space="preserve">Angular /React </w:t>
            </w:r>
          </w:p>
          <w:p w14:paraId="32583F7A" w14:textId="77777777" w:rsidR="00255748" w:rsidRPr="00145696" w:rsidRDefault="00255748" w:rsidP="00551A57">
            <w:pPr>
              <w:widowControl/>
              <w:spacing w:before="0" w:after="0" w:line="256" w:lineRule="auto"/>
              <w:ind w:right="0"/>
              <w:jc w:val="both"/>
              <w:rPr>
                <w:rFonts w:eastAsia="Calibri" w:cs="Arial"/>
                <w:sz w:val="22"/>
                <w:szCs w:val="22"/>
              </w:rPr>
            </w:pPr>
            <w:r w:rsidRPr="00145696">
              <w:rPr>
                <w:rFonts w:eastAsia="Calibri" w:cs="Arial"/>
                <w:sz w:val="22"/>
                <w:szCs w:val="22"/>
              </w:rPr>
              <w:t>Bootstrap/ CSS</w:t>
            </w:r>
          </w:p>
          <w:p w14:paraId="7E87E982" w14:textId="77777777" w:rsidR="00255748" w:rsidRPr="00145696" w:rsidRDefault="00255748" w:rsidP="00551A57">
            <w:pPr>
              <w:widowControl/>
              <w:spacing w:before="0" w:after="0" w:line="256" w:lineRule="auto"/>
              <w:ind w:right="0"/>
              <w:jc w:val="both"/>
              <w:rPr>
                <w:rFonts w:eastAsia="Calibri" w:cs="Arial"/>
                <w:sz w:val="22"/>
                <w:szCs w:val="22"/>
              </w:rPr>
            </w:pPr>
            <w:r w:rsidRPr="00145696">
              <w:rPr>
                <w:rFonts w:eastAsia="Calibri" w:cs="Arial"/>
                <w:sz w:val="22"/>
                <w:szCs w:val="22"/>
              </w:rPr>
              <w:t xml:space="preserve">JavaScript/ </w:t>
            </w:r>
            <w:proofErr w:type="spellStart"/>
            <w:r w:rsidRPr="00145696">
              <w:rPr>
                <w:rFonts w:eastAsia="Calibri" w:cs="Arial"/>
                <w:sz w:val="22"/>
                <w:szCs w:val="22"/>
              </w:rPr>
              <w:t>JQuery</w:t>
            </w:r>
            <w:proofErr w:type="spellEnd"/>
          </w:p>
          <w:p w14:paraId="3F16174A" w14:textId="77777777" w:rsidR="00255748" w:rsidRPr="00145696" w:rsidRDefault="00255748" w:rsidP="00551A57">
            <w:pPr>
              <w:widowControl/>
              <w:spacing w:before="0" w:after="0" w:line="256" w:lineRule="auto"/>
              <w:ind w:right="0"/>
              <w:jc w:val="both"/>
              <w:rPr>
                <w:rFonts w:eastAsia="Calibri" w:cs="Arial"/>
                <w:sz w:val="22"/>
                <w:szCs w:val="22"/>
              </w:rPr>
            </w:pPr>
            <w:r w:rsidRPr="00145696">
              <w:rPr>
                <w:rFonts w:eastAsia="Calibri" w:cs="Arial"/>
                <w:sz w:val="22"/>
                <w:szCs w:val="22"/>
              </w:rPr>
              <w:t>Typescript</w:t>
            </w:r>
          </w:p>
          <w:p w14:paraId="4D883D7C" w14:textId="77777777" w:rsidR="00255748" w:rsidRPr="00145696" w:rsidRDefault="00255748" w:rsidP="00551A57">
            <w:pPr>
              <w:widowControl/>
              <w:spacing w:before="0" w:after="0" w:line="256" w:lineRule="auto"/>
              <w:ind w:right="0"/>
              <w:jc w:val="both"/>
              <w:rPr>
                <w:rFonts w:eastAsia="Calibri" w:cs="Arial"/>
                <w:sz w:val="22"/>
                <w:szCs w:val="22"/>
              </w:rPr>
            </w:pPr>
            <w:r w:rsidRPr="00145696">
              <w:rPr>
                <w:rFonts w:eastAsia="Calibri" w:cs="Arial"/>
                <w:sz w:val="22"/>
                <w:szCs w:val="22"/>
              </w:rPr>
              <w:t>Karma/ Cypress/ Jest</w:t>
            </w:r>
          </w:p>
        </w:tc>
      </w:tr>
      <w:tr w:rsidR="00255748" w:rsidRPr="00145696" w14:paraId="03549780" w14:textId="77777777" w:rsidTr="00551A57">
        <w:trPr>
          <w:trHeight w:val="467"/>
        </w:trPr>
        <w:tc>
          <w:tcPr>
            <w:tcW w:w="1873" w:type="pct"/>
            <w:tcBorders>
              <w:top w:val="single" w:sz="4" w:space="0" w:color="auto"/>
              <w:left w:val="single" w:sz="4" w:space="0" w:color="auto"/>
              <w:bottom w:val="single" w:sz="4" w:space="0" w:color="auto"/>
              <w:right w:val="single" w:sz="4" w:space="0" w:color="auto"/>
            </w:tcBorders>
            <w:hideMark/>
          </w:tcPr>
          <w:p w14:paraId="1983FEE8" w14:textId="77777777" w:rsidR="00255748" w:rsidRPr="00145696" w:rsidRDefault="00255748" w:rsidP="00551A57">
            <w:pPr>
              <w:spacing w:line="256" w:lineRule="auto"/>
              <w:rPr>
                <w:rFonts w:eastAsia="Calibri" w:cs="Arial"/>
                <w:sz w:val="22"/>
                <w:szCs w:val="22"/>
              </w:rPr>
            </w:pPr>
            <w:r w:rsidRPr="00145696">
              <w:rPr>
                <w:rFonts w:eastAsia="Calibri" w:cs="Arial"/>
                <w:sz w:val="22"/>
                <w:szCs w:val="22"/>
              </w:rPr>
              <w:t>Service End</w:t>
            </w:r>
          </w:p>
        </w:tc>
        <w:tc>
          <w:tcPr>
            <w:tcW w:w="3127" w:type="pct"/>
            <w:tcBorders>
              <w:top w:val="single" w:sz="4" w:space="0" w:color="auto"/>
              <w:left w:val="single" w:sz="4" w:space="0" w:color="auto"/>
              <w:bottom w:val="single" w:sz="4" w:space="0" w:color="auto"/>
              <w:right w:val="single" w:sz="4" w:space="0" w:color="auto"/>
            </w:tcBorders>
            <w:hideMark/>
          </w:tcPr>
          <w:p w14:paraId="77D6B7C2" w14:textId="77777777" w:rsidR="00255748" w:rsidRPr="00145696" w:rsidRDefault="00255748" w:rsidP="00551A57">
            <w:pPr>
              <w:widowControl/>
              <w:spacing w:before="0" w:after="0" w:line="256" w:lineRule="auto"/>
              <w:ind w:right="0"/>
              <w:jc w:val="both"/>
              <w:rPr>
                <w:rFonts w:eastAsia="Calibri" w:cs="Arial"/>
                <w:sz w:val="22"/>
                <w:szCs w:val="22"/>
              </w:rPr>
            </w:pPr>
            <w:r w:rsidRPr="00145696">
              <w:rPr>
                <w:rFonts w:eastAsia="Calibri" w:cs="Arial"/>
                <w:sz w:val="22"/>
                <w:szCs w:val="22"/>
              </w:rPr>
              <w:t>Spring Boot, Spring MVC, JDK, Maven/ SonarQube/ Junit</w:t>
            </w:r>
            <w:r>
              <w:rPr>
                <w:rFonts w:eastAsia="Calibri" w:cs="Arial"/>
                <w:sz w:val="22"/>
                <w:szCs w:val="22"/>
              </w:rPr>
              <w:t xml:space="preserve"> or NodeJS/Express JS</w:t>
            </w:r>
          </w:p>
        </w:tc>
      </w:tr>
    </w:tbl>
    <w:p w14:paraId="14D82CC6" w14:textId="77777777" w:rsidR="00255748" w:rsidRDefault="00255748" w:rsidP="00255748">
      <w:pPr>
        <w:pStyle w:val="ListParagraph"/>
        <w:ind w:left="0"/>
        <w:rPr>
          <w:rFonts w:ascii="Arial" w:hAnsi="Arial" w:cs="Arial"/>
        </w:rPr>
      </w:pPr>
    </w:p>
    <w:p w14:paraId="443A672B" w14:textId="77777777" w:rsidR="00255748" w:rsidRDefault="00255748" w:rsidP="00255748">
      <w:pPr>
        <w:pStyle w:val="ListParagraph"/>
        <w:ind w:left="0"/>
        <w:rPr>
          <w:rFonts w:ascii="Arial" w:hAnsi="Arial" w:cs="Arial"/>
        </w:rPr>
      </w:pPr>
    </w:p>
    <w:p w14:paraId="0F94C227" w14:textId="77777777" w:rsidR="00255748" w:rsidRPr="006409D9" w:rsidRDefault="00255748" w:rsidP="00255748">
      <w:pPr>
        <w:pStyle w:val="Heading1"/>
        <w:rPr>
          <w:rFonts w:eastAsiaTheme="majorEastAsia"/>
        </w:rPr>
      </w:pPr>
      <w:bookmarkStart w:id="8" w:name="_Toc65486452"/>
      <w:r w:rsidRPr="00BE0F19">
        <w:rPr>
          <w:rFonts w:eastAsiaTheme="majorEastAsia" w:cs="Arial"/>
        </w:rPr>
        <w:t>Implementation Notes and Rubrics</w:t>
      </w:r>
      <w:bookmarkEnd w:id="8"/>
    </w:p>
    <w:p w14:paraId="58E90A5D" w14:textId="77777777" w:rsidR="00255748" w:rsidRPr="00145696" w:rsidRDefault="00255748" w:rsidP="00255748">
      <w:pPr>
        <w:rPr>
          <w:rFonts w:eastAsiaTheme="majorEastAsia" w:cs="Arial"/>
          <w:sz w:val="24"/>
        </w:rPr>
      </w:pPr>
      <w:r w:rsidRPr="00145696">
        <w:rPr>
          <w:rFonts w:eastAsiaTheme="majorEastAsia" w:cs="Arial"/>
          <w:sz w:val="22"/>
        </w:rPr>
        <w:t>As per the project requirement modification can be done in the below table.</w:t>
      </w:r>
    </w:p>
    <w:tbl>
      <w:tblPr>
        <w:tblStyle w:val="TableGrid"/>
        <w:tblW w:w="4775" w:type="pct"/>
        <w:tblLook w:val="0420" w:firstRow="1" w:lastRow="0" w:firstColumn="0" w:lastColumn="0" w:noHBand="0" w:noVBand="1"/>
      </w:tblPr>
      <w:tblGrid>
        <w:gridCol w:w="2876"/>
        <w:gridCol w:w="6659"/>
      </w:tblGrid>
      <w:tr w:rsidR="00255748" w:rsidRPr="00145696" w14:paraId="26069F64" w14:textId="77777777" w:rsidTr="00255748">
        <w:trPr>
          <w:trHeight w:val="467"/>
        </w:trPr>
        <w:tc>
          <w:tcPr>
            <w:tcW w:w="1508" w:type="pct"/>
            <w:tcBorders>
              <w:top w:val="single" w:sz="4" w:space="0" w:color="auto"/>
              <w:left w:val="single" w:sz="4" w:space="0" w:color="auto"/>
              <w:bottom w:val="single" w:sz="4" w:space="0" w:color="auto"/>
              <w:right w:val="single" w:sz="4" w:space="0" w:color="auto"/>
            </w:tcBorders>
            <w:hideMark/>
          </w:tcPr>
          <w:p w14:paraId="46271D19" w14:textId="765A60AA" w:rsidR="00255748" w:rsidRPr="00145696" w:rsidRDefault="00255748" w:rsidP="00551A57">
            <w:pPr>
              <w:spacing w:line="256" w:lineRule="auto"/>
              <w:rPr>
                <w:rFonts w:cs="Arial"/>
                <w:color w:val="000000" w:themeColor="text1"/>
                <w:sz w:val="22"/>
                <w:szCs w:val="22"/>
              </w:rPr>
            </w:pPr>
            <w:bookmarkStart w:id="9" w:name="_Hlk116064088"/>
            <w:r w:rsidRPr="00145696">
              <w:rPr>
                <w:rFonts w:cs="Arial"/>
                <w:color w:val="000000" w:themeColor="text1"/>
                <w:sz w:val="22"/>
                <w:szCs w:val="22"/>
              </w:rPr>
              <w:t>Milestone -</w:t>
            </w:r>
            <w:r>
              <w:rPr>
                <w:rFonts w:cs="Arial"/>
                <w:color w:val="000000" w:themeColor="text1"/>
                <w:sz w:val="22"/>
                <w:szCs w:val="22"/>
              </w:rPr>
              <w:t>1</w:t>
            </w:r>
          </w:p>
        </w:tc>
        <w:tc>
          <w:tcPr>
            <w:tcW w:w="3492" w:type="pct"/>
            <w:tcBorders>
              <w:top w:val="single" w:sz="4" w:space="0" w:color="auto"/>
              <w:left w:val="single" w:sz="4" w:space="0" w:color="auto"/>
              <w:bottom w:val="single" w:sz="4" w:space="0" w:color="auto"/>
              <w:right w:val="single" w:sz="4" w:space="0" w:color="auto"/>
            </w:tcBorders>
            <w:hideMark/>
          </w:tcPr>
          <w:p w14:paraId="65941674" w14:textId="77777777" w:rsidR="00255748" w:rsidRDefault="00255748" w:rsidP="00551A57">
            <w:pPr>
              <w:spacing w:line="254" w:lineRule="auto"/>
              <w:jc w:val="both"/>
              <w:rPr>
                <w:rFonts w:cs="Arial"/>
                <w:b/>
                <w:bCs/>
                <w:color w:val="000000" w:themeColor="text1"/>
              </w:rPr>
            </w:pPr>
            <w:proofErr w:type="spellStart"/>
            <w:r>
              <w:rPr>
                <w:rFonts w:cs="Arial"/>
                <w:b/>
                <w:bCs/>
                <w:color w:val="000000" w:themeColor="text1"/>
              </w:rPr>
              <w:t>SpringBoot</w:t>
            </w:r>
            <w:proofErr w:type="spellEnd"/>
            <w:r>
              <w:rPr>
                <w:rFonts w:cs="Arial"/>
                <w:b/>
                <w:bCs/>
                <w:color w:val="000000" w:themeColor="text1"/>
              </w:rPr>
              <w:t>:</w:t>
            </w:r>
          </w:p>
          <w:p w14:paraId="7D2E6031" w14:textId="77777777" w:rsidR="00255748" w:rsidRPr="00145696" w:rsidRDefault="00255748" w:rsidP="00551A57">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Create Spring Boot REST Microservice to perform SAVE Operation using POST method.</w:t>
            </w:r>
          </w:p>
          <w:p w14:paraId="772D21E5" w14:textId="77777777" w:rsidR="00255748" w:rsidRPr="00145696" w:rsidRDefault="00255748" w:rsidP="00551A57">
            <w:pPr>
              <w:pStyle w:val="ListParagraph"/>
              <w:numPr>
                <w:ilvl w:val="0"/>
                <w:numId w:val="22"/>
              </w:numPr>
              <w:spacing w:after="160" w:line="254" w:lineRule="auto"/>
              <w:contextualSpacing/>
              <w:rPr>
                <w:rFonts w:ascii="Arial" w:hAnsi="Arial" w:cs="Arial"/>
              </w:rPr>
            </w:pPr>
            <w:r w:rsidRPr="00145696">
              <w:rPr>
                <w:rFonts w:ascii="Arial" w:hAnsi="Arial" w:cs="Arial"/>
              </w:rPr>
              <w:t>Use Microservice Architecture</w:t>
            </w:r>
          </w:p>
          <w:p w14:paraId="197A5630" w14:textId="77777777" w:rsidR="00255748" w:rsidRPr="00145696" w:rsidRDefault="00255748" w:rsidP="00551A57">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Follow coding standards</w:t>
            </w:r>
          </w:p>
          <w:p w14:paraId="05493CFE" w14:textId="77777777" w:rsidR="00255748" w:rsidRPr="00145696" w:rsidRDefault="00255748" w:rsidP="00551A57">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Follow Standard project structure</w:t>
            </w:r>
          </w:p>
          <w:p w14:paraId="65B58FAC" w14:textId="77777777" w:rsidR="00255748" w:rsidRPr="00145696" w:rsidRDefault="00255748" w:rsidP="00551A57">
            <w:pPr>
              <w:pStyle w:val="ListParagraph"/>
              <w:numPr>
                <w:ilvl w:val="0"/>
                <w:numId w:val="22"/>
              </w:numPr>
              <w:spacing w:after="160" w:line="252" w:lineRule="auto"/>
              <w:contextualSpacing/>
              <w:jc w:val="both"/>
              <w:rPr>
                <w:rFonts w:ascii="Arial" w:hAnsi="Arial" w:cs="Arial"/>
                <w:color w:val="000000" w:themeColor="text1"/>
              </w:rPr>
            </w:pPr>
            <w:r w:rsidRPr="00145696">
              <w:rPr>
                <w:rFonts w:ascii="Arial" w:hAnsi="Arial" w:cs="Arial"/>
              </w:rPr>
              <w:lastRenderedPageBreak/>
              <w:t>Message input/output format should be in JSON (Read the values from the property/input files, wherever applicable). Input/output format can be designed as per the discretion of the participant</w:t>
            </w:r>
          </w:p>
          <w:p w14:paraId="0155AA8E" w14:textId="77777777" w:rsidR="00255748" w:rsidRPr="00145696" w:rsidRDefault="00255748" w:rsidP="00551A57">
            <w:pPr>
              <w:widowControl/>
              <w:numPr>
                <w:ilvl w:val="0"/>
                <w:numId w:val="22"/>
              </w:numPr>
              <w:spacing w:before="0" w:after="0" w:line="360" w:lineRule="auto"/>
              <w:ind w:right="0"/>
              <w:jc w:val="both"/>
              <w:rPr>
                <w:rFonts w:asciiTheme="minorHAnsi" w:hAnsiTheme="minorHAnsi" w:cs="Arial"/>
                <w:sz w:val="22"/>
                <w:szCs w:val="22"/>
              </w:rPr>
            </w:pPr>
            <w:r w:rsidRPr="00145696">
              <w:rPr>
                <w:rFonts w:cs="Arial"/>
                <w:sz w:val="22"/>
                <w:szCs w:val="22"/>
              </w:rPr>
              <w:t xml:space="preserve">Database connections and web service URLs should be configurable. </w:t>
            </w:r>
          </w:p>
          <w:p w14:paraId="4E7CC0BC" w14:textId="77777777" w:rsidR="00255748" w:rsidRPr="00145696" w:rsidRDefault="00255748" w:rsidP="00551A57">
            <w:pPr>
              <w:pStyle w:val="ListParagraph"/>
              <w:numPr>
                <w:ilvl w:val="0"/>
                <w:numId w:val="22"/>
              </w:numPr>
              <w:spacing w:after="160" w:line="254" w:lineRule="auto"/>
              <w:contextualSpacing/>
              <w:rPr>
                <w:rFonts w:ascii="Arial" w:hAnsi="Arial" w:cs="Arial"/>
              </w:rPr>
            </w:pPr>
            <w:r w:rsidRPr="00145696">
              <w:rPr>
                <w:rFonts w:ascii="Arial" w:hAnsi="Arial" w:cs="Arial"/>
              </w:rPr>
              <w:t>Use browser / POST Man to invoke APIs</w:t>
            </w:r>
          </w:p>
          <w:p w14:paraId="22FABA27" w14:textId="77777777" w:rsidR="00255748" w:rsidRPr="00145696" w:rsidRDefault="00255748" w:rsidP="00551A57">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Run SonarQube for code quality.</w:t>
            </w:r>
          </w:p>
          <w:p w14:paraId="07C41E8C" w14:textId="77777777" w:rsidR="00255748" w:rsidRPr="00145696" w:rsidRDefault="00255748" w:rsidP="00551A57">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Implement Junit for unit testing.</w:t>
            </w:r>
          </w:p>
          <w:p w14:paraId="2048DB02" w14:textId="2B32E49F" w:rsidR="00255748" w:rsidRPr="00255748" w:rsidRDefault="00255748" w:rsidP="00255748">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Use Mockito framework wherever appropriate.</w:t>
            </w:r>
          </w:p>
        </w:tc>
      </w:tr>
      <w:tr w:rsidR="00255748" w:rsidRPr="00145696" w14:paraId="6A8F973E" w14:textId="270F4FA0" w:rsidTr="00255748">
        <w:trPr>
          <w:trHeight w:val="467"/>
        </w:trPr>
        <w:tc>
          <w:tcPr>
            <w:tcW w:w="1508" w:type="pct"/>
            <w:tcBorders>
              <w:top w:val="single" w:sz="4" w:space="0" w:color="auto"/>
              <w:left w:val="single" w:sz="4" w:space="0" w:color="auto"/>
              <w:bottom w:val="single" w:sz="4" w:space="0" w:color="auto"/>
              <w:right w:val="single" w:sz="4" w:space="0" w:color="auto"/>
            </w:tcBorders>
          </w:tcPr>
          <w:p w14:paraId="1B39A902" w14:textId="4DEFB54E" w:rsidR="00255748" w:rsidRPr="00145696" w:rsidRDefault="00255748" w:rsidP="00255748">
            <w:pPr>
              <w:tabs>
                <w:tab w:val="left" w:pos="1740"/>
              </w:tabs>
              <w:spacing w:line="256" w:lineRule="auto"/>
              <w:rPr>
                <w:rFonts w:cs="Arial"/>
                <w:color w:val="000000" w:themeColor="text1"/>
                <w:sz w:val="22"/>
                <w:szCs w:val="22"/>
              </w:rPr>
            </w:pPr>
            <w:r>
              <w:rPr>
                <w:rFonts w:cs="Arial"/>
                <w:color w:val="000000" w:themeColor="text1"/>
                <w:sz w:val="22"/>
                <w:szCs w:val="22"/>
              </w:rPr>
              <w:lastRenderedPageBreak/>
              <w:t>Milestone-2</w:t>
            </w:r>
          </w:p>
        </w:tc>
        <w:tc>
          <w:tcPr>
            <w:tcW w:w="3492" w:type="pct"/>
          </w:tcPr>
          <w:p w14:paraId="7E039A19" w14:textId="77777777" w:rsidR="00255748" w:rsidRPr="00145696" w:rsidRDefault="00255748" w:rsidP="00255748">
            <w:pPr>
              <w:pStyle w:val="ListParagraph"/>
              <w:numPr>
                <w:ilvl w:val="0"/>
                <w:numId w:val="21"/>
              </w:numPr>
              <w:spacing w:line="256" w:lineRule="auto"/>
              <w:jc w:val="both"/>
              <w:rPr>
                <w:rFonts w:ascii="Arial" w:hAnsi="Arial" w:cs="Arial"/>
                <w:color w:val="000000" w:themeColor="text1"/>
              </w:rPr>
            </w:pPr>
            <w:r w:rsidRPr="00145696">
              <w:rPr>
                <w:rFonts w:ascii="Arial" w:hAnsi="Arial" w:cs="Arial"/>
                <w:color w:val="000000" w:themeColor="text1"/>
              </w:rPr>
              <w:t>Implement user-stories using any one of the UI frameworks [Angular/React]</w:t>
            </w:r>
          </w:p>
          <w:p w14:paraId="6B3BB926" w14:textId="77777777" w:rsidR="00255748" w:rsidRPr="00145696" w:rsidRDefault="00255748" w:rsidP="00255748">
            <w:pPr>
              <w:pStyle w:val="ListParagraph"/>
              <w:numPr>
                <w:ilvl w:val="0"/>
                <w:numId w:val="21"/>
              </w:numPr>
              <w:spacing w:line="256" w:lineRule="auto"/>
              <w:jc w:val="both"/>
              <w:rPr>
                <w:rFonts w:ascii="Arial" w:hAnsi="Arial" w:cs="Arial"/>
                <w:color w:val="000000" w:themeColor="text1"/>
              </w:rPr>
            </w:pPr>
            <w:r w:rsidRPr="00145696">
              <w:rPr>
                <w:rFonts w:ascii="Arial" w:hAnsi="Arial" w:cs="Arial"/>
                <w:color w:val="000000" w:themeColor="text1"/>
              </w:rPr>
              <w:t xml:space="preserve">Design application with Minimum Backend or Mock backend as the main focus in on frontend skills </w:t>
            </w:r>
          </w:p>
          <w:p w14:paraId="6D3AE19C" w14:textId="77777777" w:rsidR="00255748" w:rsidRPr="00145696" w:rsidRDefault="00255748" w:rsidP="00255748">
            <w:pPr>
              <w:pStyle w:val="ListParagraph"/>
              <w:numPr>
                <w:ilvl w:val="0"/>
                <w:numId w:val="21"/>
              </w:numPr>
              <w:spacing w:line="256" w:lineRule="auto"/>
              <w:jc w:val="both"/>
              <w:rPr>
                <w:rFonts w:cs="Arial"/>
              </w:rPr>
            </w:pPr>
            <w:r w:rsidRPr="00145696">
              <w:rPr>
                <w:rFonts w:ascii="Arial" w:hAnsi="Arial" w:cs="Arial"/>
                <w:color w:val="000000" w:themeColor="text1"/>
              </w:rPr>
              <w:t>Implement Forms, databinding, validations</w:t>
            </w:r>
          </w:p>
          <w:p w14:paraId="116E6480" w14:textId="7F77C11F" w:rsidR="00255748" w:rsidRPr="00145696" w:rsidRDefault="00255748" w:rsidP="00255748">
            <w:pPr>
              <w:widowControl/>
              <w:spacing w:before="0" w:after="0" w:line="240" w:lineRule="auto"/>
              <w:ind w:right="0"/>
            </w:pPr>
            <w:r>
              <w:rPr>
                <w:rFonts w:cs="Arial"/>
                <w:color w:val="000000" w:themeColor="text1"/>
              </w:rPr>
              <w:t xml:space="preserve"> </w:t>
            </w:r>
            <w:r w:rsidRPr="00145696">
              <w:rPr>
                <w:rFonts w:cs="Arial"/>
                <w:color w:val="000000" w:themeColor="text1"/>
              </w:rPr>
              <w:t>Use Appropriate unit test framework.</w:t>
            </w:r>
          </w:p>
        </w:tc>
      </w:tr>
      <w:tr w:rsidR="00255748" w:rsidRPr="00145696" w14:paraId="302B49F5" w14:textId="77777777" w:rsidTr="00255748">
        <w:trPr>
          <w:trHeight w:val="467"/>
        </w:trPr>
        <w:tc>
          <w:tcPr>
            <w:tcW w:w="1508" w:type="pct"/>
            <w:tcBorders>
              <w:top w:val="single" w:sz="4" w:space="0" w:color="auto"/>
              <w:left w:val="single" w:sz="4" w:space="0" w:color="auto"/>
              <w:bottom w:val="single" w:sz="4" w:space="0" w:color="auto"/>
              <w:right w:val="single" w:sz="4" w:space="0" w:color="auto"/>
            </w:tcBorders>
            <w:hideMark/>
          </w:tcPr>
          <w:p w14:paraId="671D73A0" w14:textId="77777777" w:rsidR="00255748" w:rsidRPr="00145696" w:rsidRDefault="00255748" w:rsidP="00255748">
            <w:pPr>
              <w:spacing w:line="256" w:lineRule="auto"/>
              <w:rPr>
                <w:rFonts w:cs="Arial"/>
                <w:color w:val="000000" w:themeColor="text1"/>
                <w:sz w:val="22"/>
                <w:szCs w:val="22"/>
              </w:rPr>
            </w:pPr>
            <w:r w:rsidRPr="00145696">
              <w:rPr>
                <w:rFonts w:cs="Arial"/>
                <w:color w:val="000000" w:themeColor="text1"/>
                <w:sz w:val="22"/>
                <w:szCs w:val="22"/>
              </w:rPr>
              <w:t>Milestone -3</w:t>
            </w:r>
          </w:p>
        </w:tc>
        <w:tc>
          <w:tcPr>
            <w:tcW w:w="3492" w:type="pct"/>
            <w:tcBorders>
              <w:top w:val="single" w:sz="4" w:space="0" w:color="auto"/>
              <w:left w:val="single" w:sz="4" w:space="0" w:color="auto"/>
              <w:bottom w:val="single" w:sz="4" w:space="0" w:color="auto"/>
              <w:right w:val="single" w:sz="4" w:space="0" w:color="auto"/>
            </w:tcBorders>
            <w:hideMark/>
          </w:tcPr>
          <w:p w14:paraId="6FE9B915" w14:textId="77777777" w:rsidR="00255748" w:rsidRDefault="00255748" w:rsidP="00255748">
            <w:pPr>
              <w:pStyle w:val="ListParagraph"/>
              <w:numPr>
                <w:ilvl w:val="0"/>
                <w:numId w:val="22"/>
              </w:numPr>
              <w:spacing w:line="256" w:lineRule="auto"/>
              <w:jc w:val="both"/>
              <w:rPr>
                <w:rFonts w:ascii="Arial" w:hAnsi="Arial" w:cs="Arial"/>
                <w:color w:val="000000" w:themeColor="text1"/>
              </w:rPr>
            </w:pPr>
            <w:r w:rsidRPr="00145696">
              <w:rPr>
                <w:rFonts w:ascii="Arial" w:hAnsi="Arial" w:cs="Arial"/>
                <w:color w:val="000000" w:themeColor="text1"/>
              </w:rPr>
              <w:t>Integrate service layer with UI component.</w:t>
            </w:r>
          </w:p>
          <w:p w14:paraId="665A458E" w14:textId="6FEA41BC" w:rsidR="00255748" w:rsidRPr="00F7567F" w:rsidRDefault="00255748" w:rsidP="00F7567F">
            <w:pPr>
              <w:spacing w:line="254" w:lineRule="auto"/>
              <w:ind w:left="360"/>
              <w:jc w:val="both"/>
              <w:rPr>
                <w:rFonts w:cs="Arial"/>
              </w:rPr>
            </w:pPr>
          </w:p>
        </w:tc>
      </w:tr>
      <w:bookmarkEnd w:id="9"/>
    </w:tbl>
    <w:p w14:paraId="07C0FFAB" w14:textId="77777777" w:rsidR="00255748" w:rsidRDefault="00255748" w:rsidP="00255748">
      <w:pPr>
        <w:rPr>
          <w:rFonts w:eastAsiaTheme="majorEastAsia"/>
        </w:rPr>
      </w:pPr>
    </w:p>
    <w:p w14:paraId="121CF76D" w14:textId="77777777" w:rsidR="00255748" w:rsidRDefault="00255748" w:rsidP="00255748">
      <w:pPr>
        <w:pStyle w:val="Heading1"/>
        <w:numPr>
          <w:ilvl w:val="0"/>
          <w:numId w:val="0"/>
        </w:numPr>
        <w:tabs>
          <w:tab w:val="left" w:pos="720"/>
        </w:tabs>
        <w:rPr>
          <w:rFonts w:cs="Arial"/>
          <w:color w:val="000000" w:themeColor="text1"/>
        </w:rPr>
      </w:pPr>
      <w:bookmarkStart w:id="10" w:name="_Toc42538276"/>
      <w:bookmarkStart w:id="11" w:name="_Toc65486453"/>
      <w:r>
        <w:rPr>
          <w:rFonts w:eastAsiaTheme="majorEastAsia" w:cs="Arial"/>
        </w:rPr>
        <w:t>8.0 Evaluation rubrics</w:t>
      </w:r>
      <w:bookmarkEnd w:id="10"/>
      <w:bookmarkEnd w:id="11"/>
    </w:p>
    <w:tbl>
      <w:tblPr>
        <w:tblStyle w:val="TableGrid"/>
        <w:tblW w:w="9535" w:type="dxa"/>
        <w:tblLook w:val="04A0" w:firstRow="1" w:lastRow="0" w:firstColumn="1" w:lastColumn="0" w:noHBand="0" w:noVBand="1"/>
      </w:tblPr>
      <w:tblGrid>
        <w:gridCol w:w="2876"/>
        <w:gridCol w:w="6659"/>
      </w:tblGrid>
      <w:tr w:rsidR="00255748" w:rsidRPr="002555F1" w14:paraId="53221FB3" w14:textId="77777777" w:rsidTr="00551A57">
        <w:trPr>
          <w:trHeight w:val="620"/>
        </w:trPr>
        <w:tc>
          <w:tcPr>
            <w:tcW w:w="1508" w:type="pct"/>
            <w:tcBorders>
              <w:top w:val="single" w:sz="4" w:space="0" w:color="auto"/>
              <w:left w:val="single" w:sz="4" w:space="0" w:color="auto"/>
              <w:bottom w:val="single" w:sz="4" w:space="0" w:color="auto"/>
              <w:right w:val="single" w:sz="4" w:space="0" w:color="auto"/>
            </w:tcBorders>
            <w:hideMark/>
          </w:tcPr>
          <w:p w14:paraId="7C4CBBD4" w14:textId="77777777" w:rsidR="00255748" w:rsidRPr="002555F1" w:rsidRDefault="00255748" w:rsidP="00551A57">
            <w:pPr>
              <w:widowControl/>
              <w:spacing w:before="0" w:after="0" w:line="240" w:lineRule="auto"/>
              <w:ind w:right="0"/>
              <w:rPr>
                <w:rFonts w:cs="Arial"/>
                <w:color w:val="000000"/>
                <w:sz w:val="22"/>
                <w:szCs w:val="22"/>
              </w:rPr>
            </w:pPr>
            <w:r w:rsidRPr="002555F1">
              <w:rPr>
                <w:rFonts w:cs="Arial"/>
                <w:color w:val="000000"/>
                <w:sz w:val="22"/>
                <w:szCs w:val="22"/>
              </w:rPr>
              <w:t xml:space="preserve">Angular </w:t>
            </w:r>
          </w:p>
        </w:tc>
        <w:tc>
          <w:tcPr>
            <w:tcW w:w="3492" w:type="pct"/>
            <w:tcBorders>
              <w:top w:val="single" w:sz="4" w:space="0" w:color="auto"/>
              <w:left w:val="single" w:sz="4" w:space="0" w:color="auto"/>
              <w:bottom w:val="single" w:sz="4" w:space="0" w:color="auto"/>
              <w:right w:val="single" w:sz="4" w:space="0" w:color="auto"/>
            </w:tcBorders>
            <w:hideMark/>
          </w:tcPr>
          <w:p w14:paraId="26CEACCD"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Build clean and robust application</w:t>
            </w:r>
          </w:p>
          <w:p w14:paraId="61C806D1"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Dependency Injection</w:t>
            </w:r>
          </w:p>
          <w:p w14:paraId="51BA71AB"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SOLID Principles and Design Patterns</w:t>
            </w:r>
          </w:p>
          <w:p w14:paraId="78A77C9E"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Naming Conventions and standards</w:t>
            </w:r>
          </w:p>
          <w:p w14:paraId="4C64AEE3"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Exception Handling</w:t>
            </w:r>
          </w:p>
          <w:p w14:paraId="4D960D1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Logging</w:t>
            </w:r>
          </w:p>
          <w:p w14:paraId="1081D26D"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Performance Considerations</w:t>
            </w:r>
          </w:p>
          <w:p w14:paraId="5F725E9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Angular CLI </w:t>
            </w:r>
          </w:p>
          <w:p w14:paraId="41A47DA9"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Break down into small reusable components</w:t>
            </w:r>
          </w:p>
          <w:p w14:paraId="5E7580F4"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Maintain proper folder structure</w:t>
            </w:r>
          </w:p>
          <w:p w14:paraId="5CE0F232"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Follow consistent Angular coding styles                                                                     Utilize ES6 Features</w:t>
            </w:r>
          </w:p>
          <w:p w14:paraId="3CB85509"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Lazy Loading </w:t>
            </w:r>
          </w:p>
          <w:p w14:paraId="06A31131"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Implement the lifecycle hook interface </w:t>
            </w:r>
          </w:p>
          <w:p w14:paraId="38D72CE3"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Cache API calls </w:t>
            </w:r>
          </w:p>
          <w:p w14:paraId="31E1E120"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State Management</w:t>
            </w:r>
          </w:p>
          <w:p w14:paraId="4186483D"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Always Document</w:t>
            </w:r>
          </w:p>
          <w:p w14:paraId="578E2E2A"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Aliases for imports</w:t>
            </w:r>
          </w:p>
          <w:p w14:paraId="048DF194"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Using Sass</w:t>
            </w:r>
          </w:p>
          <w:p w14:paraId="547978F5" w14:textId="77777777" w:rsidR="00255748" w:rsidRPr="002555F1" w:rsidRDefault="00255748" w:rsidP="00551A57">
            <w:pPr>
              <w:pStyle w:val="ListParagraph"/>
              <w:numPr>
                <w:ilvl w:val="0"/>
                <w:numId w:val="23"/>
              </w:numPr>
              <w:spacing w:line="240" w:lineRule="atLeast"/>
              <w:rPr>
                <w:rFonts w:ascii="Arial" w:hAnsi="Arial" w:cs="Arial"/>
              </w:rPr>
            </w:pPr>
            <w:r w:rsidRPr="002555F1">
              <w:rPr>
                <w:rFonts w:ascii="Arial" w:hAnsi="Arial" w:cs="Arial"/>
              </w:rPr>
              <w:t xml:space="preserve">Save Memory Bytes by using </w:t>
            </w:r>
            <w:proofErr w:type="spellStart"/>
            <w:r w:rsidRPr="002555F1">
              <w:rPr>
                <w:rFonts w:ascii="Arial" w:hAnsi="Arial" w:cs="Arial"/>
              </w:rPr>
              <w:t>AsyncPipes</w:t>
            </w:r>
            <w:proofErr w:type="spellEnd"/>
          </w:p>
        </w:tc>
      </w:tr>
      <w:tr w:rsidR="00255748" w:rsidRPr="002555F1" w14:paraId="14673771" w14:textId="77777777" w:rsidTr="00551A57">
        <w:trPr>
          <w:trHeight w:val="1430"/>
        </w:trPr>
        <w:tc>
          <w:tcPr>
            <w:tcW w:w="1508" w:type="pct"/>
            <w:tcBorders>
              <w:top w:val="single" w:sz="4" w:space="0" w:color="auto"/>
              <w:left w:val="single" w:sz="4" w:space="0" w:color="auto"/>
              <w:bottom w:val="single" w:sz="4" w:space="0" w:color="auto"/>
              <w:right w:val="single" w:sz="4" w:space="0" w:color="auto"/>
            </w:tcBorders>
            <w:hideMark/>
          </w:tcPr>
          <w:p w14:paraId="5F2707EB" w14:textId="77777777" w:rsidR="00255748" w:rsidRPr="002555F1" w:rsidRDefault="00255748" w:rsidP="00551A57">
            <w:pPr>
              <w:widowControl/>
              <w:spacing w:before="0" w:after="0" w:line="240" w:lineRule="auto"/>
              <w:ind w:right="0"/>
              <w:rPr>
                <w:rFonts w:eastAsia="Calibri" w:cs="Arial"/>
                <w:sz w:val="22"/>
                <w:szCs w:val="22"/>
              </w:rPr>
            </w:pPr>
            <w:r w:rsidRPr="002555F1">
              <w:rPr>
                <w:rFonts w:eastAsia="Calibri" w:cs="Arial"/>
                <w:sz w:val="22"/>
                <w:szCs w:val="22"/>
              </w:rPr>
              <w:lastRenderedPageBreak/>
              <w:t>REACT</w:t>
            </w:r>
          </w:p>
        </w:tc>
        <w:tc>
          <w:tcPr>
            <w:tcW w:w="3492" w:type="pct"/>
            <w:tcBorders>
              <w:top w:val="single" w:sz="4" w:space="0" w:color="auto"/>
              <w:left w:val="single" w:sz="4" w:space="0" w:color="auto"/>
              <w:bottom w:val="single" w:sz="4" w:space="0" w:color="auto"/>
              <w:right w:val="single" w:sz="4" w:space="0" w:color="auto"/>
            </w:tcBorders>
            <w:hideMark/>
          </w:tcPr>
          <w:p w14:paraId="77679FCE"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Build clean and robust application</w:t>
            </w:r>
          </w:p>
          <w:p w14:paraId="5D6A8F14"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Best practice to build clean architecture application</w:t>
            </w:r>
          </w:p>
          <w:p w14:paraId="5BFFEC2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Maintainability of the application</w:t>
            </w:r>
          </w:p>
          <w:p w14:paraId="04144222"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Dependency Injection</w:t>
            </w:r>
          </w:p>
          <w:p w14:paraId="1839C648"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SOLID Principles and Design Patterns</w:t>
            </w:r>
          </w:p>
          <w:p w14:paraId="7B7866E9"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Documentation</w:t>
            </w:r>
          </w:p>
          <w:p w14:paraId="5510DFA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Naming Conventions and standards</w:t>
            </w:r>
          </w:p>
          <w:p w14:paraId="03619A09"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Exception Handling</w:t>
            </w:r>
          </w:p>
          <w:p w14:paraId="525F08D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Logging</w:t>
            </w:r>
          </w:p>
          <w:p w14:paraId="22E3C59A"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Performance Considerations</w:t>
            </w:r>
          </w:p>
          <w:p w14:paraId="17206B15"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Keep components small and function-</w:t>
            </w:r>
            <w:proofErr w:type="spellStart"/>
            <w:r w:rsidRPr="002555F1">
              <w:rPr>
                <w:rFonts w:ascii="Arial" w:hAnsi="Arial" w:cs="Arial"/>
              </w:rPr>
              <w:t>specific,Functional</w:t>
            </w:r>
            <w:proofErr w:type="spellEnd"/>
            <w:r w:rsidRPr="002555F1">
              <w:rPr>
                <w:rFonts w:ascii="Arial" w:hAnsi="Arial" w:cs="Arial"/>
              </w:rPr>
              <w:t xml:space="preserve"> Components over Class Components</w:t>
            </w:r>
          </w:p>
          <w:p w14:paraId="51B8B8B4"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Higher Order Components </w:t>
            </w:r>
          </w:p>
          <w:p w14:paraId="3692B472"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w:t>
            </w:r>
            <w:proofErr w:type="spellStart"/>
            <w:r w:rsidRPr="002555F1">
              <w:rPr>
                <w:rFonts w:ascii="Arial" w:hAnsi="Arial" w:cs="Arial"/>
              </w:rPr>
              <w:t>PropTypes</w:t>
            </w:r>
            <w:proofErr w:type="spellEnd"/>
          </w:p>
          <w:p w14:paraId="35215833" w14:textId="77777777" w:rsidR="00255748" w:rsidRPr="002555F1" w:rsidRDefault="00255748" w:rsidP="00551A57">
            <w:pPr>
              <w:pStyle w:val="ListParagraph"/>
              <w:numPr>
                <w:ilvl w:val="0"/>
                <w:numId w:val="23"/>
              </w:numPr>
              <w:rPr>
                <w:rFonts w:ascii="Arial" w:hAnsi="Arial" w:cs="Arial"/>
              </w:rPr>
            </w:pPr>
            <w:proofErr w:type="spellStart"/>
            <w:r w:rsidRPr="002555F1">
              <w:rPr>
                <w:rFonts w:ascii="Arial" w:hAnsi="Arial" w:cs="Arial"/>
              </w:rPr>
              <w:t>Reusability,keep</w:t>
            </w:r>
            <w:proofErr w:type="spellEnd"/>
            <w:r w:rsidRPr="002555F1">
              <w:rPr>
                <w:rFonts w:ascii="Arial" w:hAnsi="Arial" w:cs="Arial"/>
              </w:rPr>
              <w:t xml:space="preserve"> creation of new components to the minimum required and Consolidate duplicate code</w:t>
            </w:r>
          </w:p>
          <w:p w14:paraId="5B416DC0"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Follow Naming conventions</w:t>
            </w:r>
          </w:p>
          <w:p w14:paraId="781C34B1"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Separate stateful aspects from rendering</w:t>
            </w:r>
          </w:p>
          <w:p w14:paraId="6D1E5140"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Follow Standard Project structure</w:t>
            </w:r>
          </w:p>
          <w:p w14:paraId="3F1FF445"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Use snippet libraries -ES7 React, Redux, JS Snippets, etc.                                                 Write tests for all code</w:t>
            </w:r>
          </w:p>
          <w:p w14:paraId="47EAC3D2" w14:textId="77777777" w:rsidR="00255748" w:rsidRPr="002555F1" w:rsidRDefault="00255748" w:rsidP="00551A57">
            <w:pPr>
              <w:pStyle w:val="ListParagraph"/>
              <w:spacing w:line="240" w:lineRule="atLeast"/>
              <w:ind w:left="360"/>
              <w:rPr>
                <w:rFonts w:ascii="Arial" w:hAnsi="Arial" w:cs="Arial"/>
              </w:rPr>
            </w:pPr>
          </w:p>
        </w:tc>
      </w:tr>
      <w:tr w:rsidR="00255748" w:rsidRPr="002555F1" w14:paraId="5CCB2FAF" w14:textId="77777777" w:rsidTr="00551A57">
        <w:trPr>
          <w:trHeight w:val="1142"/>
        </w:trPr>
        <w:tc>
          <w:tcPr>
            <w:tcW w:w="1508" w:type="pct"/>
            <w:tcBorders>
              <w:top w:val="single" w:sz="4" w:space="0" w:color="auto"/>
              <w:left w:val="single" w:sz="4" w:space="0" w:color="auto"/>
              <w:bottom w:val="single" w:sz="4" w:space="0" w:color="auto"/>
              <w:right w:val="single" w:sz="4" w:space="0" w:color="auto"/>
            </w:tcBorders>
          </w:tcPr>
          <w:p w14:paraId="56C6AFF5" w14:textId="77777777" w:rsidR="00255748" w:rsidRPr="002555F1" w:rsidRDefault="00255748" w:rsidP="00551A57">
            <w:pPr>
              <w:widowControl/>
              <w:spacing w:before="0" w:after="0" w:line="240" w:lineRule="auto"/>
              <w:ind w:right="0"/>
              <w:rPr>
                <w:rFonts w:eastAsia="Calibri" w:cs="Arial"/>
                <w:sz w:val="22"/>
                <w:szCs w:val="22"/>
              </w:rPr>
            </w:pPr>
            <w:r w:rsidRPr="002555F1">
              <w:rPr>
                <w:rFonts w:eastAsia="Calibri" w:cs="Arial"/>
                <w:sz w:val="22"/>
                <w:szCs w:val="22"/>
              </w:rPr>
              <w:t>Typescript/JavaScript</w:t>
            </w:r>
          </w:p>
        </w:tc>
        <w:tc>
          <w:tcPr>
            <w:tcW w:w="3492" w:type="pct"/>
            <w:tcBorders>
              <w:top w:val="single" w:sz="4" w:space="0" w:color="auto"/>
              <w:left w:val="single" w:sz="4" w:space="0" w:color="auto"/>
              <w:bottom w:val="single" w:sz="4" w:space="0" w:color="auto"/>
              <w:right w:val="single" w:sz="4" w:space="0" w:color="auto"/>
            </w:tcBorders>
          </w:tcPr>
          <w:p w14:paraId="1F5935E7"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Apply the best practices</w:t>
            </w:r>
          </w:p>
          <w:p w14:paraId="3C75A7F9"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Avoid common pitfalls and mistakes other JavaScript developers make</w:t>
            </w:r>
          </w:p>
          <w:p w14:paraId="08B9D91F"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Write solid JavaScript code</w:t>
            </w:r>
          </w:p>
        </w:tc>
      </w:tr>
      <w:tr w:rsidR="00255748" w:rsidRPr="002555F1" w14:paraId="3B967FC8" w14:textId="77777777" w:rsidTr="00551A57">
        <w:trPr>
          <w:trHeight w:val="440"/>
        </w:trPr>
        <w:tc>
          <w:tcPr>
            <w:tcW w:w="1508" w:type="pct"/>
            <w:tcBorders>
              <w:top w:val="single" w:sz="4" w:space="0" w:color="auto"/>
              <w:left w:val="single" w:sz="4" w:space="0" w:color="auto"/>
              <w:bottom w:val="single" w:sz="4" w:space="0" w:color="auto"/>
              <w:right w:val="single" w:sz="4" w:space="0" w:color="auto"/>
            </w:tcBorders>
          </w:tcPr>
          <w:p w14:paraId="79F139F7" w14:textId="77777777" w:rsidR="00255748" w:rsidRPr="002555F1" w:rsidRDefault="00255748" w:rsidP="00551A57">
            <w:pPr>
              <w:widowControl/>
              <w:spacing w:before="0" w:after="0" w:line="240" w:lineRule="auto"/>
              <w:ind w:right="0"/>
              <w:rPr>
                <w:rFonts w:eastAsia="Calibri" w:cs="Arial"/>
                <w:sz w:val="22"/>
                <w:szCs w:val="22"/>
              </w:rPr>
            </w:pPr>
            <w:r w:rsidRPr="002555F1">
              <w:rPr>
                <w:rFonts w:eastAsia="Calibri" w:cs="Arial"/>
                <w:sz w:val="22"/>
                <w:szCs w:val="22"/>
              </w:rPr>
              <w:t>Java</w:t>
            </w:r>
          </w:p>
        </w:tc>
        <w:tc>
          <w:tcPr>
            <w:tcW w:w="3492" w:type="pct"/>
            <w:tcBorders>
              <w:top w:val="single" w:sz="4" w:space="0" w:color="auto"/>
              <w:left w:val="single" w:sz="4" w:space="0" w:color="auto"/>
              <w:bottom w:val="single" w:sz="4" w:space="0" w:color="auto"/>
              <w:right w:val="single" w:sz="4" w:space="0" w:color="auto"/>
            </w:tcBorders>
          </w:tcPr>
          <w:p w14:paraId="3649C06D"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Lambda Expressions        </w:t>
            </w:r>
          </w:p>
          <w:p w14:paraId="4667EDA3"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Functional Interfaces</w:t>
            </w:r>
          </w:p>
          <w:p w14:paraId="1C147077"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Default methods in Interface </w:t>
            </w:r>
          </w:p>
          <w:p w14:paraId="572B4E6F"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Static Methods in Interfaces.</w:t>
            </w:r>
          </w:p>
          <w:p w14:paraId="336CE3E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Predicate </w:t>
            </w:r>
          </w:p>
          <w:p w14:paraId="7370A847"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Function </w:t>
            </w:r>
          </w:p>
          <w:p w14:paraId="43F499F0"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Consumer </w:t>
            </w:r>
          </w:p>
          <w:p w14:paraId="19C266A1"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Supplier </w:t>
            </w:r>
          </w:p>
          <w:p w14:paraId="51E7EB2E"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Method Reference &amp; Constructor Reference by Double Colon(::) Operator</w:t>
            </w:r>
          </w:p>
          <w:p w14:paraId="4936227F" w14:textId="77777777" w:rsidR="00255748" w:rsidRDefault="00255748" w:rsidP="00551A57">
            <w:pPr>
              <w:pStyle w:val="ListParagraph"/>
              <w:numPr>
                <w:ilvl w:val="0"/>
                <w:numId w:val="23"/>
              </w:numPr>
              <w:rPr>
                <w:rFonts w:ascii="Arial" w:hAnsi="Arial" w:cs="Arial"/>
              </w:rPr>
            </w:pPr>
            <w:r w:rsidRPr="00807226">
              <w:rPr>
                <w:rFonts w:ascii="Arial" w:hAnsi="Arial" w:cs="Arial"/>
              </w:rPr>
              <w:t xml:space="preserve">Stream API </w:t>
            </w:r>
          </w:p>
          <w:p w14:paraId="3CD6335C" w14:textId="77777777" w:rsidR="00255748" w:rsidRDefault="00255748" w:rsidP="00551A57">
            <w:pPr>
              <w:pStyle w:val="ListParagraph"/>
              <w:numPr>
                <w:ilvl w:val="0"/>
                <w:numId w:val="23"/>
              </w:numPr>
              <w:rPr>
                <w:rFonts w:ascii="Arial" w:hAnsi="Arial" w:cs="Arial"/>
              </w:rPr>
            </w:pPr>
            <w:r w:rsidRPr="00807226">
              <w:rPr>
                <w:rFonts w:ascii="Arial" w:hAnsi="Arial" w:cs="Arial"/>
              </w:rPr>
              <w:t xml:space="preserve">Date &amp; Time API ( </w:t>
            </w:r>
            <w:proofErr w:type="spellStart"/>
            <w:r w:rsidRPr="00807226">
              <w:rPr>
                <w:rFonts w:ascii="Arial" w:hAnsi="Arial" w:cs="Arial"/>
              </w:rPr>
              <w:t>Joda</w:t>
            </w:r>
            <w:proofErr w:type="spellEnd"/>
            <w:r w:rsidRPr="00807226">
              <w:rPr>
                <w:rFonts w:ascii="Arial" w:hAnsi="Arial" w:cs="Arial"/>
              </w:rPr>
              <w:t xml:space="preserve"> API)</w:t>
            </w:r>
          </w:p>
          <w:p w14:paraId="007D265E" w14:textId="77777777" w:rsidR="00255748" w:rsidRPr="006A5AA9" w:rsidRDefault="00255748" w:rsidP="00551A57">
            <w:pPr>
              <w:pStyle w:val="ListParagraph"/>
              <w:numPr>
                <w:ilvl w:val="0"/>
                <w:numId w:val="23"/>
              </w:numPr>
              <w:rPr>
                <w:rFonts w:ascii="Arial" w:hAnsi="Arial" w:cs="Arial"/>
                <w:b/>
              </w:rPr>
            </w:pPr>
            <w:r w:rsidRPr="006A5AA9">
              <w:rPr>
                <w:rFonts w:ascii="Arial" w:hAnsi="Arial" w:cs="Arial"/>
                <w:b/>
              </w:rPr>
              <w:t>Demonstrate 2 Debugging and Troubleshooting</w:t>
            </w:r>
          </w:p>
          <w:p w14:paraId="5C35A4BC" w14:textId="77777777" w:rsidR="00255748" w:rsidRPr="00807226" w:rsidRDefault="00255748" w:rsidP="00255748">
            <w:pPr>
              <w:pStyle w:val="ListParagraph"/>
              <w:numPr>
                <w:ilvl w:val="0"/>
                <w:numId w:val="31"/>
              </w:numPr>
              <w:rPr>
                <w:rFonts w:ascii="Arial" w:hAnsi="Arial" w:cs="Arial"/>
              </w:rPr>
            </w:pPr>
            <w:r w:rsidRPr="00807226">
              <w:rPr>
                <w:rFonts w:ascii="Arial" w:hAnsi="Arial" w:cs="Arial"/>
              </w:rPr>
              <w:t xml:space="preserve">Debug a Memory Leak </w:t>
            </w:r>
          </w:p>
          <w:p w14:paraId="10FDB02B" w14:textId="77777777" w:rsidR="00255748" w:rsidRPr="00807226" w:rsidRDefault="00255748" w:rsidP="00255748">
            <w:pPr>
              <w:pStyle w:val="ListParagraph"/>
              <w:numPr>
                <w:ilvl w:val="0"/>
                <w:numId w:val="31"/>
              </w:numPr>
              <w:rPr>
                <w:rFonts w:ascii="Arial" w:hAnsi="Arial" w:cs="Arial"/>
              </w:rPr>
            </w:pPr>
            <w:r w:rsidRPr="00807226">
              <w:rPr>
                <w:rFonts w:ascii="Arial" w:hAnsi="Arial" w:cs="Arial"/>
              </w:rPr>
              <w:t xml:space="preserve">Understand the </w:t>
            </w:r>
            <w:proofErr w:type="spellStart"/>
            <w:r w:rsidRPr="00807226">
              <w:rPr>
                <w:rFonts w:ascii="Arial" w:hAnsi="Arial" w:cs="Arial"/>
              </w:rPr>
              <w:t>OutOfMemoryError</w:t>
            </w:r>
            <w:proofErr w:type="spellEnd"/>
            <w:r w:rsidRPr="00807226">
              <w:rPr>
                <w:rFonts w:ascii="Arial" w:hAnsi="Arial" w:cs="Arial"/>
              </w:rPr>
              <w:t xml:space="preserve"> Exception</w:t>
            </w:r>
          </w:p>
          <w:p w14:paraId="6F5C27D4" w14:textId="77777777" w:rsidR="00255748" w:rsidRPr="00807226" w:rsidRDefault="00255748" w:rsidP="00255748">
            <w:pPr>
              <w:pStyle w:val="ListParagraph"/>
              <w:numPr>
                <w:ilvl w:val="0"/>
                <w:numId w:val="31"/>
              </w:numPr>
              <w:rPr>
                <w:rFonts w:ascii="Arial" w:hAnsi="Arial" w:cs="Arial"/>
              </w:rPr>
            </w:pPr>
            <w:r w:rsidRPr="00807226">
              <w:rPr>
                <w:rFonts w:ascii="Arial" w:hAnsi="Arial" w:cs="Arial"/>
              </w:rPr>
              <w:t xml:space="preserve">Troubleshoot a Crash Instead of </w:t>
            </w:r>
            <w:proofErr w:type="spellStart"/>
            <w:r w:rsidRPr="00807226">
              <w:rPr>
                <w:rFonts w:ascii="Arial" w:hAnsi="Arial" w:cs="Arial"/>
              </w:rPr>
              <w:t>OutOfMemoryError</w:t>
            </w:r>
            <w:proofErr w:type="spellEnd"/>
          </w:p>
          <w:p w14:paraId="3D70D16C" w14:textId="77777777" w:rsidR="00255748" w:rsidRPr="00807226" w:rsidRDefault="00255748" w:rsidP="00255748">
            <w:pPr>
              <w:pStyle w:val="ListParagraph"/>
              <w:numPr>
                <w:ilvl w:val="0"/>
                <w:numId w:val="31"/>
              </w:numPr>
              <w:rPr>
                <w:rFonts w:ascii="Arial" w:hAnsi="Arial" w:cs="Arial"/>
              </w:rPr>
            </w:pPr>
            <w:r w:rsidRPr="00807226">
              <w:rPr>
                <w:rFonts w:ascii="Arial" w:hAnsi="Arial" w:cs="Arial"/>
              </w:rPr>
              <w:t>Diagnose Leaks in Java Language Code</w:t>
            </w:r>
          </w:p>
          <w:p w14:paraId="2C1EFB2C" w14:textId="77777777" w:rsidR="00255748" w:rsidRPr="00807226" w:rsidRDefault="00255748" w:rsidP="00255748">
            <w:pPr>
              <w:pStyle w:val="ListParagraph"/>
              <w:numPr>
                <w:ilvl w:val="0"/>
                <w:numId w:val="31"/>
              </w:numPr>
              <w:rPr>
                <w:rFonts w:ascii="Arial" w:hAnsi="Arial" w:cs="Arial"/>
              </w:rPr>
            </w:pPr>
            <w:r w:rsidRPr="00807226">
              <w:rPr>
                <w:rFonts w:ascii="Arial" w:hAnsi="Arial" w:cs="Arial"/>
              </w:rPr>
              <w:t>Diagnose Leaks in Native Code</w:t>
            </w:r>
          </w:p>
        </w:tc>
      </w:tr>
      <w:tr w:rsidR="00255748" w:rsidRPr="002555F1" w14:paraId="41DFE032" w14:textId="77777777" w:rsidTr="00551A57">
        <w:trPr>
          <w:trHeight w:val="1430"/>
        </w:trPr>
        <w:tc>
          <w:tcPr>
            <w:tcW w:w="1508" w:type="pct"/>
            <w:tcBorders>
              <w:top w:val="single" w:sz="4" w:space="0" w:color="auto"/>
              <w:left w:val="single" w:sz="4" w:space="0" w:color="auto"/>
              <w:bottom w:val="single" w:sz="4" w:space="0" w:color="auto"/>
              <w:right w:val="single" w:sz="4" w:space="0" w:color="auto"/>
            </w:tcBorders>
          </w:tcPr>
          <w:p w14:paraId="17B0E95C" w14:textId="77777777" w:rsidR="00255748" w:rsidRPr="002555F1" w:rsidRDefault="00255748" w:rsidP="00551A57">
            <w:pPr>
              <w:widowControl/>
              <w:spacing w:before="0" w:after="0" w:line="240" w:lineRule="auto"/>
              <w:ind w:right="0"/>
              <w:rPr>
                <w:rFonts w:eastAsia="Calibri" w:cs="Arial"/>
                <w:sz w:val="22"/>
                <w:szCs w:val="22"/>
              </w:rPr>
            </w:pPr>
            <w:r w:rsidRPr="002555F1">
              <w:rPr>
                <w:rFonts w:eastAsia="Calibri" w:cs="Arial"/>
                <w:sz w:val="22"/>
                <w:szCs w:val="22"/>
              </w:rPr>
              <w:lastRenderedPageBreak/>
              <w:t>Spring Boot</w:t>
            </w:r>
          </w:p>
        </w:tc>
        <w:tc>
          <w:tcPr>
            <w:tcW w:w="3492" w:type="pct"/>
            <w:tcBorders>
              <w:top w:val="single" w:sz="4" w:space="0" w:color="auto"/>
              <w:left w:val="single" w:sz="4" w:space="0" w:color="auto"/>
              <w:bottom w:val="single" w:sz="4" w:space="0" w:color="auto"/>
              <w:right w:val="single" w:sz="4" w:space="0" w:color="auto"/>
            </w:tcBorders>
          </w:tcPr>
          <w:p w14:paraId="78F52FC2"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Perform CRUD operations against a in memory </w:t>
            </w:r>
            <w:proofErr w:type="spellStart"/>
            <w:r w:rsidRPr="002555F1">
              <w:rPr>
                <w:rFonts w:ascii="Arial" w:hAnsi="Arial" w:cs="Arial"/>
              </w:rPr>
              <w:t>db</w:t>
            </w:r>
            <w:proofErr w:type="spellEnd"/>
            <w:r w:rsidRPr="002555F1">
              <w:rPr>
                <w:rFonts w:ascii="Arial" w:hAnsi="Arial" w:cs="Arial"/>
              </w:rPr>
              <w:t xml:space="preserve"> using Spring Data JPA    </w:t>
            </w:r>
          </w:p>
          <w:p w14:paraId="71360E4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Perform CRUD operations against Database    </w:t>
            </w:r>
          </w:p>
          <w:p w14:paraId="41CF7E4F"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Expose out REST APIs using Spring Web   </w:t>
            </w:r>
          </w:p>
          <w:p w14:paraId="502D6A8D"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Spring boot auto configures a spring project    </w:t>
            </w:r>
          </w:p>
          <w:p w14:paraId="795D727E"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Enable health metrics for the application    </w:t>
            </w:r>
          </w:p>
          <w:p w14:paraId="10FE52B9"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Customize health metrics endpoint with your own information    Use Spring Boot Profiles</w:t>
            </w:r>
          </w:p>
          <w:p w14:paraId="07B83BEE" w14:textId="77777777" w:rsidR="00255748" w:rsidRPr="002555F1" w:rsidRDefault="00255748" w:rsidP="00551A57">
            <w:pPr>
              <w:pStyle w:val="ListParagraph"/>
              <w:numPr>
                <w:ilvl w:val="0"/>
                <w:numId w:val="23"/>
              </w:numPr>
              <w:rPr>
                <w:rFonts w:ascii="Arial" w:hAnsi="Arial" w:cs="Arial"/>
              </w:rPr>
            </w:pPr>
            <w:r w:rsidRPr="006A5AA9">
              <w:rPr>
                <w:rFonts w:ascii="Arial" w:hAnsi="Arial" w:cs="Arial"/>
                <w:b/>
              </w:rPr>
              <w:t>Demonstrate 2 Debugging and Troubleshooting</w:t>
            </w:r>
            <w:r w:rsidRPr="002555F1">
              <w:rPr>
                <w:rFonts w:ascii="Arial" w:hAnsi="Arial" w:cs="Arial"/>
              </w:rPr>
              <w:t xml:space="preserve"> (Create two scenarios of troubleshooting your Spring Boot application in your project demo) </w:t>
            </w:r>
          </w:p>
        </w:tc>
      </w:tr>
      <w:tr w:rsidR="00255748" w:rsidRPr="002555F1" w14:paraId="0412315B" w14:textId="77777777" w:rsidTr="00551A57">
        <w:trPr>
          <w:trHeight w:val="1430"/>
        </w:trPr>
        <w:tc>
          <w:tcPr>
            <w:tcW w:w="1508" w:type="pct"/>
            <w:tcBorders>
              <w:top w:val="single" w:sz="4" w:space="0" w:color="auto"/>
              <w:left w:val="single" w:sz="4" w:space="0" w:color="auto"/>
              <w:bottom w:val="single" w:sz="4" w:space="0" w:color="auto"/>
              <w:right w:val="single" w:sz="4" w:space="0" w:color="auto"/>
            </w:tcBorders>
            <w:hideMark/>
          </w:tcPr>
          <w:p w14:paraId="44A8A39F" w14:textId="77777777" w:rsidR="00255748" w:rsidRPr="002555F1" w:rsidRDefault="00255748" w:rsidP="00551A57">
            <w:pPr>
              <w:widowControl/>
              <w:spacing w:before="0" w:after="0" w:line="240" w:lineRule="auto"/>
              <w:ind w:right="0"/>
              <w:rPr>
                <w:rFonts w:eastAsia="Calibri" w:cs="Arial"/>
                <w:sz w:val="22"/>
                <w:szCs w:val="22"/>
              </w:rPr>
            </w:pPr>
            <w:r w:rsidRPr="002555F1">
              <w:rPr>
                <w:rFonts w:eastAsia="Calibri" w:cs="Arial"/>
                <w:sz w:val="22"/>
                <w:szCs w:val="22"/>
              </w:rPr>
              <w:t>Microservices</w:t>
            </w:r>
          </w:p>
        </w:tc>
        <w:tc>
          <w:tcPr>
            <w:tcW w:w="3492" w:type="pct"/>
            <w:tcBorders>
              <w:top w:val="single" w:sz="4" w:space="0" w:color="auto"/>
              <w:left w:val="single" w:sz="4" w:space="0" w:color="auto"/>
              <w:bottom w:val="single" w:sz="4" w:space="0" w:color="auto"/>
              <w:right w:val="single" w:sz="4" w:space="0" w:color="auto"/>
            </w:tcBorders>
            <w:hideMark/>
          </w:tcPr>
          <w:p w14:paraId="1499F337"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Separate Data Store for Each Microservices</w:t>
            </w:r>
          </w:p>
          <w:p w14:paraId="71144065"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Keep all code in a Microservices at a similar level of maturity and stability</w:t>
            </w:r>
          </w:p>
          <w:p w14:paraId="30F76478"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Do a Separate Build for Each Microservices</w:t>
            </w:r>
          </w:p>
          <w:p w14:paraId="1DD61A26"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Deploy in Containers</w:t>
            </w:r>
          </w:p>
          <w:p w14:paraId="39B5F361"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Servers as Stateless</w:t>
            </w:r>
          </w:p>
          <w:p w14:paraId="1446A655"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Use Fault Tolerance techniques</w:t>
            </w:r>
          </w:p>
          <w:p w14:paraId="7567D967"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the API gateway                                                                                                </w:t>
            </w:r>
          </w:p>
          <w:p w14:paraId="2C0C2C0C"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Domain-Driven Design                                                                                            </w:t>
            </w:r>
          </w:p>
          <w:p w14:paraId="6A0283ED"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Focus on data and API security                                                                         </w:t>
            </w:r>
          </w:p>
          <w:p w14:paraId="7D8C0472"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Distributed Configuration                                                                          </w:t>
            </w:r>
          </w:p>
          <w:p w14:paraId="7F937216"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Monitor microservices, Use Monitoring Tools</w:t>
            </w:r>
          </w:p>
          <w:p w14:paraId="568CACC1"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App metrics and health checks                                                                                                     </w:t>
            </w:r>
          </w:p>
          <w:p w14:paraId="6DCC3E34"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Send Logs to a Centralized Location</w:t>
            </w:r>
          </w:p>
          <w:p w14:paraId="4F7B45C7"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Structure  Log Data</w:t>
            </w:r>
          </w:p>
          <w:p w14:paraId="4730CAEB"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Add Context to Every Request                                                                                   </w:t>
            </w:r>
          </w:p>
          <w:p w14:paraId="35E57B3A"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Include a Unique ID in the Response</w:t>
            </w:r>
          </w:p>
          <w:p w14:paraId="3FB54274" w14:textId="77777777" w:rsidR="00255748" w:rsidRPr="002555F1" w:rsidRDefault="00255748" w:rsidP="00551A57">
            <w:pPr>
              <w:pStyle w:val="ListParagraph"/>
              <w:numPr>
                <w:ilvl w:val="0"/>
                <w:numId w:val="23"/>
              </w:numPr>
              <w:rPr>
                <w:rFonts w:ascii="Arial" w:hAnsi="Arial" w:cs="Arial"/>
              </w:rPr>
            </w:pPr>
            <w:r w:rsidRPr="002555F1">
              <w:rPr>
                <w:rFonts w:ascii="Arial" w:hAnsi="Arial" w:cs="Arial"/>
              </w:rPr>
              <w:t xml:space="preserve">Use OAuth for user identity and access control                                          </w:t>
            </w:r>
          </w:p>
          <w:p w14:paraId="27C32293" w14:textId="77777777" w:rsidR="00255748" w:rsidRPr="002555F1" w:rsidRDefault="00255748" w:rsidP="00551A57">
            <w:pPr>
              <w:pStyle w:val="ListParagraph"/>
              <w:numPr>
                <w:ilvl w:val="0"/>
                <w:numId w:val="23"/>
              </w:numPr>
              <w:spacing w:line="240" w:lineRule="atLeast"/>
              <w:rPr>
                <w:rFonts w:ascii="Arial" w:hAnsi="Arial" w:cs="Arial"/>
              </w:rPr>
            </w:pPr>
            <w:r w:rsidRPr="002555F1">
              <w:rPr>
                <w:rFonts w:ascii="Arial" w:hAnsi="Arial" w:cs="Arial"/>
              </w:rPr>
              <w:t>Use a distributed firewall with centralized control</w:t>
            </w:r>
          </w:p>
        </w:tc>
      </w:tr>
      <w:tr w:rsidR="00255748" w:rsidRPr="002555F1" w14:paraId="3327D5C1" w14:textId="77777777" w:rsidTr="00551A57">
        <w:trPr>
          <w:trHeight w:val="1430"/>
        </w:trPr>
        <w:tc>
          <w:tcPr>
            <w:tcW w:w="1508" w:type="pct"/>
            <w:tcBorders>
              <w:top w:val="single" w:sz="4" w:space="0" w:color="auto"/>
              <w:left w:val="single" w:sz="4" w:space="0" w:color="auto"/>
              <w:bottom w:val="single" w:sz="4" w:space="0" w:color="auto"/>
              <w:right w:val="single" w:sz="4" w:space="0" w:color="auto"/>
            </w:tcBorders>
          </w:tcPr>
          <w:p w14:paraId="48FC1C44" w14:textId="77777777" w:rsidR="00255748" w:rsidRPr="002555F1" w:rsidRDefault="00255748" w:rsidP="00551A57">
            <w:pPr>
              <w:widowControl/>
              <w:spacing w:before="0" w:after="0" w:line="240" w:lineRule="auto"/>
              <w:ind w:right="0"/>
              <w:rPr>
                <w:rFonts w:eastAsia="Calibri" w:cs="Arial"/>
                <w:sz w:val="22"/>
                <w:szCs w:val="22"/>
              </w:rPr>
            </w:pPr>
            <w:r>
              <w:rPr>
                <w:rFonts w:eastAsia="Calibri" w:cs="Arial"/>
                <w:sz w:val="22"/>
                <w:szCs w:val="22"/>
              </w:rPr>
              <w:t>NodeJS/</w:t>
            </w:r>
            <w:proofErr w:type="spellStart"/>
            <w:r>
              <w:rPr>
                <w:rFonts w:eastAsia="Calibri" w:cs="Arial"/>
                <w:sz w:val="22"/>
                <w:szCs w:val="22"/>
              </w:rPr>
              <w:t>ExpressJS</w:t>
            </w:r>
            <w:proofErr w:type="spellEnd"/>
          </w:p>
        </w:tc>
        <w:tc>
          <w:tcPr>
            <w:tcW w:w="3492" w:type="pct"/>
            <w:tcBorders>
              <w:top w:val="single" w:sz="4" w:space="0" w:color="auto"/>
              <w:left w:val="single" w:sz="4" w:space="0" w:color="auto"/>
              <w:bottom w:val="single" w:sz="4" w:space="0" w:color="auto"/>
              <w:right w:val="single" w:sz="4" w:space="0" w:color="auto"/>
            </w:tcBorders>
          </w:tcPr>
          <w:p w14:paraId="0AD53CFD" w14:textId="77777777" w:rsidR="00255748" w:rsidRDefault="00255748" w:rsidP="00551A57">
            <w:pPr>
              <w:pStyle w:val="ListParagraph"/>
              <w:numPr>
                <w:ilvl w:val="0"/>
                <w:numId w:val="23"/>
              </w:numPr>
              <w:rPr>
                <w:rFonts w:ascii="Arial" w:hAnsi="Arial" w:cs="Arial"/>
              </w:rPr>
            </w:pPr>
            <w:r>
              <w:rPr>
                <w:rFonts w:ascii="Arial" w:hAnsi="Arial" w:cs="Arial"/>
              </w:rPr>
              <w:t xml:space="preserve">NodeJS, Helmet and Express JS should be used in the </w:t>
            </w:r>
          </w:p>
          <w:p w14:paraId="3191790C" w14:textId="77777777" w:rsidR="00255748" w:rsidRDefault="00255748" w:rsidP="00551A57">
            <w:pPr>
              <w:pStyle w:val="ListParagraph"/>
              <w:numPr>
                <w:ilvl w:val="0"/>
                <w:numId w:val="23"/>
              </w:numPr>
              <w:rPr>
                <w:rFonts w:ascii="Arial" w:hAnsi="Arial" w:cs="Arial"/>
              </w:rPr>
            </w:pPr>
            <w:r>
              <w:rPr>
                <w:rFonts w:ascii="Arial" w:hAnsi="Arial" w:cs="Arial"/>
              </w:rPr>
              <w:t>API’s application</w:t>
            </w:r>
          </w:p>
          <w:p w14:paraId="34DD919C" w14:textId="77777777" w:rsidR="00255748" w:rsidRPr="002555F1" w:rsidRDefault="00255748" w:rsidP="00551A57">
            <w:pPr>
              <w:pStyle w:val="ListParagraph"/>
              <w:numPr>
                <w:ilvl w:val="0"/>
                <w:numId w:val="23"/>
              </w:numPr>
              <w:rPr>
                <w:rFonts w:ascii="Arial" w:hAnsi="Arial" w:cs="Arial"/>
              </w:rPr>
            </w:pPr>
            <w:r w:rsidRPr="00FC2119">
              <w:rPr>
                <w:rFonts w:ascii="Arial" w:hAnsi="Arial" w:cs="Arial"/>
              </w:rPr>
              <w:t>Advantage of using NodeJS, Projections in Mongo Queries over other frameworks.</w:t>
            </w:r>
          </w:p>
        </w:tc>
      </w:tr>
    </w:tbl>
    <w:p w14:paraId="6B0081A1" w14:textId="77777777" w:rsidR="00255748" w:rsidRDefault="00255748" w:rsidP="00255748">
      <w:pPr>
        <w:rPr>
          <w:rFonts w:eastAsiaTheme="majorEastAsia"/>
        </w:rPr>
      </w:pPr>
    </w:p>
    <w:p w14:paraId="28EFF606" w14:textId="3A42DCF1" w:rsidR="0035754F" w:rsidRPr="00A9727E" w:rsidRDefault="0035754F" w:rsidP="00255748">
      <w:pPr>
        <w:pStyle w:val="Heading1"/>
        <w:numPr>
          <w:ilvl w:val="0"/>
          <w:numId w:val="0"/>
        </w:numPr>
        <w:ind w:left="360"/>
        <w:rPr>
          <w:rFonts w:eastAsiaTheme="majorEastAsia" w:cs="Arial"/>
        </w:rPr>
      </w:pPr>
    </w:p>
    <w:sectPr w:rsidR="0035754F" w:rsidRPr="00A9727E" w:rsidSect="000F6B23">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2EC8B" w14:textId="77777777" w:rsidR="0028572B" w:rsidRDefault="0028572B">
      <w:r>
        <w:separator/>
      </w:r>
    </w:p>
  </w:endnote>
  <w:endnote w:type="continuationSeparator" w:id="0">
    <w:p w14:paraId="58738599" w14:textId="77777777" w:rsidR="0028572B" w:rsidRDefault="0028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CFE" w14:textId="77777777" w:rsidR="00CB2332" w:rsidRDefault="00CB2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D216" w14:textId="27D9FBBF" w:rsidR="007416BB" w:rsidRDefault="007416BB" w:rsidP="000F6B23">
    <w:pPr>
      <w:pStyle w:val="Footer"/>
      <w:jc w:val="right"/>
    </w:pPr>
    <w:r w:rsidRPr="009E1535">
      <w:rPr>
        <w:noProof/>
      </w:rPr>
      <mc:AlternateContent>
        <mc:Choice Requires="wps">
          <w:drawing>
            <wp:anchor distT="0" distB="0" distL="114300" distR="114300" simplePos="0" relativeHeight="251663360" behindDoc="0" locked="0" layoutInCell="1" allowOverlap="1" wp14:anchorId="12231D9E" wp14:editId="6833ED78">
              <wp:simplePos x="0" y="0"/>
              <wp:positionH relativeFrom="column">
                <wp:posOffset>0</wp:posOffset>
              </wp:positionH>
              <wp:positionV relativeFrom="paragraph">
                <wp:posOffset>0</wp:posOffset>
              </wp:positionV>
              <wp:extent cx="4572000" cy="155448"/>
              <wp:effectExtent l="0" t="0" r="0" b="0"/>
              <wp:wrapNone/>
              <wp:docPr id="5" name="Footer Placeholder 3">
                <a:extLst xmlns:a="http://schemas.openxmlformats.org/drawingml/2006/main">
                  <a:ext uri="{FF2B5EF4-FFF2-40B4-BE49-F238E27FC236}">
                    <a16:creationId xmlns:a16="http://schemas.microsoft.com/office/drawing/2014/main" id="{CCAE8E6F-6F7E-482A-9303-FE498C93CD6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72000" cy="155448"/>
                      </a:xfrm>
                      <a:prstGeom prst="rect">
                        <a:avLst/>
                      </a:prstGeom>
                    </wps:spPr>
                    <wps:txbx>
                      <w:txbxContent>
                        <w:p w14:paraId="4FC1A73C" w14:textId="1907CDC3" w:rsidR="007416BB" w:rsidRDefault="007416BB" w:rsidP="000F6B23">
                          <w:pPr>
                            <w:pStyle w:val="NormalWeb"/>
                            <w:spacing w:before="0" w:beforeAutospacing="0" w:after="0" w:afterAutospacing="0"/>
                          </w:pPr>
                        </w:p>
                      </w:txbxContent>
                    </wps:txbx>
                    <wps:bodyPr vert="horz" lIns="0" tIns="0" rIns="0" bIns="0" rtlCol="0" anchor="ctr"/>
                  </wps:wsp>
                </a:graphicData>
              </a:graphic>
            </wp:anchor>
          </w:drawing>
        </mc:Choice>
        <mc:Fallback>
          <w:pict>
            <v:rect w14:anchorId="12231D9E" id="Footer Placeholder 3" o:spid="_x0000_s1042" style="position:absolute;left:0;text-align:left;margin-left:0;margin-top:0;width:5in;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" filled="f" stroked="f">
              <o:lock v:ext="edit" grouping="t"/>
              <v:textbox inset="0,0,0,0">
                <w:txbxContent>
                  <w:p w14:paraId="4FC1A73C" w14:textId="1907CDC3" w:rsidR="007416BB" w:rsidRDefault="007416BB" w:rsidP="000F6B23">
                    <w:pPr>
                      <w:pStyle w:val="NormalWeb"/>
                      <w:spacing w:before="0" w:beforeAutospacing="0" w:after="0" w:afterAutospacing="0"/>
                    </w:pPr>
                  </w:p>
                </w:txbxContent>
              </v:textbox>
            </v:rect>
          </w:pict>
        </mc:Fallback>
      </mc:AlternateContent>
    </w:r>
    <w:r>
      <w:rPr>
        <w:rFonts w:cs="Arial"/>
        <w:noProof/>
        <w:color w:val="000000"/>
      </w:rPr>
      <w:t xml:space="preserve"> </w:t>
    </w:r>
    <w:r>
      <w:rPr>
        <w:rFonts w:cs="Arial"/>
        <w:noProof/>
        <w:color w:val="000000"/>
      </w:rPr>
      <w:drawing>
        <wp:inline distT="0" distB="0" distL="0" distR="0" wp14:anchorId="2B2A01D7" wp14:editId="05956881">
          <wp:extent cx="2239010" cy="252095"/>
          <wp:effectExtent l="0" t="0" r="8890" b="0"/>
          <wp:docPr id="45" name="Picture 45"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39010" cy="25209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4B16" w14:textId="77777777" w:rsidR="00CB2332" w:rsidRDefault="00CB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6A6F" w14:textId="77777777" w:rsidR="0028572B" w:rsidRDefault="0028572B">
      <w:r>
        <w:separator/>
      </w:r>
    </w:p>
  </w:footnote>
  <w:footnote w:type="continuationSeparator" w:id="0">
    <w:p w14:paraId="232F06AF" w14:textId="77777777" w:rsidR="0028572B" w:rsidRDefault="00285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4D6F2" w14:textId="77777777" w:rsidR="00CB2332" w:rsidRDefault="00CB2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2350" w14:textId="165CCD0B" w:rsidR="007416BB" w:rsidRDefault="007416BB" w:rsidP="000F6B23">
    <w:pPr>
      <w:pStyle w:val="Header"/>
    </w:pPr>
    <w:r>
      <w:rPr>
        <w:noProof/>
      </w:rPr>
      <mc:AlternateContent>
        <mc:Choice Requires="wps">
          <w:drawing>
            <wp:anchor distT="0" distB="0" distL="114300" distR="114300" simplePos="0" relativeHeight="251661312" behindDoc="0" locked="0" layoutInCell="1" allowOverlap="1" wp14:anchorId="24CA3BCA" wp14:editId="7D64756B">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3617" w14:textId="77777777" w:rsidR="007416BB" w:rsidRDefault="007416BB"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A3BCA" id="_x0000_t202" coordsize="21600,21600" o:spt="202" path="m,l,21600r21600,l21600,xe">
              <v:stroke joinstyle="miter"/>
              <v:path gradientshapeok="t" o:connecttype="rect"/>
            </v:shapetype>
            <v:shape id="Text Box 18" o:spid="_x0000_s1041" type="#_x0000_t202" style="position:absolute;margin-left:-49.7pt;margin-top:19.4pt;width:128.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" stroked="f">
              <v:textbox inset="0,0,0,0">
                <w:txbxContent>
                  <w:p w14:paraId="0FA23617" w14:textId="77777777" w:rsidR="007416BB" w:rsidRDefault="007416BB"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1F97D30" wp14:editId="2B4462E5">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7"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30pt" to="525.9pt,30pt" w14:anchorId="62B3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w:pict>
        </mc:Fallback>
      </mc:AlternateContent>
    </w:r>
    <w:r>
      <w:rPr>
        <w:noProof/>
      </w:rPr>
      <mc:AlternateContent>
        <mc:Choice Requires="wps">
          <w:drawing>
            <wp:anchor distT="0" distB="0" distL="114300" distR="114300" simplePos="0" relativeHeight="251659264" behindDoc="0" locked="0" layoutInCell="1" allowOverlap="1" wp14:anchorId="7992B777" wp14:editId="0C954CFD">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12pt" to="525.9pt,12pt" w14:anchorId="7F7A98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w:pict>
        </mc:Fallback>
      </mc:AlternateContent>
    </w:r>
  </w:p>
  <w:p w14:paraId="55F4F2A3" w14:textId="77777777" w:rsidR="00ED4D2F" w:rsidRDefault="00ED4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BE2" w14:textId="77777777" w:rsidR="00CB2332" w:rsidRDefault="00CB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1"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0332310"/>
    <w:multiLevelType w:val="hybridMultilevel"/>
    <w:tmpl w:val="C07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1EEC07C7"/>
    <w:multiLevelType w:val="multilevel"/>
    <w:tmpl w:val="9B244A1A"/>
    <w:lvl w:ilvl="0">
      <w:start w:val="1"/>
      <w:numFmt w:val="decimal"/>
      <w:pStyle w:val="Heading1"/>
      <w:lvlText w:val="%1.0"/>
      <w:lvlJc w:val="left"/>
      <w:pPr>
        <w:tabs>
          <w:tab w:val="num" w:pos="720"/>
        </w:tabs>
        <w:ind w:left="360" w:hanging="360"/>
      </w:pPr>
      <w:rPr>
        <w:rFonts w:hint="default"/>
        <w:color w:val="1F497D" w:themeColor="text2"/>
      </w:rPr>
    </w:lvl>
    <w:lvl w:ilvl="1">
      <w:start w:val="1"/>
      <w:numFmt w:val="decimal"/>
      <w:pStyle w:val="Heading2"/>
      <w:lvlText w:val="%1.%2"/>
      <w:lvlJc w:val="left"/>
      <w:pPr>
        <w:tabs>
          <w:tab w:val="num" w:pos="2250"/>
        </w:tabs>
        <w:ind w:left="196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F647250"/>
    <w:multiLevelType w:val="hybridMultilevel"/>
    <w:tmpl w:val="8024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57C40"/>
    <w:multiLevelType w:val="hybridMultilevel"/>
    <w:tmpl w:val="101E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05C8E"/>
    <w:multiLevelType w:val="hybridMultilevel"/>
    <w:tmpl w:val="145A18F6"/>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D414F"/>
    <w:multiLevelType w:val="hybridMultilevel"/>
    <w:tmpl w:val="27B8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EE7678"/>
    <w:multiLevelType w:val="multilevel"/>
    <w:tmpl w:val="67E29F9E"/>
    <w:lvl w:ilvl="0">
      <w:start w:val="1"/>
      <w:numFmt w:val="low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6C39228B"/>
    <w:multiLevelType w:val="hybridMultilevel"/>
    <w:tmpl w:val="51161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1B4A7B"/>
    <w:multiLevelType w:val="hybridMultilevel"/>
    <w:tmpl w:val="1458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D8EC01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426138">
    <w:abstractNumId w:val="14"/>
  </w:num>
  <w:num w:numId="2" w16cid:durableId="81728966">
    <w:abstractNumId w:val="10"/>
  </w:num>
  <w:num w:numId="3" w16cid:durableId="1344478620">
    <w:abstractNumId w:val="13"/>
  </w:num>
  <w:num w:numId="4" w16cid:durableId="1897550153">
    <w:abstractNumId w:val="11"/>
  </w:num>
  <w:num w:numId="5" w16cid:durableId="1006707370">
    <w:abstractNumId w:val="9"/>
  </w:num>
  <w:num w:numId="6" w16cid:durableId="670109217">
    <w:abstractNumId w:val="7"/>
  </w:num>
  <w:num w:numId="7" w16cid:durableId="990140644">
    <w:abstractNumId w:val="6"/>
  </w:num>
  <w:num w:numId="8" w16cid:durableId="1910651261">
    <w:abstractNumId w:val="5"/>
  </w:num>
  <w:num w:numId="9" w16cid:durableId="516383534">
    <w:abstractNumId w:val="4"/>
  </w:num>
  <w:num w:numId="10" w16cid:durableId="2120487360">
    <w:abstractNumId w:val="8"/>
  </w:num>
  <w:num w:numId="11" w16cid:durableId="3559064">
    <w:abstractNumId w:val="3"/>
  </w:num>
  <w:num w:numId="12" w16cid:durableId="732387835">
    <w:abstractNumId w:val="2"/>
  </w:num>
  <w:num w:numId="13" w16cid:durableId="350567255">
    <w:abstractNumId w:val="1"/>
  </w:num>
  <w:num w:numId="14" w16cid:durableId="763455782">
    <w:abstractNumId w:val="0"/>
  </w:num>
  <w:num w:numId="15" w16cid:durableId="1307931693">
    <w:abstractNumId w:val="22"/>
  </w:num>
  <w:num w:numId="16" w16cid:durableId="1857883720">
    <w:abstractNumId w:val="19"/>
  </w:num>
  <w:num w:numId="17" w16cid:durableId="3438925">
    <w:abstractNumId w:val="16"/>
  </w:num>
  <w:num w:numId="18" w16cid:durableId="1171599958">
    <w:abstractNumId w:val="17"/>
  </w:num>
  <w:num w:numId="19" w16cid:durableId="351223259">
    <w:abstractNumId w:val="16"/>
  </w:num>
  <w:num w:numId="20" w16cid:durableId="709765490">
    <w:abstractNumId w:val="15"/>
  </w:num>
  <w:num w:numId="21" w16cid:durableId="1020350325">
    <w:abstractNumId w:val="18"/>
  </w:num>
  <w:num w:numId="22" w16cid:durableId="572933584">
    <w:abstractNumId w:val="12"/>
  </w:num>
  <w:num w:numId="23" w16cid:durableId="1986742397">
    <w:abstractNumId w:val="21"/>
  </w:num>
  <w:num w:numId="24" w16cid:durableId="1629244421">
    <w:abstractNumId w:val="15"/>
  </w:num>
  <w:num w:numId="25" w16cid:durableId="112870297">
    <w:abstractNumId w:val="16"/>
  </w:num>
  <w:num w:numId="26" w16cid:durableId="425541309">
    <w:abstractNumId w:val="12"/>
  </w:num>
  <w:num w:numId="27" w16cid:durableId="1549101312">
    <w:abstractNumId w:val="21"/>
  </w:num>
  <w:num w:numId="28" w16cid:durableId="177738344">
    <w:abstractNumId w:val="12"/>
  </w:num>
  <w:num w:numId="29" w16cid:durableId="610865286">
    <w:abstractNumId w:val="21"/>
  </w:num>
  <w:num w:numId="30" w16cid:durableId="1296986560">
    <w:abstractNumId w:val="14"/>
  </w:num>
  <w:num w:numId="31" w16cid:durableId="70663765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C1"/>
    <w:rsid w:val="00000378"/>
    <w:rsid w:val="00000B49"/>
    <w:rsid w:val="00000C42"/>
    <w:rsid w:val="00000F46"/>
    <w:rsid w:val="000012D5"/>
    <w:rsid w:val="00001614"/>
    <w:rsid w:val="00001A30"/>
    <w:rsid w:val="00001E9E"/>
    <w:rsid w:val="00002F0D"/>
    <w:rsid w:val="00002FCD"/>
    <w:rsid w:val="00004137"/>
    <w:rsid w:val="0000469C"/>
    <w:rsid w:val="00004963"/>
    <w:rsid w:val="000055BE"/>
    <w:rsid w:val="00006391"/>
    <w:rsid w:val="00006F3B"/>
    <w:rsid w:val="000070C9"/>
    <w:rsid w:val="00010BDD"/>
    <w:rsid w:val="00010EAD"/>
    <w:rsid w:val="0001107A"/>
    <w:rsid w:val="0001111A"/>
    <w:rsid w:val="00012184"/>
    <w:rsid w:val="00012422"/>
    <w:rsid w:val="0001287E"/>
    <w:rsid w:val="0001347B"/>
    <w:rsid w:val="00014B11"/>
    <w:rsid w:val="00014BFD"/>
    <w:rsid w:val="0001515E"/>
    <w:rsid w:val="00016086"/>
    <w:rsid w:val="00017929"/>
    <w:rsid w:val="00017B4B"/>
    <w:rsid w:val="0002079F"/>
    <w:rsid w:val="00020BD6"/>
    <w:rsid w:val="000222B7"/>
    <w:rsid w:val="00022575"/>
    <w:rsid w:val="00025193"/>
    <w:rsid w:val="000259C8"/>
    <w:rsid w:val="00026EA7"/>
    <w:rsid w:val="00027570"/>
    <w:rsid w:val="0002759E"/>
    <w:rsid w:val="00030B31"/>
    <w:rsid w:val="000312BA"/>
    <w:rsid w:val="00035322"/>
    <w:rsid w:val="000358E1"/>
    <w:rsid w:val="00035952"/>
    <w:rsid w:val="000359E2"/>
    <w:rsid w:val="000367F7"/>
    <w:rsid w:val="000370A1"/>
    <w:rsid w:val="00037671"/>
    <w:rsid w:val="0003772A"/>
    <w:rsid w:val="000378A1"/>
    <w:rsid w:val="00040869"/>
    <w:rsid w:val="0004175E"/>
    <w:rsid w:val="000425A6"/>
    <w:rsid w:val="00043FC7"/>
    <w:rsid w:val="0004404F"/>
    <w:rsid w:val="0004501E"/>
    <w:rsid w:val="00045F6E"/>
    <w:rsid w:val="00046CC2"/>
    <w:rsid w:val="00047D50"/>
    <w:rsid w:val="000502E6"/>
    <w:rsid w:val="00050897"/>
    <w:rsid w:val="000515B3"/>
    <w:rsid w:val="00051D8A"/>
    <w:rsid w:val="00052472"/>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643E1"/>
    <w:rsid w:val="0007099D"/>
    <w:rsid w:val="000709AA"/>
    <w:rsid w:val="000713D3"/>
    <w:rsid w:val="00071CA9"/>
    <w:rsid w:val="00072226"/>
    <w:rsid w:val="000722AF"/>
    <w:rsid w:val="00073409"/>
    <w:rsid w:val="0007429F"/>
    <w:rsid w:val="00074FD2"/>
    <w:rsid w:val="000750E9"/>
    <w:rsid w:val="00075121"/>
    <w:rsid w:val="00075507"/>
    <w:rsid w:val="00075B9C"/>
    <w:rsid w:val="000768BF"/>
    <w:rsid w:val="00076A5C"/>
    <w:rsid w:val="00077491"/>
    <w:rsid w:val="00077598"/>
    <w:rsid w:val="00081B50"/>
    <w:rsid w:val="00081F4C"/>
    <w:rsid w:val="0008245C"/>
    <w:rsid w:val="00083CA8"/>
    <w:rsid w:val="00083F3B"/>
    <w:rsid w:val="00084325"/>
    <w:rsid w:val="00084900"/>
    <w:rsid w:val="00084A75"/>
    <w:rsid w:val="00084F4F"/>
    <w:rsid w:val="00085102"/>
    <w:rsid w:val="00085291"/>
    <w:rsid w:val="00085519"/>
    <w:rsid w:val="000866B8"/>
    <w:rsid w:val="00086899"/>
    <w:rsid w:val="000906FC"/>
    <w:rsid w:val="00090950"/>
    <w:rsid w:val="00090AA3"/>
    <w:rsid w:val="000923E3"/>
    <w:rsid w:val="0009321E"/>
    <w:rsid w:val="00093325"/>
    <w:rsid w:val="0009382F"/>
    <w:rsid w:val="00093E5B"/>
    <w:rsid w:val="00093E6A"/>
    <w:rsid w:val="00094015"/>
    <w:rsid w:val="00094059"/>
    <w:rsid w:val="0009459D"/>
    <w:rsid w:val="000957AC"/>
    <w:rsid w:val="00095E9A"/>
    <w:rsid w:val="0009626A"/>
    <w:rsid w:val="00096B73"/>
    <w:rsid w:val="000974D6"/>
    <w:rsid w:val="00097524"/>
    <w:rsid w:val="0009790F"/>
    <w:rsid w:val="000A0146"/>
    <w:rsid w:val="000A0CD8"/>
    <w:rsid w:val="000A1CDF"/>
    <w:rsid w:val="000A32F9"/>
    <w:rsid w:val="000A3D79"/>
    <w:rsid w:val="000A439A"/>
    <w:rsid w:val="000A45F8"/>
    <w:rsid w:val="000A4848"/>
    <w:rsid w:val="000A4EA2"/>
    <w:rsid w:val="000A5782"/>
    <w:rsid w:val="000A64D5"/>
    <w:rsid w:val="000A69E1"/>
    <w:rsid w:val="000A6C47"/>
    <w:rsid w:val="000B021B"/>
    <w:rsid w:val="000B0EF0"/>
    <w:rsid w:val="000B155F"/>
    <w:rsid w:val="000B1F6C"/>
    <w:rsid w:val="000B2153"/>
    <w:rsid w:val="000B234D"/>
    <w:rsid w:val="000B2479"/>
    <w:rsid w:val="000B505F"/>
    <w:rsid w:val="000B54B8"/>
    <w:rsid w:val="000B5EB7"/>
    <w:rsid w:val="000B618D"/>
    <w:rsid w:val="000B6E3A"/>
    <w:rsid w:val="000B721F"/>
    <w:rsid w:val="000C0E66"/>
    <w:rsid w:val="000C1117"/>
    <w:rsid w:val="000C1679"/>
    <w:rsid w:val="000C1A8F"/>
    <w:rsid w:val="000C1DE8"/>
    <w:rsid w:val="000C1E60"/>
    <w:rsid w:val="000C3499"/>
    <w:rsid w:val="000C36E2"/>
    <w:rsid w:val="000C3FC1"/>
    <w:rsid w:val="000C5DB9"/>
    <w:rsid w:val="000C6379"/>
    <w:rsid w:val="000C64EE"/>
    <w:rsid w:val="000D107F"/>
    <w:rsid w:val="000D13B3"/>
    <w:rsid w:val="000D15AE"/>
    <w:rsid w:val="000D3ADF"/>
    <w:rsid w:val="000D3C12"/>
    <w:rsid w:val="000D44EA"/>
    <w:rsid w:val="000D486A"/>
    <w:rsid w:val="000D4BD7"/>
    <w:rsid w:val="000D634D"/>
    <w:rsid w:val="000D6B9D"/>
    <w:rsid w:val="000E05FA"/>
    <w:rsid w:val="000E08F9"/>
    <w:rsid w:val="000E14E3"/>
    <w:rsid w:val="000E1C99"/>
    <w:rsid w:val="000E1D49"/>
    <w:rsid w:val="000E1D61"/>
    <w:rsid w:val="000E24C4"/>
    <w:rsid w:val="000E3244"/>
    <w:rsid w:val="000E372E"/>
    <w:rsid w:val="000E3F66"/>
    <w:rsid w:val="000E490A"/>
    <w:rsid w:val="000E53C7"/>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42F0"/>
    <w:rsid w:val="000F47EC"/>
    <w:rsid w:val="000F4FC2"/>
    <w:rsid w:val="000F511E"/>
    <w:rsid w:val="000F5380"/>
    <w:rsid w:val="000F5481"/>
    <w:rsid w:val="000F5C9A"/>
    <w:rsid w:val="000F6A92"/>
    <w:rsid w:val="000F6B23"/>
    <w:rsid w:val="000F6FD5"/>
    <w:rsid w:val="000F7429"/>
    <w:rsid w:val="001005BD"/>
    <w:rsid w:val="0010067C"/>
    <w:rsid w:val="00100F12"/>
    <w:rsid w:val="00101EFE"/>
    <w:rsid w:val="0010359F"/>
    <w:rsid w:val="00103FFF"/>
    <w:rsid w:val="00105404"/>
    <w:rsid w:val="001057F7"/>
    <w:rsid w:val="00105E0F"/>
    <w:rsid w:val="00105F21"/>
    <w:rsid w:val="0010620B"/>
    <w:rsid w:val="0010630C"/>
    <w:rsid w:val="0010661F"/>
    <w:rsid w:val="00106FCF"/>
    <w:rsid w:val="00110B68"/>
    <w:rsid w:val="00110D34"/>
    <w:rsid w:val="00110F85"/>
    <w:rsid w:val="00112822"/>
    <w:rsid w:val="00112AF1"/>
    <w:rsid w:val="00113FF6"/>
    <w:rsid w:val="00114673"/>
    <w:rsid w:val="00115015"/>
    <w:rsid w:val="00115A31"/>
    <w:rsid w:val="00115EDA"/>
    <w:rsid w:val="001160D2"/>
    <w:rsid w:val="001162CC"/>
    <w:rsid w:val="00117465"/>
    <w:rsid w:val="0012033F"/>
    <w:rsid w:val="00120B14"/>
    <w:rsid w:val="001216C6"/>
    <w:rsid w:val="00122B8B"/>
    <w:rsid w:val="00123CCA"/>
    <w:rsid w:val="00124556"/>
    <w:rsid w:val="00124868"/>
    <w:rsid w:val="001249A8"/>
    <w:rsid w:val="00124E44"/>
    <w:rsid w:val="00124E63"/>
    <w:rsid w:val="00126244"/>
    <w:rsid w:val="00127D31"/>
    <w:rsid w:val="00130C9A"/>
    <w:rsid w:val="00132619"/>
    <w:rsid w:val="00132743"/>
    <w:rsid w:val="0013285F"/>
    <w:rsid w:val="001329EF"/>
    <w:rsid w:val="00132BD2"/>
    <w:rsid w:val="00133630"/>
    <w:rsid w:val="00133CDB"/>
    <w:rsid w:val="00134290"/>
    <w:rsid w:val="00134666"/>
    <w:rsid w:val="00134883"/>
    <w:rsid w:val="00135153"/>
    <w:rsid w:val="0013581B"/>
    <w:rsid w:val="001365B1"/>
    <w:rsid w:val="001368EA"/>
    <w:rsid w:val="00136D8B"/>
    <w:rsid w:val="00136FA0"/>
    <w:rsid w:val="00137C4D"/>
    <w:rsid w:val="001419A5"/>
    <w:rsid w:val="00141A8D"/>
    <w:rsid w:val="00141D58"/>
    <w:rsid w:val="00142641"/>
    <w:rsid w:val="00142C0A"/>
    <w:rsid w:val="00142D8B"/>
    <w:rsid w:val="00142E0C"/>
    <w:rsid w:val="0014302E"/>
    <w:rsid w:val="00143EF2"/>
    <w:rsid w:val="0014465A"/>
    <w:rsid w:val="00144F4B"/>
    <w:rsid w:val="00145327"/>
    <w:rsid w:val="00146367"/>
    <w:rsid w:val="00147193"/>
    <w:rsid w:val="00147A7F"/>
    <w:rsid w:val="00150510"/>
    <w:rsid w:val="001508EE"/>
    <w:rsid w:val="00150A10"/>
    <w:rsid w:val="0015118E"/>
    <w:rsid w:val="0015123A"/>
    <w:rsid w:val="00152556"/>
    <w:rsid w:val="00152A3B"/>
    <w:rsid w:val="00152D08"/>
    <w:rsid w:val="00152E14"/>
    <w:rsid w:val="00152EDE"/>
    <w:rsid w:val="00153961"/>
    <w:rsid w:val="001539B5"/>
    <w:rsid w:val="00155C5C"/>
    <w:rsid w:val="001576F4"/>
    <w:rsid w:val="00160FE4"/>
    <w:rsid w:val="0016136E"/>
    <w:rsid w:val="001613E7"/>
    <w:rsid w:val="00161B56"/>
    <w:rsid w:val="00161E99"/>
    <w:rsid w:val="0016237D"/>
    <w:rsid w:val="00162A81"/>
    <w:rsid w:val="00162E0F"/>
    <w:rsid w:val="00163030"/>
    <w:rsid w:val="00163D08"/>
    <w:rsid w:val="00164300"/>
    <w:rsid w:val="001644F0"/>
    <w:rsid w:val="00166597"/>
    <w:rsid w:val="00166806"/>
    <w:rsid w:val="0017028C"/>
    <w:rsid w:val="00170299"/>
    <w:rsid w:val="001705BF"/>
    <w:rsid w:val="001707CD"/>
    <w:rsid w:val="00172046"/>
    <w:rsid w:val="0017245E"/>
    <w:rsid w:val="001743A9"/>
    <w:rsid w:val="001751E4"/>
    <w:rsid w:val="0017538A"/>
    <w:rsid w:val="001757D1"/>
    <w:rsid w:val="00176342"/>
    <w:rsid w:val="001773B7"/>
    <w:rsid w:val="001775BE"/>
    <w:rsid w:val="00180423"/>
    <w:rsid w:val="00181181"/>
    <w:rsid w:val="001812CC"/>
    <w:rsid w:val="00181613"/>
    <w:rsid w:val="00181FE6"/>
    <w:rsid w:val="0018297E"/>
    <w:rsid w:val="00182B01"/>
    <w:rsid w:val="00182F79"/>
    <w:rsid w:val="00183183"/>
    <w:rsid w:val="0018343C"/>
    <w:rsid w:val="0018345D"/>
    <w:rsid w:val="0018370B"/>
    <w:rsid w:val="001839E9"/>
    <w:rsid w:val="00183D2C"/>
    <w:rsid w:val="00183EE7"/>
    <w:rsid w:val="00184C25"/>
    <w:rsid w:val="0018550B"/>
    <w:rsid w:val="00185F06"/>
    <w:rsid w:val="001867AF"/>
    <w:rsid w:val="00187062"/>
    <w:rsid w:val="00187A5E"/>
    <w:rsid w:val="00187CD4"/>
    <w:rsid w:val="0019007C"/>
    <w:rsid w:val="0019023B"/>
    <w:rsid w:val="001906F5"/>
    <w:rsid w:val="00190BC0"/>
    <w:rsid w:val="00192631"/>
    <w:rsid w:val="00192BD5"/>
    <w:rsid w:val="00193208"/>
    <w:rsid w:val="00193F0A"/>
    <w:rsid w:val="001948C3"/>
    <w:rsid w:val="0019614D"/>
    <w:rsid w:val="0019700C"/>
    <w:rsid w:val="00197188"/>
    <w:rsid w:val="00197AEA"/>
    <w:rsid w:val="00197FB4"/>
    <w:rsid w:val="001A07BA"/>
    <w:rsid w:val="001A0B56"/>
    <w:rsid w:val="001A0CF3"/>
    <w:rsid w:val="001A139C"/>
    <w:rsid w:val="001A190D"/>
    <w:rsid w:val="001A333A"/>
    <w:rsid w:val="001A37A7"/>
    <w:rsid w:val="001A37BC"/>
    <w:rsid w:val="001A45BC"/>
    <w:rsid w:val="001A4AC6"/>
    <w:rsid w:val="001A4D20"/>
    <w:rsid w:val="001A4D3D"/>
    <w:rsid w:val="001A5F6A"/>
    <w:rsid w:val="001A6600"/>
    <w:rsid w:val="001B02B2"/>
    <w:rsid w:val="001B0D9B"/>
    <w:rsid w:val="001B10EE"/>
    <w:rsid w:val="001B28F2"/>
    <w:rsid w:val="001B29B3"/>
    <w:rsid w:val="001B3C2F"/>
    <w:rsid w:val="001B4024"/>
    <w:rsid w:val="001B46FA"/>
    <w:rsid w:val="001B49AB"/>
    <w:rsid w:val="001B4E3B"/>
    <w:rsid w:val="001B4FF7"/>
    <w:rsid w:val="001B50EF"/>
    <w:rsid w:val="001B5EDD"/>
    <w:rsid w:val="001B6006"/>
    <w:rsid w:val="001B6787"/>
    <w:rsid w:val="001B6F9B"/>
    <w:rsid w:val="001B77EB"/>
    <w:rsid w:val="001B7A92"/>
    <w:rsid w:val="001C015A"/>
    <w:rsid w:val="001C11C8"/>
    <w:rsid w:val="001C1259"/>
    <w:rsid w:val="001C14B4"/>
    <w:rsid w:val="001C1BF9"/>
    <w:rsid w:val="001C1D57"/>
    <w:rsid w:val="001C1DE1"/>
    <w:rsid w:val="001C2138"/>
    <w:rsid w:val="001C28BD"/>
    <w:rsid w:val="001C3461"/>
    <w:rsid w:val="001C3706"/>
    <w:rsid w:val="001C3DB7"/>
    <w:rsid w:val="001C3FC1"/>
    <w:rsid w:val="001C5253"/>
    <w:rsid w:val="001C5519"/>
    <w:rsid w:val="001C77F7"/>
    <w:rsid w:val="001C7BED"/>
    <w:rsid w:val="001C7DB3"/>
    <w:rsid w:val="001C7F45"/>
    <w:rsid w:val="001D0E4A"/>
    <w:rsid w:val="001D0FA3"/>
    <w:rsid w:val="001D1364"/>
    <w:rsid w:val="001D1A74"/>
    <w:rsid w:val="001D2726"/>
    <w:rsid w:val="001D3C90"/>
    <w:rsid w:val="001D41FE"/>
    <w:rsid w:val="001D4E4A"/>
    <w:rsid w:val="001D530D"/>
    <w:rsid w:val="001D5D12"/>
    <w:rsid w:val="001D66FB"/>
    <w:rsid w:val="001D798B"/>
    <w:rsid w:val="001D7A5D"/>
    <w:rsid w:val="001D7BB0"/>
    <w:rsid w:val="001E0BC3"/>
    <w:rsid w:val="001E14B0"/>
    <w:rsid w:val="001E197C"/>
    <w:rsid w:val="001E1DF0"/>
    <w:rsid w:val="001E324D"/>
    <w:rsid w:val="001E361D"/>
    <w:rsid w:val="001E4659"/>
    <w:rsid w:val="001E504A"/>
    <w:rsid w:val="001E5928"/>
    <w:rsid w:val="001E59DD"/>
    <w:rsid w:val="001E65D7"/>
    <w:rsid w:val="001E67D4"/>
    <w:rsid w:val="001E6E2C"/>
    <w:rsid w:val="001E71ED"/>
    <w:rsid w:val="001E769A"/>
    <w:rsid w:val="001E7B3A"/>
    <w:rsid w:val="001F046F"/>
    <w:rsid w:val="001F1342"/>
    <w:rsid w:val="001F239F"/>
    <w:rsid w:val="001F3097"/>
    <w:rsid w:val="001F3B9F"/>
    <w:rsid w:val="001F44C0"/>
    <w:rsid w:val="001F470D"/>
    <w:rsid w:val="001F4807"/>
    <w:rsid w:val="001F4FAA"/>
    <w:rsid w:val="001F5251"/>
    <w:rsid w:val="001F53D5"/>
    <w:rsid w:val="001F59B7"/>
    <w:rsid w:val="001F5D92"/>
    <w:rsid w:val="001F7652"/>
    <w:rsid w:val="0020004D"/>
    <w:rsid w:val="002006C6"/>
    <w:rsid w:val="00201801"/>
    <w:rsid w:val="002019C6"/>
    <w:rsid w:val="00201F7B"/>
    <w:rsid w:val="002026F0"/>
    <w:rsid w:val="002028BD"/>
    <w:rsid w:val="00203306"/>
    <w:rsid w:val="002043DA"/>
    <w:rsid w:val="00205403"/>
    <w:rsid w:val="00205434"/>
    <w:rsid w:val="0020579E"/>
    <w:rsid w:val="00205A85"/>
    <w:rsid w:val="0020619C"/>
    <w:rsid w:val="0020672F"/>
    <w:rsid w:val="00206C45"/>
    <w:rsid w:val="0020736D"/>
    <w:rsid w:val="0020745B"/>
    <w:rsid w:val="00207D0E"/>
    <w:rsid w:val="00210A90"/>
    <w:rsid w:val="00210F88"/>
    <w:rsid w:val="002110BF"/>
    <w:rsid w:val="00212136"/>
    <w:rsid w:val="002125E4"/>
    <w:rsid w:val="002131E8"/>
    <w:rsid w:val="0021455A"/>
    <w:rsid w:val="00214DFE"/>
    <w:rsid w:val="002154FF"/>
    <w:rsid w:val="00216B70"/>
    <w:rsid w:val="00217256"/>
    <w:rsid w:val="00217483"/>
    <w:rsid w:val="0021776C"/>
    <w:rsid w:val="00217FA1"/>
    <w:rsid w:val="00220299"/>
    <w:rsid w:val="00220302"/>
    <w:rsid w:val="00221DF3"/>
    <w:rsid w:val="0022234B"/>
    <w:rsid w:val="00222FBC"/>
    <w:rsid w:val="0022499D"/>
    <w:rsid w:val="00224DE6"/>
    <w:rsid w:val="00224F86"/>
    <w:rsid w:val="00224FA9"/>
    <w:rsid w:val="002253AD"/>
    <w:rsid w:val="002255BB"/>
    <w:rsid w:val="0022587A"/>
    <w:rsid w:val="00225E77"/>
    <w:rsid w:val="00226134"/>
    <w:rsid w:val="002269E1"/>
    <w:rsid w:val="00227676"/>
    <w:rsid w:val="00227859"/>
    <w:rsid w:val="00227D33"/>
    <w:rsid w:val="00230573"/>
    <w:rsid w:val="00231311"/>
    <w:rsid w:val="002319DE"/>
    <w:rsid w:val="002326C4"/>
    <w:rsid w:val="0023274C"/>
    <w:rsid w:val="00232849"/>
    <w:rsid w:val="00232C6C"/>
    <w:rsid w:val="00233A99"/>
    <w:rsid w:val="002344CF"/>
    <w:rsid w:val="002353CD"/>
    <w:rsid w:val="002357EE"/>
    <w:rsid w:val="00235914"/>
    <w:rsid w:val="0023605F"/>
    <w:rsid w:val="00236096"/>
    <w:rsid w:val="0023610B"/>
    <w:rsid w:val="00237F16"/>
    <w:rsid w:val="00240DC7"/>
    <w:rsid w:val="00240F9E"/>
    <w:rsid w:val="002411F2"/>
    <w:rsid w:val="002411F5"/>
    <w:rsid w:val="0024142E"/>
    <w:rsid w:val="00241A6F"/>
    <w:rsid w:val="00242017"/>
    <w:rsid w:val="00242E15"/>
    <w:rsid w:val="0024366E"/>
    <w:rsid w:val="002439F5"/>
    <w:rsid w:val="002441B9"/>
    <w:rsid w:val="0024446E"/>
    <w:rsid w:val="0024456E"/>
    <w:rsid w:val="00244810"/>
    <w:rsid w:val="00245351"/>
    <w:rsid w:val="0024570E"/>
    <w:rsid w:val="00246B7A"/>
    <w:rsid w:val="00246B88"/>
    <w:rsid w:val="00246D67"/>
    <w:rsid w:val="00246EDD"/>
    <w:rsid w:val="002473AF"/>
    <w:rsid w:val="00247906"/>
    <w:rsid w:val="00247B24"/>
    <w:rsid w:val="0025068A"/>
    <w:rsid w:val="00250D54"/>
    <w:rsid w:val="002515CB"/>
    <w:rsid w:val="00251C4F"/>
    <w:rsid w:val="002525FD"/>
    <w:rsid w:val="0025294C"/>
    <w:rsid w:val="00252A72"/>
    <w:rsid w:val="00252B16"/>
    <w:rsid w:val="00252BFE"/>
    <w:rsid w:val="00252E0B"/>
    <w:rsid w:val="002543DA"/>
    <w:rsid w:val="00254818"/>
    <w:rsid w:val="002549AE"/>
    <w:rsid w:val="00254B87"/>
    <w:rsid w:val="00254CCA"/>
    <w:rsid w:val="00255748"/>
    <w:rsid w:val="00256563"/>
    <w:rsid w:val="002567CB"/>
    <w:rsid w:val="002568ED"/>
    <w:rsid w:val="00257543"/>
    <w:rsid w:val="00257C6B"/>
    <w:rsid w:val="00257FEF"/>
    <w:rsid w:val="002603CD"/>
    <w:rsid w:val="00260521"/>
    <w:rsid w:val="00261AE7"/>
    <w:rsid w:val="00261D3A"/>
    <w:rsid w:val="00262A59"/>
    <w:rsid w:val="00264300"/>
    <w:rsid w:val="00264F5C"/>
    <w:rsid w:val="00265823"/>
    <w:rsid w:val="00270BC5"/>
    <w:rsid w:val="00271187"/>
    <w:rsid w:val="00272526"/>
    <w:rsid w:val="00272F40"/>
    <w:rsid w:val="002733CE"/>
    <w:rsid w:val="002733F3"/>
    <w:rsid w:val="00273D24"/>
    <w:rsid w:val="0027455D"/>
    <w:rsid w:val="002759F4"/>
    <w:rsid w:val="00276898"/>
    <w:rsid w:val="00276D0E"/>
    <w:rsid w:val="00276E25"/>
    <w:rsid w:val="00276F5D"/>
    <w:rsid w:val="0027725E"/>
    <w:rsid w:val="002773A5"/>
    <w:rsid w:val="00277DF4"/>
    <w:rsid w:val="00280032"/>
    <w:rsid w:val="0028017D"/>
    <w:rsid w:val="002801F0"/>
    <w:rsid w:val="00280217"/>
    <w:rsid w:val="00280F13"/>
    <w:rsid w:val="00282454"/>
    <w:rsid w:val="002828B7"/>
    <w:rsid w:val="00283189"/>
    <w:rsid w:val="002840EC"/>
    <w:rsid w:val="0028572B"/>
    <w:rsid w:val="00286B6F"/>
    <w:rsid w:val="00287BA6"/>
    <w:rsid w:val="00287CEA"/>
    <w:rsid w:val="00287EBB"/>
    <w:rsid w:val="002909D8"/>
    <w:rsid w:val="00290CB5"/>
    <w:rsid w:val="00291052"/>
    <w:rsid w:val="00291112"/>
    <w:rsid w:val="002919C5"/>
    <w:rsid w:val="00291AFE"/>
    <w:rsid w:val="00291E5C"/>
    <w:rsid w:val="002920C3"/>
    <w:rsid w:val="00292B58"/>
    <w:rsid w:val="00293479"/>
    <w:rsid w:val="00293BF0"/>
    <w:rsid w:val="002942C9"/>
    <w:rsid w:val="00294836"/>
    <w:rsid w:val="00294920"/>
    <w:rsid w:val="00294EE5"/>
    <w:rsid w:val="00295694"/>
    <w:rsid w:val="00295CC2"/>
    <w:rsid w:val="00295D4A"/>
    <w:rsid w:val="00296DB6"/>
    <w:rsid w:val="00297889"/>
    <w:rsid w:val="002978C9"/>
    <w:rsid w:val="00297C8F"/>
    <w:rsid w:val="00297CC9"/>
    <w:rsid w:val="00297E33"/>
    <w:rsid w:val="002A0838"/>
    <w:rsid w:val="002A106C"/>
    <w:rsid w:val="002A1EC5"/>
    <w:rsid w:val="002A3B45"/>
    <w:rsid w:val="002A525B"/>
    <w:rsid w:val="002A6445"/>
    <w:rsid w:val="002A764E"/>
    <w:rsid w:val="002A7938"/>
    <w:rsid w:val="002B0472"/>
    <w:rsid w:val="002B07F2"/>
    <w:rsid w:val="002B0EBA"/>
    <w:rsid w:val="002B214F"/>
    <w:rsid w:val="002B26FB"/>
    <w:rsid w:val="002B4507"/>
    <w:rsid w:val="002B4E6B"/>
    <w:rsid w:val="002B4F7D"/>
    <w:rsid w:val="002B5038"/>
    <w:rsid w:val="002B6101"/>
    <w:rsid w:val="002B663B"/>
    <w:rsid w:val="002B67B1"/>
    <w:rsid w:val="002B71E9"/>
    <w:rsid w:val="002B7D71"/>
    <w:rsid w:val="002B7E70"/>
    <w:rsid w:val="002C0772"/>
    <w:rsid w:val="002C1181"/>
    <w:rsid w:val="002C184B"/>
    <w:rsid w:val="002C1C75"/>
    <w:rsid w:val="002C2101"/>
    <w:rsid w:val="002C29A9"/>
    <w:rsid w:val="002C2F45"/>
    <w:rsid w:val="002C3895"/>
    <w:rsid w:val="002C3DF5"/>
    <w:rsid w:val="002C41D1"/>
    <w:rsid w:val="002C466F"/>
    <w:rsid w:val="002C5418"/>
    <w:rsid w:val="002C578D"/>
    <w:rsid w:val="002C591D"/>
    <w:rsid w:val="002C624B"/>
    <w:rsid w:val="002C64CD"/>
    <w:rsid w:val="002C7634"/>
    <w:rsid w:val="002D023B"/>
    <w:rsid w:val="002D2148"/>
    <w:rsid w:val="002D2AAA"/>
    <w:rsid w:val="002D5918"/>
    <w:rsid w:val="002D6418"/>
    <w:rsid w:val="002D6917"/>
    <w:rsid w:val="002D6ED0"/>
    <w:rsid w:val="002D711B"/>
    <w:rsid w:val="002D79EC"/>
    <w:rsid w:val="002D7B05"/>
    <w:rsid w:val="002E01EE"/>
    <w:rsid w:val="002E099E"/>
    <w:rsid w:val="002E1281"/>
    <w:rsid w:val="002E152E"/>
    <w:rsid w:val="002E2BAB"/>
    <w:rsid w:val="002E39AA"/>
    <w:rsid w:val="002E4636"/>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AEF"/>
    <w:rsid w:val="002F3F4B"/>
    <w:rsid w:val="002F405D"/>
    <w:rsid w:val="002F4A44"/>
    <w:rsid w:val="002F5AB6"/>
    <w:rsid w:val="002F6C05"/>
    <w:rsid w:val="002F6DEA"/>
    <w:rsid w:val="002F7468"/>
    <w:rsid w:val="002F77A7"/>
    <w:rsid w:val="002F7987"/>
    <w:rsid w:val="002F799E"/>
    <w:rsid w:val="002F7CFB"/>
    <w:rsid w:val="002F7EE7"/>
    <w:rsid w:val="002F7F51"/>
    <w:rsid w:val="00300780"/>
    <w:rsid w:val="003008C1"/>
    <w:rsid w:val="00300AFD"/>
    <w:rsid w:val="003013F5"/>
    <w:rsid w:val="003019B9"/>
    <w:rsid w:val="00301BC7"/>
    <w:rsid w:val="00301CED"/>
    <w:rsid w:val="0030255D"/>
    <w:rsid w:val="00303116"/>
    <w:rsid w:val="00303465"/>
    <w:rsid w:val="003035A3"/>
    <w:rsid w:val="0030451E"/>
    <w:rsid w:val="003057FD"/>
    <w:rsid w:val="00305D07"/>
    <w:rsid w:val="00305D9E"/>
    <w:rsid w:val="00305F7C"/>
    <w:rsid w:val="00307ABE"/>
    <w:rsid w:val="003110A3"/>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17DF0"/>
    <w:rsid w:val="003217C6"/>
    <w:rsid w:val="003221C0"/>
    <w:rsid w:val="003246B7"/>
    <w:rsid w:val="00324843"/>
    <w:rsid w:val="00324879"/>
    <w:rsid w:val="003249C2"/>
    <w:rsid w:val="003258F1"/>
    <w:rsid w:val="00325B53"/>
    <w:rsid w:val="00326014"/>
    <w:rsid w:val="003260BB"/>
    <w:rsid w:val="00326371"/>
    <w:rsid w:val="003267CF"/>
    <w:rsid w:val="003267FE"/>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3EE"/>
    <w:rsid w:val="0033498A"/>
    <w:rsid w:val="00334FCA"/>
    <w:rsid w:val="00336438"/>
    <w:rsid w:val="00336477"/>
    <w:rsid w:val="00336E56"/>
    <w:rsid w:val="00337B43"/>
    <w:rsid w:val="00340371"/>
    <w:rsid w:val="003411F1"/>
    <w:rsid w:val="003414F9"/>
    <w:rsid w:val="0034175B"/>
    <w:rsid w:val="003417B8"/>
    <w:rsid w:val="0034306E"/>
    <w:rsid w:val="0034369D"/>
    <w:rsid w:val="00343C69"/>
    <w:rsid w:val="0034476D"/>
    <w:rsid w:val="003448CD"/>
    <w:rsid w:val="00344A80"/>
    <w:rsid w:val="00344BFB"/>
    <w:rsid w:val="00345291"/>
    <w:rsid w:val="00345862"/>
    <w:rsid w:val="00346457"/>
    <w:rsid w:val="00346796"/>
    <w:rsid w:val="00346CF7"/>
    <w:rsid w:val="003471E4"/>
    <w:rsid w:val="00347391"/>
    <w:rsid w:val="00347D08"/>
    <w:rsid w:val="00347E58"/>
    <w:rsid w:val="00350427"/>
    <w:rsid w:val="00351B36"/>
    <w:rsid w:val="003527C8"/>
    <w:rsid w:val="00352842"/>
    <w:rsid w:val="00352ADB"/>
    <w:rsid w:val="00352C91"/>
    <w:rsid w:val="00352DF2"/>
    <w:rsid w:val="00352E22"/>
    <w:rsid w:val="00353010"/>
    <w:rsid w:val="003534D8"/>
    <w:rsid w:val="0035372B"/>
    <w:rsid w:val="0035378B"/>
    <w:rsid w:val="00355215"/>
    <w:rsid w:val="0035591E"/>
    <w:rsid w:val="00356B9D"/>
    <w:rsid w:val="00356C7A"/>
    <w:rsid w:val="003572D6"/>
    <w:rsid w:val="0035754F"/>
    <w:rsid w:val="0035776F"/>
    <w:rsid w:val="003578A1"/>
    <w:rsid w:val="00357E4F"/>
    <w:rsid w:val="00357FC8"/>
    <w:rsid w:val="00360417"/>
    <w:rsid w:val="00361066"/>
    <w:rsid w:val="00361525"/>
    <w:rsid w:val="00361690"/>
    <w:rsid w:val="00361717"/>
    <w:rsid w:val="003619AF"/>
    <w:rsid w:val="00362632"/>
    <w:rsid w:val="00363185"/>
    <w:rsid w:val="00363FEB"/>
    <w:rsid w:val="003646B7"/>
    <w:rsid w:val="00364A3D"/>
    <w:rsid w:val="00365816"/>
    <w:rsid w:val="00366567"/>
    <w:rsid w:val="003707C5"/>
    <w:rsid w:val="0037087B"/>
    <w:rsid w:val="00371642"/>
    <w:rsid w:val="00372196"/>
    <w:rsid w:val="003732DE"/>
    <w:rsid w:val="00373DF1"/>
    <w:rsid w:val="0037412E"/>
    <w:rsid w:val="00374A8C"/>
    <w:rsid w:val="00375424"/>
    <w:rsid w:val="003772E6"/>
    <w:rsid w:val="003772E8"/>
    <w:rsid w:val="003775BE"/>
    <w:rsid w:val="00377AC5"/>
    <w:rsid w:val="00377BC4"/>
    <w:rsid w:val="00377D48"/>
    <w:rsid w:val="0038055C"/>
    <w:rsid w:val="00381B87"/>
    <w:rsid w:val="00382534"/>
    <w:rsid w:val="0038313D"/>
    <w:rsid w:val="0038319C"/>
    <w:rsid w:val="00383A42"/>
    <w:rsid w:val="003856C5"/>
    <w:rsid w:val="00386A65"/>
    <w:rsid w:val="0038741E"/>
    <w:rsid w:val="0038797F"/>
    <w:rsid w:val="00387AC1"/>
    <w:rsid w:val="00390B28"/>
    <w:rsid w:val="00390C32"/>
    <w:rsid w:val="00391028"/>
    <w:rsid w:val="00391B4F"/>
    <w:rsid w:val="00392432"/>
    <w:rsid w:val="003933C7"/>
    <w:rsid w:val="00393C0A"/>
    <w:rsid w:val="00393F58"/>
    <w:rsid w:val="003943C7"/>
    <w:rsid w:val="003944CF"/>
    <w:rsid w:val="00394834"/>
    <w:rsid w:val="003948EC"/>
    <w:rsid w:val="00394F50"/>
    <w:rsid w:val="003964BE"/>
    <w:rsid w:val="00396D28"/>
    <w:rsid w:val="00397583"/>
    <w:rsid w:val="0039770D"/>
    <w:rsid w:val="00397A01"/>
    <w:rsid w:val="003A01F9"/>
    <w:rsid w:val="003A08FE"/>
    <w:rsid w:val="003A0E9D"/>
    <w:rsid w:val="003A1F24"/>
    <w:rsid w:val="003A26E2"/>
    <w:rsid w:val="003A274F"/>
    <w:rsid w:val="003A297E"/>
    <w:rsid w:val="003A2D10"/>
    <w:rsid w:val="003A5417"/>
    <w:rsid w:val="003A6215"/>
    <w:rsid w:val="003A62FF"/>
    <w:rsid w:val="003A635B"/>
    <w:rsid w:val="003A76CA"/>
    <w:rsid w:val="003B0803"/>
    <w:rsid w:val="003B0DF0"/>
    <w:rsid w:val="003B11E5"/>
    <w:rsid w:val="003B2707"/>
    <w:rsid w:val="003B2CEB"/>
    <w:rsid w:val="003B34F3"/>
    <w:rsid w:val="003B38EF"/>
    <w:rsid w:val="003B3FAE"/>
    <w:rsid w:val="003B511E"/>
    <w:rsid w:val="003B67E1"/>
    <w:rsid w:val="003B72AD"/>
    <w:rsid w:val="003B74C9"/>
    <w:rsid w:val="003B7752"/>
    <w:rsid w:val="003C0F66"/>
    <w:rsid w:val="003C1A12"/>
    <w:rsid w:val="003C1A53"/>
    <w:rsid w:val="003C2BF9"/>
    <w:rsid w:val="003C3DAF"/>
    <w:rsid w:val="003C404B"/>
    <w:rsid w:val="003C456B"/>
    <w:rsid w:val="003C48FF"/>
    <w:rsid w:val="003C4CA6"/>
    <w:rsid w:val="003C4FA2"/>
    <w:rsid w:val="003C554F"/>
    <w:rsid w:val="003C5A62"/>
    <w:rsid w:val="003C5CE6"/>
    <w:rsid w:val="003C5DD1"/>
    <w:rsid w:val="003C5EFE"/>
    <w:rsid w:val="003C6F6B"/>
    <w:rsid w:val="003C721D"/>
    <w:rsid w:val="003C77F1"/>
    <w:rsid w:val="003D105A"/>
    <w:rsid w:val="003D108F"/>
    <w:rsid w:val="003D18E1"/>
    <w:rsid w:val="003D194C"/>
    <w:rsid w:val="003D2221"/>
    <w:rsid w:val="003D2249"/>
    <w:rsid w:val="003D3672"/>
    <w:rsid w:val="003D37B6"/>
    <w:rsid w:val="003D3C6B"/>
    <w:rsid w:val="003D3EA1"/>
    <w:rsid w:val="003D42DB"/>
    <w:rsid w:val="003D5920"/>
    <w:rsid w:val="003D6265"/>
    <w:rsid w:val="003D6FC9"/>
    <w:rsid w:val="003D7FED"/>
    <w:rsid w:val="003E0417"/>
    <w:rsid w:val="003E068C"/>
    <w:rsid w:val="003E0A86"/>
    <w:rsid w:val="003E121F"/>
    <w:rsid w:val="003E24C5"/>
    <w:rsid w:val="003E2B06"/>
    <w:rsid w:val="003E49AF"/>
    <w:rsid w:val="003E4AB4"/>
    <w:rsid w:val="003E6789"/>
    <w:rsid w:val="003E70C8"/>
    <w:rsid w:val="003E7D47"/>
    <w:rsid w:val="003E7ED5"/>
    <w:rsid w:val="003F0B05"/>
    <w:rsid w:val="003F0B57"/>
    <w:rsid w:val="003F17E6"/>
    <w:rsid w:val="003F1803"/>
    <w:rsid w:val="003F1D12"/>
    <w:rsid w:val="003F1FA7"/>
    <w:rsid w:val="003F2D89"/>
    <w:rsid w:val="003F3202"/>
    <w:rsid w:val="003F340C"/>
    <w:rsid w:val="003F35D2"/>
    <w:rsid w:val="003F46D6"/>
    <w:rsid w:val="003F64B5"/>
    <w:rsid w:val="003F6B54"/>
    <w:rsid w:val="003F798E"/>
    <w:rsid w:val="003F7AC7"/>
    <w:rsid w:val="0040061A"/>
    <w:rsid w:val="00400D7C"/>
    <w:rsid w:val="00401018"/>
    <w:rsid w:val="00401E6F"/>
    <w:rsid w:val="00403381"/>
    <w:rsid w:val="00403490"/>
    <w:rsid w:val="004034B8"/>
    <w:rsid w:val="00403C83"/>
    <w:rsid w:val="00404230"/>
    <w:rsid w:val="00405239"/>
    <w:rsid w:val="0040528E"/>
    <w:rsid w:val="00405550"/>
    <w:rsid w:val="0040587C"/>
    <w:rsid w:val="00405C5C"/>
    <w:rsid w:val="0040620E"/>
    <w:rsid w:val="004064B0"/>
    <w:rsid w:val="00406866"/>
    <w:rsid w:val="00407396"/>
    <w:rsid w:val="00407F3D"/>
    <w:rsid w:val="00410861"/>
    <w:rsid w:val="00410970"/>
    <w:rsid w:val="00410B52"/>
    <w:rsid w:val="004112D1"/>
    <w:rsid w:val="0041241D"/>
    <w:rsid w:val="00413958"/>
    <w:rsid w:val="00413ACF"/>
    <w:rsid w:val="00413E88"/>
    <w:rsid w:val="004145B1"/>
    <w:rsid w:val="0041549C"/>
    <w:rsid w:val="0041578E"/>
    <w:rsid w:val="00416503"/>
    <w:rsid w:val="00416E70"/>
    <w:rsid w:val="004171BB"/>
    <w:rsid w:val="004173C3"/>
    <w:rsid w:val="004179C7"/>
    <w:rsid w:val="00420873"/>
    <w:rsid w:val="00420B0E"/>
    <w:rsid w:val="00420CF9"/>
    <w:rsid w:val="00421130"/>
    <w:rsid w:val="004221A6"/>
    <w:rsid w:val="0042399B"/>
    <w:rsid w:val="00423F83"/>
    <w:rsid w:val="004246A4"/>
    <w:rsid w:val="0042515A"/>
    <w:rsid w:val="0042570C"/>
    <w:rsid w:val="004257B8"/>
    <w:rsid w:val="00425A53"/>
    <w:rsid w:val="00425B64"/>
    <w:rsid w:val="0042721E"/>
    <w:rsid w:val="00427994"/>
    <w:rsid w:val="00430545"/>
    <w:rsid w:val="0043071E"/>
    <w:rsid w:val="00431663"/>
    <w:rsid w:val="00431AEF"/>
    <w:rsid w:val="00431C56"/>
    <w:rsid w:val="00431C8A"/>
    <w:rsid w:val="004322E6"/>
    <w:rsid w:val="004326D0"/>
    <w:rsid w:val="004327BF"/>
    <w:rsid w:val="00432D79"/>
    <w:rsid w:val="0043371C"/>
    <w:rsid w:val="00433C2D"/>
    <w:rsid w:val="00434518"/>
    <w:rsid w:val="0043496E"/>
    <w:rsid w:val="004353F5"/>
    <w:rsid w:val="0043661B"/>
    <w:rsid w:val="00437167"/>
    <w:rsid w:val="004371FC"/>
    <w:rsid w:val="004374D5"/>
    <w:rsid w:val="004376EA"/>
    <w:rsid w:val="0043798D"/>
    <w:rsid w:val="00437C9B"/>
    <w:rsid w:val="0044004F"/>
    <w:rsid w:val="004407FA"/>
    <w:rsid w:val="0044109B"/>
    <w:rsid w:val="00441765"/>
    <w:rsid w:val="00441A05"/>
    <w:rsid w:val="004424FF"/>
    <w:rsid w:val="0044276E"/>
    <w:rsid w:val="00442E1B"/>
    <w:rsid w:val="00443966"/>
    <w:rsid w:val="00443D90"/>
    <w:rsid w:val="00445B53"/>
    <w:rsid w:val="00445B63"/>
    <w:rsid w:val="0044658D"/>
    <w:rsid w:val="00446724"/>
    <w:rsid w:val="00446EB1"/>
    <w:rsid w:val="00447AAE"/>
    <w:rsid w:val="00450712"/>
    <w:rsid w:val="00450D46"/>
    <w:rsid w:val="00450F9B"/>
    <w:rsid w:val="0045163D"/>
    <w:rsid w:val="00451805"/>
    <w:rsid w:val="0045183B"/>
    <w:rsid w:val="00451C00"/>
    <w:rsid w:val="00451F22"/>
    <w:rsid w:val="004525B9"/>
    <w:rsid w:val="00452906"/>
    <w:rsid w:val="00453B3D"/>
    <w:rsid w:val="0045474C"/>
    <w:rsid w:val="0045528A"/>
    <w:rsid w:val="00455D1A"/>
    <w:rsid w:val="00456A61"/>
    <w:rsid w:val="004576AA"/>
    <w:rsid w:val="00457936"/>
    <w:rsid w:val="004608A6"/>
    <w:rsid w:val="00460D97"/>
    <w:rsid w:val="00462361"/>
    <w:rsid w:val="004630F2"/>
    <w:rsid w:val="0046371D"/>
    <w:rsid w:val="00463A74"/>
    <w:rsid w:val="00464471"/>
    <w:rsid w:val="00464EDF"/>
    <w:rsid w:val="0046515A"/>
    <w:rsid w:val="00465DBB"/>
    <w:rsid w:val="0046722E"/>
    <w:rsid w:val="0047058D"/>
    <w:rsid w:val="00470E17"/>
    <w:rsid w:val="00471211"/>
    <w:rsid w:val="0047135D"/>
    <w:rsid w:val="0047138A"/>
    <w:rsid w:val="00471A09"/>
    <w:rsid w:val="00471A1B"/>
    <w:rsid w:val="00471D12"/>
    <w:rsid w:val="00471F45"/>
    <w:rsid w:val="0047231E"/>
    <w:rsid w:val="0047282D"/>
    <w:rsid w:val="00472BAE"/>
    <w:rsid w:val="00473897"/>
    <w:rsid w:val="00473A6B"/>
    <w:rsid w:val="0047536E"/>
    <w:rsid w:val="004757A2"/>
    <w:rsid w:val="00476FCC"/>
    <w:rsid w:val="004772EA"/>
    <w:rsid w:val="00477858"/>
    <w:rsid w:val="0048170D"/>
    <w:rsid w:val="00483488"/>
    <w:rsid w:val="00483E94"/>
    <w:rsid w:val="00484072"/>
    <w:rsid w:val="00485B7D"/>
    <w:rsid w:val="00485F9D"/>
    <w:rsid w:val="00485FB7"/>
    <w:rsid w:val="00486C0D"/>
    <w:rsid w:val="00490178"/>
    <w:rsid w:val="00490DBE"/>
    <w:rsid w:val="00490FC7"/>
    <w:rsid w:val="0049168A"/>
    <w:rsid w:val="00491FFD"/>
    <w:rsid w:val="004924F8"/>
    <w:rsid w:val="00492DC2"/>
    <w:rsid w:val="00493629"/>
    <w:rsid w:val="00494130"/>
    <w:rsid w:val="0049425C"/>
    <w:rsid w:val="00494FD0"/>
    <w:rsid w:val="0049525B"/>
    <w:rsid w:val="004953AC"/>
    <w:rsid w:val="004953C3"/>
    <w:rsid w:val="00495449"/>
    <w:rsid w:val="0049591C"/>
    <w:rsid w:val="00495C33"/>
    <w:rsid w:val="00496D77"/>
    <w:rsid w:val="004976DF"/>
    <w:rsid w:val="004977A0"/>
    <w:rsid w:val="00497948"/>
    <w:rsid w:val="00497DB2"/>
    <w:rsid w:val="004A10CA"/>
    <w:rsid w:val="004A1347"/>
    <w:rsid w:val="004A1A05"/>
    <w:rsid w:val="004A1BCB"/>
    <w:rsid w:val="004A1D82"/>
    <w:rsid w:val="004A20B2"/>
    <w:rsid w:val="004A3BEB"/>
    <w:rsid w:val="004A4191"/>
    <w:rsid w:val="004A4A69"/>
    <w:rsid w:val="004A52FC"/>
    <w:rsid w:val="004A5893"/>
    <w:rsid w:val="004A5C89"/>
    <w:rsid w:val="004A5E24"/>
    <w:rsid w:val="004A6040"/>
    <w:rsid w:val="004A64DA"/>
    <w:rsid w:val="004A6633"/>
    <w:rsid w:val="004A6682"/>
    <w:rsid w:val="004A67BD"/>
    <w:rsid w:val="004A6FD4"/>
    <w:rsid w:val="004B0CC1"/>
    <w:rsid w:val="004B2E00"/>
    <w:rsid w:val="004B2EDF"/>
    <w:rsid w:val="004B3715"/>
    <w:rsid w:val="004B3A43"/>
    <w:rsid w:val="004B439C"/>
    <w:rsid w:val="004B450E"/>
    <w:rsid w:val="004B467A"/>
    <w:rsid w:val="004B4E4A"/>
    <w:rsid w:val="004B5B2A"/>
    <w:rsid w:val="004B6388"/>
    <w:rsid w:val="004B73E4"/>
    <w:rsid w:val="004B7E1E"/>
    <w:rsid w:val="004B7FAB"/>
    <w:rsid w:val="004C14B5"/>
    <w:rsid w:val="004C1D97"/>
    <w:rsid w:val="004C2C95"/>
    <w:rsid w:val="004C2F2A"/>
    <w:rsid w:val="004C2FCF"/>
    <w:rsid w:val="004C36F1"/>
    <w:rsid w:val="004C4060"/>
    <w:rsid w:val="004C468F"/>
    <w:rsid w:val="004C52D1"/>
    <w:rsid w:val="004C54E2"/>
    <w:rsid w:val="004C6460"/>
    <w:rsid w:val="004C78C2"/>
    <w:rsid w:val="004C7BB4"/>
    <w:rsid w:val="004D05B5"/>
    <w:rsid w:val="004D0B9E"/>
    <w:rsid w:val="004D0DA9"/>
    <w:rsid w:val="004D1051"/>
    <w:rsid w:val="004D12F6"/>
    <w:rsid w:val="004D14FA"/>
    <w:rsid w:val="004D1E78"/>
    <w:rsid w:val="004D1F93"/>
    <w:rsid w:val="004D23A6"/>
    <w:rsid w:val="004D25C5"/>
    <w:rsid w:val="004D2639"/>
    <w:rsid w:val="004D2BB3"/>
    <w:rsid w:val="004D4666"/>
    <w:rsid w:val="004D4803"/>
    <w:rsid w:val="004D49BE"/>
    <w:rsid w:val="004D4FB4"/>
    <w:rsid w:val="004D5BBE"/>
    <w:rsid w:val="004D671C"/>
    <w:rsid w:val="004D76A1"/>
    <w:rsid w:val="004D7A7C"/>
    <w:rsid w:val="004D7A8F"/>
    <w:rsid w:val="004D7DB9"/>
    <w:rsid w:val="004D7F72"/>
    <w:rsid w:val="004E0096"/>
    <w:rsid w:val="004E016C"/>
    <w:rsid w:val="004E14D5"/>
    <w:rsid w:val="004E1BB2"/>
    <w:rsid w:val="004E3430"/>
    <w:rsid w:val="004E405B"/>
    <w:rsid w:val="004E42AC"/>
    <w:rsid w:val="004E5480"/>
    <w:rsid w:val="004E6D9B"/>
    <w:rsid w:val="004E6F71"/>
    <w:rsid w:val="004E7AB8"/>
    <w:rsid w:val="004E7D3C"/>
    <w:rsid w:val="004F0691"/>
    <w:rsid w:val="004F06F9"/>
    <w:rsid w:val="004F11C0"/>
    <w:rsid w:val="004F17C4"/>
    <w:rsid w:val="004F1C26"/>
    <w:rsid w:val="004F275E"/>
    <w:rsid w:val="004F2958"/>
    <w:rsid w:val="004F2D68"/>
    <w:rsid w:val="004F2F7D"/>
    <w:rsid w:val="004F3165"/>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E40"/>
    <w:rsid w:val="00500E3E"/>
    <w:rsid w:val="00501291"/>
    <w:rsid w:val="005012C1"/>
    <w:rsid w:val="005012E5"/>
    <w:rsid w:val="00501EDB"/>
    <w:rsid w:val="005028C2"/>
    <w:rsid w:val="005030B9"/>
    <w:rsid w:val="005034C8"/>
    <w:rsid w:val="005038FA"/>
    <w:rsid w:val="005051FC"/>
    <w:rsid w:val="00505409"/>
    <w:rsid w:val="0050593E"/>
    <w:rsid w:val="00505B4A"/>
    <w:rsid w:val="005065CE"/>
    <w:rsid w:val="00506AD8"/>
    <w:rsid w:val="005078E3"/>
    <w:rsid w:val="005079D5"/>
    <w:rsid w:val="00507C91"/>
    <w:rsid w:val="00512270"/>
    <w:rsid w:val="0051306F"/>
    <w:rsid w:val="00514412"/>
    <w:rsid w:val="005147E8"/>
    <w:rsid w:val="00514AF2"/>
    <w:rsid w:val="005154AF"/>
    <w:rsid w:val="00516F74"/>
    <w:rsid w:val="005172E5"/>
    <w:rsid w:val="00517530"/>
    <w:rsid w:val="00517C45"/>
    <w:rsid w:val="00520E97"/>
    <w:rsid w:val="00522138"/>
    <w:rsid w:val="005229B8"/>
    <w:rsid w:val="00522CAE"/>
    <w:rsid w:val="00524484"/>
    <w:rsid w:val="00526360"/>
    <w:rsid w:val="00527C65"/>
    <w:rsid w:val="005304E7"/>
    <w:rsid w:val="005305E2"/>
    <w:rsid w:val="00530641"/>
    <w:rsid w:val="005307ED"/>
    <w:rsid w:val="00530A1C"/>
    <w:rsid w:val="00530AFC"/>
    <w:rsid w:val="00530C5B"/>
    <w:rsid w:val="00530ED3"/>
    <w:rsid w:val="00531067"/>
    <w:rsid w:val="00531D9B"/>
    <w:rsid w:val="005320E7"/>
    <w:rsid w:val="00532346"/>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1F4E"/>
    <w:rsid w:val="005429C8"/>
    <w:rsid w:val="00542BB2"/>
    <w:rsid w:val="005431A5"/>
    <w:rsid w:val="005432A8"/>
    <w:rsid w:val="005442E5"/>
    <w:rsid w:val="00544AC4"/>
    <w:rsid w:val="00544BE5"/>
    <w:rsid w:val="00545188"/>
    <w:rsid w:val="005456AA"/>
    <w:rsid w:val="00545E59"/>
    <w:rsid w:val="00545EA2"/>
    <w:rsid w:val="0054672A"/>
    <w:rsid w:val="005469B5"/>
    <w:rsid w:val="005505B7"/>
    <w:rsid w:val="00550D0C"/>
    <w:rsid w:val="00550DCC"/>
    <w:rsid w:val="00551366"/>
    <w:rsid w:val="00551B41"/>
    <w:rsid w:val="0055219C"/>
    <w:rsid w:val="00552B8B"/>
    <w:rsid w:val="0055347C"/>
    <w:rsid w:val="0055413C"/>
    <w:rsid w:val="0055682F"/>
    <w:rsid w:val="00556B14"/>
    <w:rsid w:val="00556DC6"/>
    <w:rsid w:val="0055705D"/>
    <w:rsid w:val="00557835"/>
    <w:rsid w:val="00557D9D"/>
    <w:rsid w:val="00560056"/>
    <w:rsid w:val="00561183"/>
    <w:rsid w:val="00561D18"/>
    <w:rsid w:val="0056315F"/>
    <w:rsid w:val="005636D8"/>
    <w:rsid w:val="00563BB0"/>
    <w:rsid w:val="00563D1A"/>
    <w:rsid w:val="0056410F"/>
    <w:rsid w:val="00564A11"/>
    <w:rsid w:val="00564FB6"/>
    <w:rsid w:val="0056630B"/>
    <w:rsid w:val="005665AD"/>
    <w:rsid w:val="00566A51"/>
    <w:rsid w:val="00566C17"/>
    <w:rsid w:val="00566C73"/>
    <w:rsid w:val="0056735A"/>
    <w:rsid w:val="00567FDB"/>
    <w:rsid w:val="00570007"/>
    <w:rsid w:val="00570449"/>
    <w:rsid w:val="005713D2"/>
    <w:rsid w:val="00571CB5"/>
    <w:rsid w:val="00572BED"/>
    <w:rsid w:val="00572C00"/>
    <w:rsid w:val="00572E1B"/>
    <w:rsid w:val="00573375"/>
    <w:rsid w:val="00574505"/>
    <w:rsid w:val="00574DD8"/>
    <w:rsid w:val="0057503C"/>
    <w:rsid w:val="00575443"/>
    <w:rsid w:val="00576C85"/>
    <w:rsid w:val="0057766C"/>
    <w:rsid w:val="00577BF8"/>
    <w:rsid w:val="00580E62"/>
    <w:rsid w:val="00581E04"/>
    <w:rsid w:val="0058236B"/>
    <w:rsid w:val="00582ABE"/>
    <w:rsid w:val="00582FC4"/>
    <w:rsid w:val="00583223"/>
    <w:rsid w:val="005849AC"/>
    <w:rsid w:val="00584C40"/>
    <w:rsid w:val="00585C19"/>
    <w:rsid w:val="00586961"/>
    <w:rsid w:val="0058743F"/>
    <w:rsid w:val="00587C7B"/>
    <w:rsid w:val="0059012A"/>
    <w:rsid w:val="00590A74"/>
    <w:rsid w:val="00590CD0"/>
    <w:rsid w:val="00592207"/>
    <w:rsid w:val="00592242"/>
    <w:rsid w:val="005922B5"/>
    <w:rsid w:val="00592966"/>
    <w:rsid w:val="005935BA"/>
    <w:rsid w:val="0059443B"/>
    <w:rsid w:val="0059459F"/>
    <w:rsid w:val="00595BB1"/>
    <w:rsid w:val="00596319"/>
    <w:rsid w:val="00596DC0"/>
    <w:rsid w:val="00597229"/>
    <w:rsid w:val="005975F7"/>
    <w:rsid w:val="0059792C"/>
    <w:rsid w:val="005A0174"/>
    <w:rsid w:val="005A099C"/>
    <w:rsid w:val="005A13E8"/>
    <w:rsid w:val="005A1567"/>
    <w:rsid w:val="005A17A8"/>
    <w:rsid w:val="005A2995"/>
    <w:rsid w:val="005A2AB4"/>
    <w:rsid w:val="005A2E5F"/>
    <w:rsid w:val="005A3256"/>
    <w:rsid w:val="005A3285"/>
    <w:rsid w:val="005A4104"/>
    <w:rsid w:val="005A49AB"/>
    <w:rsid w:val="005A4AB3"/>
    <w:rsid w:val="005A5319"/>
    <w:rsid w:val="005A5727"/>
    <w:rsid w:val="005A5F2E"/>
    <w:rsid w:val="005A6500"/>
    <w:rsid w:val="005A6A8F"/>
    <w:rsid w:val="005A6C76"/>
    <w:rsid w:val="005A6F94"/>
    <w:rsid w:val="005A7930"/>
    <w:rsid w:val="005A7B95"/>
    <w:rsid w:val="005B0335"/>
    <w:rsid w:val="005B1A52"/>
    <w:rsid w:val="005B1C40"/>
    <w:rsid w:val="005B1FD0"/>
    <w:rsid w:val="005B3430"/>
    <w:rsid w:val="005B46BC"/>
    <w:rsid w:val="005B47DF"/>
    <w:rsid w:val="005B489B"/>
    <w:rsid w:val="005B55FB"/>
    <w:rsid w:val="005B5818"/>
    <w:rsid w:val="005B5868"/>
    <w:rsid w:val="005B5A92"/>
    <w:rsid w:val="005B624C"/>
    <w:rsid w:val="005B66C3"/>
    <w:rsid w:val="005B68A9"/>
    <w:rsid w:val="005B6C59"/>
    <w:rsid w:val="005C0021"/>
    <w:rsid w:val="005C06CB"/>
    <w:rsid w:val="005C0853"/>
    <w:rsid w:val="005C08BA"/>
    <w:rsid w:val="005C0A75"/>
    <w:rsid w:val="005C1171"/>
    <w:rsid w:val="005C1CD6"/>
    <w:rsid w:val="005C1DE4"/>
    <w:rsid w:val="005C225D"/>
    <w:rsid w:val="005C2444"/>
    <w:rsid w:val="005C29CB"/>
    <w:rsid w:val="005C34CC"/>
    <w:rsid w:val="005C3807"/>
    <w:rsid w:val="005C3ECC"/>
    <w:rsid w:val="005C4921"/>
    <w:rsid w:val="005C59E1"/>
    <w:rsid w:val="005C5D73"/>
    <w:rsid w:val="005C6DAC"/>
    <w:rsid w:val="005C6FFA"/>
    <w:rsid w:val="005D0482"/>
    <w:rsid w:val="005D0A74"/>
    <w:rsid w:val="005D15AC"/>
    <w:rsid w:val="005D1644"/>
    <w:rsid w:val="005D1862"/>
    <w:rsid w:val="005D1A70"/>
    <w:rsid w:val="005D220A"/>
    <w:rsid w:val="005D23F1"/>
    <w:rsid w:val="005D25E4"/>
    <w:rsid w:val="005D284C"/>
    <w:rsid w:val="005D31DD"/>
    <w:rsid w:val="005D434B"/>
    <w:rsid w:val="005D4BD5"/>
    <w:rsid w:val="005D4D31"/>
    <w:rsid w:val="005D52CC"/>
    <w:rsid w:val="005D6D5A"/>
    <w:rsid w:val="005D725A"/>
    <w:rsid w:val="005D73C7"/>
    <w:rsid w:val="005E0EAE"/>
    <w:rsid w:val="005E21E5"/>
    <w:rsid w:val="005E2F90"/>
    <w:rsid w:val="005E3A87"/>
    <w:rsid w:val="005E40E1"/>
    <w:rsid w:val="005E4E19"/>
    <w:rsid w:val="005E6199"/>
    <w:rsid w:val="005E6614"/>
    <w:rsid w:val="005E6775"/>
    <w:rsid w:val="005E722D"/>
    <w:rsid w:val="005E763E"/>
    <w:rsid w:val="005F076F"/>
    <w:rsid w:val="005F1653"/>
    <w:rsid w:val="005F1B48"/>
    <w:rsid w:val="005F1CDB"/>
    <w:rsid w:val="005F2272"/>
    <w:rsid w:val="005F281B"/>
    <w:rsid w:val="005F3665"/>
    <w:rsid w:val="005F474C"/>
    <w:rsid w:val="005F47A4"/>
    <w:rsid w:val="005F49D0"/>
    <w:rsid w:val="005F4A2E"/>
    <w:rsid w:val="005F5620"/>
    <w:rsid w:val="005F5C81"/>
    <w:rsid w:val="005F5C9A"/>
    <w:rsid w:val="005F5F52"/>
    <w:rsid w:val="005F6693"/>
    <w:rsid w:val="005F6F47"/>
    <w:rsid w:val="005F7322"/>
    <w:rsid w:val="00600696"/>
    <w:rsid w:val="00604060"/>
    <w:rsid w:val="00604CBF"/>
    <w:rsid w:val="00604CC6"/>
    <w:rsid w:val="00604DC2"/>
    <w:rsid w:val="00606A59"/>
    <w:rsid w:val="00606D34"/>
    <w:rsid w:val="0060716C"/>
    <w:rsid w:val="00607ACD"/>
    <w:rsid w:val="00607B25"/>
    <w:rsid w:val="00610699"/>
    <w:rsid w:val="00610DCE"/>
    <w:rsid w:val="006119E6"/>
    <w:rsid w:val="00611CEE"/>
    <w:rsid w:val="00611EAF"/>
    <w:rsid w:val="00612138"/>
    <w:rsid w:val="00613015"/>
    <w:rsid w:val="00613843"/>
    <w:rsid w:val="006145C0"/>
    <w:rsid w:val="006145DD"/>
    <w:rsid w:val="006165D8"/>
    <w:rsid w:val="0061780D"/>
    <w:rsid w:val="006216E8"/>
    <w:rsid w:val="00621B7A"/>
    <w:rsid w:val="0062266F"/>
    <w:rsid w:val="006243D8"/>
    <w:rsid w:val="0062460A"/>
    <w:rsid w:val="00624BEF"/>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9D9"/>
    <w:rsid w:val="00640B10"/>
    <w:rsid w:val="006411AC"/>
    <w:rsid w:val="00641AA1"/>
    <w:rsid w:val="00641D7A"/>
    <w:rsid w:val="006424E3"/>
    <w:rsid w:val="006424EB"/>
    <w:rsid w:val="00643040"/>
    <w:rsid w:val="006430E7"/>
    <w:rsid w:val="00643155"/>
    <w:rsid w:val="00643B82"/>
    <w:rsid w:val="00643E85"/>
    <w:rsid w:val="006451B8"/>
    <w:rsid w:val="00646453"/>
    <w:rsid w:val="00646A33"/>
    <w:rsid w:val="00646CC0"/>
    <w:rsid w:val="00646EE9"/>
    <w:rsid w:val="00647299"/>
    <w:rsid w:val="00647580"/>
    <w:rsid w:val="00647A0E"/>
    <w:rsid w:val="00647C55"/>
    <w:rsid w:val="00647E5A"/>
    <w:rsid w:val="006507E3"/>
    <w:rsid w:val="00650870"/>
    <w:rsid w:val="00650C97"/>
    <w:rsid w:val="00650EEB"/>
    <w:rsid w:val="00650FBA"/>
    <w:rsid w:val="00651F39"/>
    <w:rsid w:val="0065226C"/>
    <w:rsid w:val="00653A55"/>
    <w:rsid w:val="00653FC7"/>
    <w:rsid w:val="006542AB"/>
    <w:rsid w:val="006546FD"/>
    <w:rsid w:val="00654C1B"/>
    <w:rsid w:val="00655710"/>
    <w:rsid w:val="0065594E"/>
    <w:rsid w:val="006569C1"/>
    <w:rsid w:val="00657DD5"/>
    <w:rsid w:val="00661E34"/>
    <w:rsid w:val="0066204E"/>
    <w:rsid w:val="00662715"/>
    <w:rsid w:val="00663215"/>
    <w:rsid w:val="00663275"/>
    <w:rsid w:val="006636A4"/>
    <w:rsid w:val="006640B5"/>
    <w:rsid w:val="00664548"/>
    <w:rsid w:val="00664EC0"/>
    <w:rsid w:val="00666330"/>
    <w:rsid w:val="0066732C"/>
    <w:rsid w:val="00667515"/>
    <w:rsid w:val="006679C4"/>
    <w:rsid w:val="00667D53"/>
    <w:rsid w:val="00670A49"/>
    <w:rsid w:val="00670AD9"/>
    <w:rsid w:val="00670CE9"/>
    <w:rsid w:val="00670FA0"/>
    <w:rsid w:val="00671102"/>
    <w:rsid w:val="0067155A"/>
    <w:rsid w:val="0067158A"/>
    <w:rsid w:val="0067191D"/>
    <w:rsid w:val="00671BD9"/>
    <w:rsid w:val="00671D08"/>
    <w:rsid w:val="00672829"/>
    <w:rsid w:val="00672E7B"/>
    <w:rsid w:val="006733FA"/>
    <w:rsid w:val="0067357F"/>
    <w:rsid w:val="006747F8"/>
    <w:rsid w:val="006753C1"/>
    <w:rsid w:val="006753DD"/>
    <w:rsid w:val="006754C6"/>
    <w:rsid w:val="00675EEF"/>
    <w:rsid w:val="00676D48"/>
    <w:rsid w:val="00677531"/>
    <w:rsid w:val="00677815"/>
    <w:rsid w:val="006813C7"/>
    <w:rsid w:val="00681D09"/>
    <w:rsid w:val="00682343"/>
    <w:rsid w:val="00682770"/>
    <w:rsid w:val="00682878"/>
    <w:rsid w:val="00682D9B"/>
    <w:rsid w:val="006839E3"/>
    <w:rsid w:val="00684317"/>
    <w:rsid w:val="00684BBA"/>
    <w:rsid w:val="006850A0"/>
    <w:rsid w:val="00686657"/>
    <w:rsid w:val="0068677A"/>
    <w:rsid w:val="006871B9"/>
    <w:rsid w:val="00687365"/>
    <w:rsid w:val="006874D5"/>
    <w:rsid w:val="00687A72"/>
    <w:rsid w:val="0069008D"/>
    <w:rsid w:val="00690126"/>
    <w:rsid w:val="00690476"/>
    <w:rsid w:val="00690516"/>
    <w:rsid w:val="006909B3"/>
    <w:rsid w:val="00690E51"/>
    <w:rsid w:val="0069158E"/>
    <w:rsid w:val="00691C35"/>
    <w:rsid w:val="006920DF"/>
    <w:rsid w:val="006925D4"/>
    <w:rsid w:val="0069306F"/>
    <w:rsid w:val="00693873"/>
    <w:rsid w:val="00693DC0"/>
    <w:rsid w:val="006941DA"/>
    <w:rsid w:val="00694288"/>
    <w:rsid w:val="006948D7"/>
    <w:rsid w:val="00694C81"/>
    <w:rsid w:val="0069548F"/>
    <w:rsid w:val="00695B27"/>
    <w:rsid w:val="00695C9F"/>
    <w:rsid w:val="00695D8C"/>
    <w:rsid w:val="00696737"/>
    <w:rsid w:val="00696AE5"/>
    <w:rsid w:val="00696DC3"/>
    <w:rsid w:val="00697340"/>
    <w:rsid w:val="006979D0"/>
    <w:rsid w:val="006A0491"/>
    <w:rsid w:val="006A051B"/>
    <w:rsid w:val="006A1288"/>
    <w:rsid w:val="006A2061"/>
    <w:rsid w:val="006A2248"/>
    <w:rsid w:val="006A36EF"/>
    <w:rsid w:val="006A3A56"/>
    <w:rsid w:val="006A3F26"/>
    <w:rsid w:val="006A40CD"/>
    <w:rsid w:val="006A4347"/>
    <w:rsid w:val="006A4393"/>
    <w:rsid w:val="006A43EE"/>
    <w:rsid w:val="006A5188"/>
    <w:rsid w:val="006A52EA"/>
    <w:rsid w:val="006A62B9"/>
    <w:rsid w:val="006A6A25"/>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4CE8"/>
    <w:rsid w:val="006B5BB9"/>
    <w:rsid w:val="006B63A3"/>
    <w:rsid w:val="006B6552"/>
    <w:rsid w:val="006B6907"/>
    <w:rsid w:val="006B696B"/>
    <w:rsid w:val="006B6B0A"/>
    <w:rsid w:val="006B6B30"/>
    <w:rsid w:val="006B73BB"/>
    <w:rsid w:val="006C072F"/>
    <w:rsid w:val="006C147C"/>
    <w:rsid w:val="006C2BD6"/>
    <w:rsid w:val="006C2C2E"/>
    <w:rsid w:val="006C3155"/>
    <w:rsid w:val="006C3FFB"/>
    <w:rsid w:val="006C43E8"/>
    <w:rsid w:val="006C47DB"/>
    <w:rsid w:val="006C4CC8"/>
    <w:rsid w:val="006C4F7A"/>
    <w:rsid w:val="006C540B"/>
    <w:rsid w:val="006C6074"/>
    <w:rsid w:val="006C61BD"/>
    <w:rsid w:val="006C678A"/>
    <w:rsid w:val="006C6A3D"/>
    <w:rsid w:val="006C6C2D"/>
    <w:rsid w:val="006C6DEA"/>
    <w:rsid w:val="006C71DD"/>
    <w:rsid w:val="006C7484"/>
    <w:rsid w:val="006C760F"/>
    <w:rsid w:val="006D057D"/>
    <w:rsid w:val="006D06D1"/>
    <w:rsid w:val="006D101D"/>
    <w:rsid w:val="006D1D34"/>
    <w:rsid w:val="006D39A5"/>
    <w:rsid w:val="006D413E"/>
    <w:rsid w:val="006D415F"/>
    <w:rsid w:val="006D65D9"/>
    <w:rsid w:val="006D6E5B"/>
    <w:rsid w:val="006D6F99"/>
    <w:rsid w:val="006D7143"/>
    <w:rsid w:val="006D7557"/>
    <w:rsid w:val="006D798E"/>
    <w:rsid w:val="006E0181"/>
    <w:rsid w:val="006E038F"/>
    <w:rsid w:val="006E03F6"/>
    <w:rsid w:val="006E0BC3"/>
    <w:rsid w:val="006E1481"/>
    <w:rsid w:val="006E1DAB"/>
    <w:rsid w:val="006E2243"/>
    <w:rsid w:val="006E2258"/>
    <w:rsid w:val="006E29B0"/>
    <w:rsid w:val="006E30A3"/>
    <w:rsid w:val="006E316F"/>
    <w:rsid w:val="006E433A"/>
    <w:rsid w:val="006E4771"/>
    <w:rsid w:val="006E4927"/>
    <w:rsid w:val="006E4D71"/>
    <w:rsid w:val="006E50F2"/>
    <w:rsid w:val="006E703C"/>
    <w:rsid w:val="006E7729"/>
    <w:rsid w:val="006E7D52"/>
    <w:rsid w:val="006F14CA"/>
    <w:rsid w:val="006F25E8"/>
    <w:rsid w:val="006F32DA"/>
    <w:rsid w:val="006F470F"/>
    <w:rsid w:val="006F4BF9"/>
    <w:rsid w:val="006F4DDE"/>
    <w:rsid w:val="006F5A86"/>
    <w:rsid w:val="006F5AFE"/>
    <w:rsid w:val="006F6108"/>
    <w:rsid w:val="006F6799"/>
    <w:rsid w:val="006F6A7A"/>
    <w:rsid w:val="006F6F8B"/>
    <w:rsid w:val="006F74B1"/>
    <w:rsid w:val="006F7EE2"/>
    <w:rsid w:val="0070095C"/>
    <w:rsid w:val="00701459"/>
    <w:rsid w:val="00701CEF"/>
    <w:rsid w:val="0070215C"/>
    <w:rsid w:val="007036BB"/>
    <w:rsid w:val="00704013"/>
    <w:rsid w:val="00704482"/>
    <w:rsid w:val="007048C9"/>
    <w:rsid w:val="00704DE1"/>
    <w:rsid w:val="0070524C"/>
    <w:rsid w:val="00705D42"/>
    <w:rsid w:val="007067DE"/>
    <w:rsid w:val="00706907"/>
    <w:rsid w:val="00706E19"/>
    <w:rsid w:val="00711046"/>
    <w:rsid w:val="007115A7"/>
    <w:rsid w:val="00711720"/>
    <w:rsid w:val="007117BB"/>
    <w:rsid w:val="00711859"/>
    <w:rsid w:val="007125CD"/>
    <w:rsid w:val="007129D6"/>
    <w:rsid w:val="007129E5"/>
    <w:rsid w:val="00713401"/>
    <w:rsid w:val="007137CB"/>
    <w:rsid w:val="0071472C"/>
    <w:rsid w:val="00714803"/>
    <w:rsid w:val="007153AB"/>
    <w:rsid w:val="00715469"/>
    <w:rsid w:val="0071546C"/>
    <w:rsid w:val="0071599A"/>
    <w:rsid w:val="00715B37"/>
    <w:rsid w:val="00717A90"/>
    <w:rsid w:val="00717AAA"/>
    <w:rsid w:val="00717B45"/>
    <w:rsid w:val="00717FBD"/>
    <w:rsid w:val="0072001F"/>
    <w:rsid w:val="007200F4"/>
    <w:rsid w:val="00720818"/>
    <w:rsid w:val="00720FA7"/>
    <w:rsid w:val="00721167"/>
    <w:rsid w:val="0072140F"/>
    <w:rsid w:val="00721996"/>
    <w:rsid w:val="00722041"/>
    <w:rsid w:val="007228D1"/>
    <w:rsid w:val="00722A28"/>
    <w:rsid w:val="00722FD3"/>
    <w:rsid w:val="00723556"/>
    <w:rsid w:val="00723C4B"/>
    <w:rsid w:val="00723D15"/>
    <w:rsid w:val="0072451F"/>
    <w:rsid w:val="00724EC3"/>
    <w:rsid w:val="00725432"/>
    <w:rsid w:val="00726935"/>
    <w:rsid w:val="00727157"/>
    <w:rsid w:val="00730C70"/>
    <w:rsid w:val="00731577"/>
    <w:rsid w:val="00731A01"/>
    <w:rsid w:val="00731D99"/>
    <w:rsid w:val="0073245B"/>
    <w:rsid w:val="0073282C"/>
    <w:rsid w:val="00732923"/>
    <w:rsid w:val="00734CBA"/>
    <w:rsid w:val="00735A9F"/>
    <w:rsid w:val="00735B65"/>
    <w:rsid w:val="00735D7D"/>
    <w:rsid w:val="00735DCE"/>
    <w:rsid w:val="00736182"/>
    <w:rsid w:val="0073628F"/>
    <w:rsid w:val="00736612"/>
    <w:rsid w:val="00736BB6"/>
    <w:rsid w:val="00736F05"/>
    <w:rsid w:val="007375BD"/>
    <w:rsid w:val="00737798"/>
    <w:rsid w:val="00737828"/>
    <w:rsid w:val="00740238"/>
    <w:rsid w:val="00740383"/>
    <w:rsid w:val="00740724"/>
    <w:rsid w:val="00740983"/>
    <w:rsid w:val="00740DBB"/>
    <w:rsid w:val="007416BB"/>
    <w:rsid w:val="00741775"/>
    <w:rsid w:val="007417E7"/>
    <w:rsid w:val="007417FA"/>
    <w:rsid w:val="00741A29"/>
    <w:rsid w:val="00741EB5"/>
    <w:rsid w:val="00743538"/>
    <w:rsid w:val="00743C63"/>
    <w:rsid w:val="00744791"/>
    <w:rsid w:val="00744C1E"/>
    <w:rsid w:val="00744D94"/>
    <w:rsid w:val="00745512"/>
    <w:rsid w:val="00746099"/>
    <w:rsid w:val="00746203"/>
    <w:rsid w:val="007463C3"/>
    <w:rsid w:val="0075014C"/>
    <w:rsid w:val="00750773"/>
    <w:rsid w:val="00751385"/>
    <w:rsid w:val="007513CD"/>
    <w:rsid w:val="007525DC"/>
    <w:rsid w:val="00752F54"/>
    <w:rsid w:val="007537BC"/>
    <w:rsid w:val="00753AD7"/>
    <w:rsid w:val="00754B2F"/>
    <w:rsid w:val="0075570B"/>
    <w:rsid w:val="00755ECF"/>
    <w:rsid w:val="007567D9"/>
    <w:rsid w:val="00757200"/>
    <w:rsid w:val="0075735D"/>
    <w:rsid w:val="007575D0"/>
    <w:rsid w:val="0075775A"/>
    <w:rsid w:val="00757FC2"/>
    <w:rsid w:val="00760F5F"/>
    <w:rsid w:val="007614A4"/>
    <w:rsid w:val="00761841"/>
    <w:rsid w:val="00761B69"/>
    <w:rsid w:val="007623A6"/>
    <w:rsid w:val="007623CD"/>
    <w:rsid w:val="0076295A"/>
    <w:rsid w:val="00762AB5"/>
    <w:rsid w:val="00763E72"/>
    <w:rsid w:val="00764326"/>
    <w:rsid w:val="0076462F"/>
    <w:rsid w:val="00765F25"/>
    <w:rsid w:val="007666CF"/>
    <w:rsid w:val="0076730A"/>
    <w:rsid w:val="007676BB"/>
    <w:rsid w:val="00770C2F"/>
    <w:rsid w:val="007712F8"/>
    <w:rsid w:val="0077142B"/>
    <w:rsid w:val="0077169C"/>
    <w:rsid w:val="00772A84"/>
    <w:rsid w:val="00772E6E"/>
    <w:rsid w:val="00773055"/>
    <w:rsid w:val="00773A94"/>
    <w:rsid w:val="00773B56"/>
    <w:rsid w:val="00775681"/>
    <w:rsid w:val="0077580C"/>
    <w:rsid w:val="0077609E"/>
    <w:rsid w:val="00776599"/>
    <w:rsid w:val="00776839"/>
    <w:rsid w:val="007775D6"/>
    <w:rsid w:val="007800D5"/>
    <w:rsid w:val="00780150"/>
    <w:rsid w:val="007804CE"/>
    <w:rsid w:val="0078088A"/>
    <w:rsid w:val="00781038"/>
    <w:rsid w:val="00782719"/>
    <w:rsid w:val="00784B9A"/>
    <w:rsid w:val="007864F7"/>
    <w:rsid w:val="00786FD6"/>
    <w:rsid w:val="007876CB"/>
    <w:rsid w:val="007879A2"/>
    <w:rsid w:val="00790258"/>
    <w:rsid w:val="00790EE6"/>
    <w:rsid w:val="0079180C"/>
    <w:rsid w:val="00791A54"/>
    <w:rsid w:val="00791E8A"/>
    <w:rsid w:val="00793057"/>
    <w:rsid w:val="007951DE"/>
    <w:rsid w:val="00795C34"/>
    <w:rsid w:val="007962C9"/>
    <w:rsid w:val="007963F9"/>
    <w:rsid w:val="00796951"/>
    <w:rsid w:val="0079716E"/>
    <w:rsid w:val="0079733C"/>
    <w:rsid w:val="0079741C"/>
    <w:rsid w:val="007974F5"/>
    <w:rsid w:val="007976AF"/>
    <w:rsid w:val="007A04F7"/>
    <w:rsid w:val="007A0DAC"/>
    <w:rsid w:val="007A0ED1"/>
    <w:rsid w:val="007A2698"/>
    <w:rsid w:val="007A28E7"/>
    <w:rsid w:val="007A308A"/>
    <w:rsid w:val="007A3122"/>
    <w:rsid w:val="007A52B5"/>
    <w:rsid w:val="007A5762"/>
    <w:rsid w:val="007A5996"/>
    <w:rsid w:val="007A60F2"/>
    <w:rsid w:val="007A71AF"/>
    <w:rsid w:val="007A7CA4"/>
    <w:rsid w:val="007B013B"/>
    <w:rsid w:val="007B1BD2"/>
    <w:rsid w:val="007B2AED"/>
    <w:rsid w:val="007B2D59"/>
    <w:rsid w:val="007B3422"/>
    <w:rsid w:val="007B3477"/>
    <w:rsid w:val="007B43A6"/>
    <w:rsid w:val="007B4437"/>
    <w:rsid w:val="007B4450"/>
    <w:rsid w:val="007B4AE5"/>
    <w:rsid w:val="007B4E1D"/>
    <w:rsid w:val="007B6A77"/>
    <w:rsid w:val="007B6CF2"/>
    <w:rsid w:val="007B7215"/>
    <w:rsid w:val="007B74A5"/>
    <w:rsid w:val="007B7E95"/>
    <w:rsid w:val="007C04A4"/>
    <w:rsid w:val="007C083B"/>
    <w:rsid w:val="007C0963"/>
    <w:rsid w:val="007C0BE0"/>
    <w:rsid w:val="007C1AD2"/>
    <w:rsid w:val="007C1D8B"/>
    <w:rsid w:val="007C35E9"/>
    <w:rsid w:val="007C3A2E"/>
    <w:rsid w:val="007C4378"/>
    <w:rsid w:val="007C49AD"/>
    <w:rsid w:val="007C57C2"/>
    <w:rsid w:val="007C6263"/>
    <w:rsid w:val="007C7312"/>
    <w:rsid w:val="007D0237"/>
    <w:rsid w:val="007D0367"/>
    <w:rsid w:val="007D1221"/>
    <w:rsid w:val="007D169A"/>
    <w:rsid w:val="007D2090"/>
    <w:rsid w:val="007D38EC"/>
    <w:rsid w:val="007D3F9D"/>
    <w:rsid w:val="007D4177"/>
    <w:rsid w:val="007D43DA"/>
    <w:rsid w:val="007D4599"/>
    <w:rsid w:val="007D4835"/>
    <w:rsid w:val="007D506D"/>
    <w:rsid w:val="007D54D3"/>
    <w:rsid w:val="007D557B"/>
    <w:rsid w:val="007D56E7"/>
    <w:rsid w:val="007D5D0F"/>
    <w:rsid w:val="007D5F05"/>
    <w:rsid w:val="007D68FC"/>
    <w:rsid w:val="007D71FA"/>
    <w:rsid w:val="007D744E"/>
    <w:rsid w:val="007D7612"/>
    <w:rsid w:val="007D7C43"/>
    <w:rsid w:val="007E00B6"/>
    <w:rsid w:val="007E138F"/>
    <w:rsid w:val="007E17DD"/>
    <w:rsid w:val="007E18D8"/>
    <w:rsid w:val="007E18FB"/>
    <w:rsid w:val="007E1CB2"/>
    <w:rsid w:val="007E211A"/>
    <w:rsid w:val="007E279A"/>
    <w:rsid w:val="007E2BED"/>
    <w:rsid w:val="007E38F3"/>
    <w:rsid w:val="007E3C6A"/>
    <w:rsid w:val="007E45AC"/>
    <w:rsid w:val="007E4B5B"/>
    <w:rsid w:val="007E5564"/>
    <w:rsid w:val="007E56B0"/>
    <w:rsid w:val="007E5DBF"/>
    <w:rsid w:val="007E5DDB"/>
    <w:rsid w:val="007E7318"/>
    <w:rsid w:val="007E7F6C"/>
    <w:rsid w:val="007F0A04"/>
    <w:rsid w:val="007F237D"/>
    <w:rsid w:val="007F2399"/>
    <w:rsid w:val="007F28BD"/>
    <w:rsid w:val="007F30DA"/>
    <w:rsid w:val="007F3C83"/>
    <w:rsid w:val="007F479D"/>
    <w:rsid w:val="007F4B67"/>
    <w:rsid w:val="007F4B9D"/>
    <w:rsid w:val="007F68AB"/>
    <w:rsid w:val="00801A3D"/>
    <w:rsid w:val="00801C04"/>
    <w:rsid w:val="0080219A"/>
    <w:rsid w:val="00802828"/>
    <w:rsid w:val="008046F6"/>
    <w:rsid w:val="00805134"/>
    <w:rsid w:val="00805214"/>
    <w:rsid w:val="008057C6"/>
    <w:rsid w:val="00806C37"/>
    <w:rsid w:val="008073EC"/>
    <w:rsid w:val="0081061B"/>
    <w:rsid w:val="00810DB0"/>
    <w:rsid w:val="00811518"/>
    <w:rsid w:val="00811548"/>
    <w:rsid w:val="00811ABA"/>
    <w:rsid w:val="008123C1"/>
    <w:rsid w:val="00812A5D"/>
    <w:rsid w:val="00812EBF"/>
    <w:rsid w:val="00813805"/>
    <w:rsid w:val="00814E6B"/>
    <w:rsid w:val="0081576D"/>
    <w:rsid w:val="008162AA"/>
    <w:rsid w:val="00816A7C"/>
    <w:rsid w:val="008209F9"/>
    <w:rsid w:val="008212F3"/>
    <w:rsid w:val="00822093"/>
    <w:rsid w:val="0082284F"/>
    <w:rsid w:val="008235CA"/>
    <w:rsid w:val="00824530"/>
    <w:rsid w:val="008250B0"/>
    <w:rsid w:val="00825105"/>
    <w:rsid w:val="0082544A"/>
    <w:rsid w:val="0082566F"/>
    <w:rsid w:val="00825F67"/>
    <w:rsid w:val="00826191"/>
    <w:rsid w:val="0082673A"/>
    <w:rsid w:val="00827225"/>
    <w:rsid w:val="0082748C"/>
    <w:rsid w:val="00830AC8"/>
    <w:rsid w:val="00830BC1"/>
    <w:rsid w:val="008315CA"/>
    <w:rsid w:val="00831ADA"/>
    <w:rsid w:val="00833CF2"/>
    <w:rsid w:val="00834DD2"/>
    <w:rsid w:val="0083567A"/>
    <w:rsid w:val="00836518"/>
    <w:rsid w:val="008366F6"/>
    <w:rsid w:val="00837C30"/>
    <w:rsid w:val="00840629"/>
    <w:rsid w:val="0084085B"/>
    <w:rsid w:val="008412EC"/>
    <w:rsid w:val="00842264"/>
    <w:rsid w:val="008422D2"/>
    <w:rsid w:val="00842899"/>
    <w:rsid w:val="00842C94"/>
    <w:rsid w:val="008430F8"/>
    <w:rsid w:val="00843485"/>
    <w:rsid w:val="00843BDF"/>
    <w:rsid w:val="008449F0"/>
    <w:rsid w:val="00845521"/>
    <w:rsid w:val="00845792"/>
    <w:rsid w:val="008458D4"/>
    <w:rsid w:val="008458EC"/>
    <w:rsid w:val="00845B16"/>
    <w:rsid w:val="00845FED"/>
    <w:rsid w:val="00846465"/>
    <w:rsid w:val="008472B3"/>
    <w:rsid w:val="00847F91"/>
    <w:rsid w:val="008504E8"/>
    <w:rsid w:val="0085163F"/>
    <w:rsid w:val="00851704"/>
    <w:rsid w:val="00851BAB"/>
    <w:rsid w:val="00851E7A"/>
    <w:rsid w:val="008537F0"/>
    <w:rsid w:val="008540A3"/>
    <w:rsid w:val="00854D69"/>
    <w:rsid w:val="00855900"/>
    <w:rsid w:val="008565A9"/>
    <w:rsid w:val="008566E5"/>
    <w:rsid w:val="00856E25"/>
    <w:rsid w:val="00857164"/>
    <w:rsid w:val="00857314"/>
    <w:rsid w:val="008574AB"/>
    <w:rsid w:val="008612C2"/>
    <w:rsid w:val="008616FC"/>
    <w:rsid w:val="00861F49"/>
    <w:rsid w:val="00862577"/>
    <w:rsid w:val="008626E6"/>
    <w:rsid w:val="00862915"/>
    <w:rsid w:val="00862F37"/>
    <w:rsid w:val="00865508"/>
    <w:rsid w:val="00866066"/>
    <w:rsid w:val="00866FEF"/>
    <w:rsid w:val="008677AA"/>
    <w:rsid w:val="008700B9"/>
    <w:rsid w:val="0087043A"/>
    <w:rsid w:val="00870522"/>
    <w:rsid w:val="00870555"/>
    <w:rsid w:val="008705B3"/>
    <w:rsid w:val="0087062E"/>
    <w:rsid w:val="008714A9"/>
    <w:rsid w:val="00872268"/>
    <w:rsid w:val="008722AD"/>
    <w:rsid w:val="00872CD7"/>
    <w:rsid w:val="00874AE8"/>
    <w:rsid w:val="008750B2"/>
    <w:rsid w:val="00875505"/>
    <w:rsid w:val="00875B75"/>
    <w:rsid w:val="0087648F"/>
    <w:rsid w:val="008765A4"/>
    <w:rsid w:val="00876CA9"/>
    <w:rsid w:val="00880796"/>
    <w:rsid w:val="008807E6"/>
    <w:rsid w:val="00881524"/>
    <w:rsid w:val="00881E4D"/>
    <w:rsid w:val="008820E8"/>
    <w:rsid w:val="00882297"/>
    <w:rsid w:val="00882B4E"/>
    <w:rsid w:val="00882B8B"/>
    <w:rsid w:val="00883163"/>
    <w:rsid w:val="00883526"/>
    <w:rsid w:val="0088355A"/>
    <w:rsid w:val="0088393F"/>
    <w:rsid w:val="00883E7C"/>
    <w:rsid w:val="00884DB2"/>
    <w:rsid w:val="008853D1"/>
    <w:rsid w:val="008856C7"/>
    <w:rsid w:val="008856D8"/>
    <w:rsid w:val="0088577F"/>
    <w:rsid w:val="00885E0C"/>
    <w:rsid w:val="00886788"/>
    <w:rsid w:val="00886899"/>
    <w:rsid w:val="00886B89"/>
    <w:rsid w:val="00890F0F"/>
    <w:rsid w:val="00891EFA"/>
    <w:rsid w:val="0089290F"/>
    <w:rsid w:val="00892C8F"/>
    <w:rsid w:val="00892E7F"/>
    <w:rsid w:val="00893218"/>
    <w:rsid w:val="00893A52"/>
    <w:rsid w:val="00893A8C"/>
    <w:rsid w:val="008945EA"/>
    <w:rsid w:val="0089586C"/>
    <w:rsid w:val="00895D77"/>
    <w:rsid w:val="0089611F"/>
    <w:rsid w:val="00896190"/>
    <w:rsid w:val="00896A54"/>
    <w:rsid w:val="00896B1E"/>
    <w:rsid w:val="008971E3"/>
    <w:rsid w:val="00897B7B"/>
    <w:rsid w:val="008A01CE"/>
    <w:rsid w:val="008A0A73"/>
    <w:rsid w:val="008A112A"/>
    <w:rsid w:val="008A12E8"/>
    <w:rsid w:val="008A137E"/>
    <w:rsid w:val="008A2338"/>
    <w:rsid w:val="008A2846"/>
    <w:rsid w:val="008A2882"/>
    <w:rsid w:val="008A2C4C"/>
    <w:rsid w:val="008A2C8F"/>
    <w:rsid w:val="008A2D69"/>
    <w:rsid w:val="008A33B4"/>
    <w:rsid w:val="008A4301"/>
    <w:rsid w:val="008A43FC"/>
    <w:rsid w:val="008A4801"/>
    <w:rsid w:val="008A4B9B"/>
    <w:rsid w:val="008A4FB1"/>
    <w:rsid w:val="008A77D8"/>
    <w:rsid w:val="008A78B9"/>
    <w:rsid w:val="008A793E"/>
    <w:rsid w:val="008A79D2"/>
    <w:rsid w:val="008B0389"/>
    <w:rsid w:val="008B053C"/>
    <w:rsid w:val="008B0A2C"/>
    <w:rsid w:val="008B0D2A"/>
    <w:rsid w:val="008B1931"/>
    <w:rsid w:val="008B19E7"/>
    <w:rsid w:val="008B2140"/>
    <w:rsid w:val="008B2319"/>
    <w:rsid w:val="008B254A"/>
    <w:rsid w:val="008B2C19"/>
    <w:rsid w:val="008B38EE"/>
    <w:rsid w:val="008B3C54"/>
    <w:rsid w:val="008B3CF9"/>
    <w:rsid w:val="008B4199"/>
    <w:rsid w:val="008B42BA"/>
    <w:rsid w:val="008B6053"/>
    <w:rsid w:val="008B60D8"/>
    <w:rsid w:val="008C031A"/>
    <w:rsid w:val="008C073C"/>
    <w:rsid w:val="008C10B9"/>
    <w:rsid w:val="008C15F2"/>
    <w:rsid w:val="008C1712"/>
    <w:rsid w:val="008C1B3D"/>
    <w:rsid w:val="008C24A2"/>
    <w:rsid w:val="008C2688"/>
    <w:rsid w:val="008C28B9"/>
    <w:rsid w:val="008C2DB8"/>
    <w:rsid w:val="008C3BD1"/>
    <w:rsid w:val="008C4217"/>
    <w:rsid w:val="008C470E"/>
    <w:rsid w:val="008C4FFE"/>
    <w:rsid w:val="008C527D"/>
    <w:rsid w:val="008C5C45"/>
    <w:rsid w:val="008C6CEC"/>
    <w:rsid w:val="008C7FD4"/>
    <w:rsid w:val="008D0123"/>
    <w:rsid w:val="008D0C41"/>
    <w:rsid w:val="008D0D8F"/>
    <w:rsid w:val="008D0EFD"/>
    <w:rsid w:val="008D11FD"/>
    <w:rsid w:val="008D1510"/>
    <w:rsid w:val="008D2108"/>
    <w:rsid w:val="008D23B6"/>
    <w:rsid w:val="008D29EC"/>
    <w:rsid w:val="008D2E68"/>
    <w:rsid w:val="008D2F77"/>
    <w:rsid w:val="008D337A"/>
    <w:rsid w:val="008D34EC"/>
    <w:rsid w:val="008D4049"/>
    <w:rsid w:val="008D40C7"/>
    <w:rsid w:val="008D449E"/>
    <w:rsid w:val="008D469A"/>
    <w:rsid w:val="008D56A3"/>
    <w:rsid w:val="008D596B"/>
    <w:rsid w:val="008D6848"/>
    <w:rsid w:val="008D7097"/>
    <w:rsid w:val="008D772F"/>
    <w:rsid w:val="008E16FF"/>
    <w:rsid w:val="008E1BF2"/>
    <w:rsid w:val="008E1C4F"/>
    <w:rsid w:val="008E1E60"/>
    <w:rsid w:val="008E1EB7"/>
    <w:rsid w:val="008E20B9"/>
    <w:rsid w:val="008E2431"/>
    <w:rsid w:val="008E2474"/>
    <w:rsid w:val="008E24F7"/>
    <w:rsid w:val="008E3B24"/>
    <w:rsid w:val="008E3B9C"/>
    <w:rsid w:val="008E61F8"/>
    <w:rsid w:val="008E70F9"/>
    <w:rsid w:val="008E763E"/>
    <w:rsid w:val="008E7FB7"/>
    <w:rsid w:val="008F0296"/>
    <w:rsid w:val="008F039F"/>
    <w:rsid w:val="008F38DB"/>
    <w:rsid w:val="008F3F24"/>
    <w:rsid w:val="008F4A9C"/>
    <w:rsid w:val="008F4F75"/>
    <w:rsid w:val="008F55BA"/>
    <w:rsid w:val="008F58E1"/>
    <w:rsid w:val="008F6615"/>
    <w:rsid w:val="008F6778"/>
    <w:rsid w:val="008F6C53"/>
    <w:rsid w:val="008F6D2D"/>
    <w:rsid w:val="008F6DF6"/>
    <w:rsid w:val="00900824"/>
    <w:rsid w:val="00900FEE"/>
    <w:rsid w:val="00901111"/>
    <w:rsid w:val="00903552"/>
    <w:rsid w:val="00904148"/>
    <w:rsid w:val="00904704"/>
    <w:rsid w:val="00905632"/>
    <w:rsid w:val="0090583B"/>
    <w:rsid w:val="0090612C"/>
    <w:rsid w:val="00906578"/>
    <w:rsid w:val="00906E23"/>
    <w:rsid w:val="00906EF9"/>
    <w:rsid w:val="0090717F"/>
    <w:rsid w:val="00907873"/>
    <w:rsid w:val="00912941"/>
    <w:rsid w:val="00913B5A"/>
    <w:rsid w:val="00914174"/>
    <w:rsid w:val="009144FF"/>
    <w:rsid w:val="0091599F"/>
    <w:rsid w:val="00915B32"/>
    <w:rsid w:val="00916B14"/>
    <w:rsid w:val="00916E05"/>
    <w:rsid w:val="009179B9"/>
    <w:rsid w:val="0092145D"/>
    <w:rsid w:val="009224CB"/>
    <w:rsid w:val="00923CD2"/>
    <w:rsid w:val="00925F50"/>
    <w:rsid w:val="00926470"/>
    <w:rsid w:val="009269F5"/>
    <w:rsid w:val="00927126"/>
    <w:rsid w:val="00927D2D"/>
    <w:rsid w:val="009324CC"/>
    <w:rsid w:val="00932682"/>
    <w:rsid w:val="00934C33"/>
    <w:rsid w:val="00934D92"/>
    <w:rsid w:val="00934FDD"/>
    <w:rsid w:val="009350CC"/>
    <w:rsid w:val="00935362"/>
    <w:rsid w:val="00935772"/>
    <w:rsid w:val="00935DE1"/>
    <w:rsid w:val="009369BC"/>
    <w:rsid w:val="00937101"/>
    <w:rsid w:val="009379A7"/>
    <w:rsid w:val="00937AFE"/>
    <w:rsid w:val="009407AF"/>
    <w:rsid w:val="00940ED7"/>
    <w:rsid w:val="00941835"/>
    <w:rsid w:val="00941ABF"/>
    <w:rsid w:val="00941BB3"/>
    <w:rsid w:val="0094208B"/>
    <w:rsid w:val="009421A4"/>
    <w:rsid w:val="0094226F"/>
    <w:rsid w:val="0094246C"/>
    <w:rsid w:val="0094271E"/>
    <w:rsid w:val="00942E39"/>
    <w:rsid w:val="00943198"/>
    <w:rsid w:val="00943DA6"/>
    <w:rsid w:val="00944A24"/>
    <w:rsid w:val="00945735"/>
    <w:rsid w:val="00945D12"/>
    <w:rsid w:val="00946044"/>
    <w:rsid w:val="00946C20"/>
    <w:rsid w:val="00946D8E"/>
    <w:rsid w:val="0095023E"/>
    <w:rsid w:val="009504B2"/>
    <w:rsid w:val="00950FBB"/>
    <w:rsid w:val="009522DE"/>
    <w:rsid w:val="00952B02"/>
    <w:rsid w:val="00952E2D"/>
    <w:rsid w:val="009539A9"/>
    <w:rsid w:val="00953D66"/>
    <w:rsid w:val="00954C2F"/>
    <w:rsid w:val="00954E3D"/>
    <w:rsid w:val="009558A3"/>
    <w:rsid w:val="00955A2C"/>
    <w:rsid w:val="00955BAB"/>
    <w:rsid w:val="00955DA8"/>
    <w:rsid w:val="00955E63"/>
    <w:rsid w:val="00956154"/>
    <w:rsid w:val="00956172"/>
    <w:rsid w:val="009567CF"/>
    <w:rsid w:val="009578AD"/>
    <w:rsid w:val="00960723"/>
    <w:rsid w:val="00961243"/>
    <w:rsid w:val="009615A1"/>
    <w:rsid w:val="00961869"/>
    <w:rsid w:val="00962931"/>
    <w:rsid w:val="0096488B"/>
    <w:rsid w:val="00965A91"/>
    <w:rsid w:val="00965C7E"/>
    <w:rsid w:val="009669CF"/>
    <w:rsid w:val="00966F65"/>
    <w:rsid w:val="00967657"/>
    <w:rsid w:val="0096794E"/>
    <w:rsid w:val="00967DBB"/>
    <w:rsid w:val="00967DCE"/>
    <w:rsid w:val="00967EFA"/>
    <w:rsid w:val="00970051"/>
    <w:rsid w:val="00970FF7"/>
    <w:rsid w:val="00971058"/>
    <w:rsid w:val="009714A1"/>
    <w:rsid w:val="0097155A"/>
    <w:rsid w:val="00971AF8"/>
    <w:rsid w:val="00972F59"/>
    <w:rsid w:val="00973398"/>
    <w:rsid w:val="00973C8E"/>
    <w:rsid w:val="0097416F"/>
    <w:rsid w:val="0097511D"/>
    <w:rsid w:val="00975CCF"/>
    <w:rsid w:val="00976F7D"/>
    <w:rsid w:val="009772C5"/>
    <w:rsid w:val="00977338"/>
    <w:rsid w:val="0097799C"/>
    <w:rsid w:val="009779FD"/>
    <w:rsid w:val="009809AA"/>
    <w:rsid w:val="00980D54"/>
    <w:rsid w:val="00981364"/>
    <w:rsid w:val="009813D2"/>
    <w:rsid w:val="0098149E"/>
    <w:rsid w:val="00981932"/>
    <w:rsid w:val="009827CD"/>
    <w:rsid w:val="00982C2C"/>
    <w:rsid w:val="0098369D"/>
    <w:rsid w:val="009845D9"/>
    <w:rsid w:val="00984BD4"/>
    <w:rsid w:val="00984E94"/>
    <w:rsid w:val="00985E00"/>
    <w:rsid w:val="009863FA"/>
    <w:rsid w:val="009869F2"/>
    <w:rsid w:val="00986BE6"/>
    <w:rsid w:val="00986E0C"/>
    <w:rsid w:val="00986EB1"/>
    <w:rsid w:val="00990333"/>
    <w:rsid w:val="0099042E"/>
    <w:rsid w:val="0099058B"/>
    <w:rsid w:val="009912F9"/>
    <w:rsid w:val="00991440"/>
    <w:rsid w:val="00991C5A"/>
    <w:rsid w:val="0099236E"/>
    <w:rsid w:val="009935DB"/>
    <w:rsid w:val="00994D3A"/>
    <w:rsid w:val="00995508"/>
    <w:rsid w:val="00996559"/>
    <w:rsid w:val="009966A4"/>
    <w:rsid w:val="009966C0"/>
    <w:rsid w:val="00997843"/>
    <w:rsid w:val="009A0394"/>
    <w:rsid w:val="009A0A4D"/>
    <w:rsid w:val="009A1292"/>
    <w:rsid w:val="009A1A4A"/>
    <w:rsid w:val="009A2C65"/>
    <w:rsid w:val="009A2E19"/>
    <w:rsid w:val="009A3DD3"/>
    <w:rsid w:val="009A3E6E"/>
    <w:rsid w:val="009A49A0"/>
    <w:rsid w:val="009A5358"/>
    <w:rsid w:val="009A5B57"/>
    <w:rsid w:val="009A5E4B"/>
    <w:rsid w:val="009B02AC"/>
    <w:rsid w:val="009B126B"/>
    <w:rsid w:val="009B1C12"/>
    <w:rsid w:val="009B256B"/>
    <w:rsid w:val="009B2E13"/>
    <w:rsid w:val="009B2F41"/>
    <w:rsid w:val="009B3852"/>
    <w:rsid w:val="009B4BA8"/>
    <w:rsid w:val="009B5707"/>
    <w:rsid w:val="009B7766"/>
    <w:rsid w:val="009C189D"/>
    <w:rsid w:val="009C19EE"/>
    <w:rsid w:val="009C1DCE"/>
    <w:rsid w:val="009C1F2E"/>
    <w:rsid w:val="009C2EAC"/>
    <w:rsid w:val="009C2F98"/>
    <w:rsid w:val="009C3058"/>
    <w:rsid w:val="009C45BB"/>
    <w:rsid w:val="009C4634"/>
    <w:rsid w:val="009C618C"/>
    <w:rsid w:val="009C647D"/>
    <w:rsid w:val="009C6E02"/>
    <w:rsid w:val="009C6F5C"/>
    <w:rsid w:val="009C7353"/>
    <w:rsid w:val="009C7E99"/>
    <w:rsid w:val="009D00F5"/>
    <w:rsid w:val="009D0550"/>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0963"/>
    <w:rsid w:val="009E1348"/>
    <w:rsid w:val="009E1ADF"/>
    <w:rsid w:val="009E24FF"/>
    <w:rsid w:val="009E27F5"/>
    <w:rsid w:val="009E2ECB"/>
    <w:rsid w:val="009E3674"/>
    <w:rsid w:val="009E3F0D"/>
    <w:rsid w:val="009E445A"/>
    <w:rsid w:val="009E5DDF"/>
    <w:rsid w:val="009E5EA3"/>
    <w:rsid w:val="009E60ED"/>
    <w:rsid w:val="009E618B"/>
    <w:rsid w:val="009E699E"/>
    <w:rsid w:val="009E6CF2"/>
    <w:rsid w:val="009E7B1E"/>
    <w:rsid w:val="009F0DF1"/>
    <w:rsid w:val="009F1212"/>
    <w:rsid w:val="009F191D"/>
    <w:rsid w:val="009F242A"/>
    <w:rsid w:val="009F2448"/>
    <w:rsid w:val="009F2B5D"/>
    <w:rsid w:val="009F3768"/>
    <w:rsid w:val="009F3BBA"/>
    <w:rsid w:val="009F3DFA"/>
    <w:rsid w:val="009F3E94"/>
    <w:rsid w:val="009F416F"/>
    <w:rsid w:val="009F438A"/>
    <w:rsid w:val="009F4C70"/>
    <w:rsid w:val="009F4DA1"/>
    <w:rsid w:val="009F53A7"/>
    <w:rsid w:val="009F6154"/>
    <w:rsid w:val="009F6189"/>
    <w:rsid w:val="00A00782"/>
    <w:rsid w:val="00A00B8A"/>
    <w:rsid w:val="00A00FB0"/>
    <w:rsid w:val="00A01E8C"/>
    <w:rsid w:val="00A0235D"/>
    <w:rsid w:val="00A02785"/>
    <w:rsid w:val="00A027AE"/>
    <w:rsid w:val="00A02B10"/>
    <w:rsid w:val="00A02B79"/>
    <w:rsid w:val="00A02CFB"/>
    <w:rsid w:val="00A02DDD"/>
    <w:rsid w:val="00A03156"/>
    <w:rsid w:val="00A03831"/>
    <w:rsid w:val="00A03D90"/>
    <w:rsid w:val="00A03F69"/>
    <w:rsid w:val="00A05403"/>
    <w:rsid w:val="00A056C1"/>
    <w:rsid w:val="00A058D2"/>
    <w:rsid w:val="00A05967"/>
    <w:rsid w:val="00A05A42"/>
    <w:rsid w:val="00A05A7F"/>
    <w:rsid w:val="00A06096"/>
    <w:rsid w:val="00A0631C"/>
    <w:rsid w:val="00A066CC"/>
    <w:rsid w:val="00A06F2F"/>
    <w:rsid w:val="00A073D7"/>
    <w:rsid w:val="00A115D9"/>
    <w:rsid w:val="00A11BBC"/>
    <w:rsid w:val="00A12C76"/>
    <w:rsid w:val="00A135B9"/>
    <w:rsid w:val="00A136B9"/>
    <w:rsid w:val="00A13A30"/>
    <w:rsid w:val="00A13A6F"/>
    <w:rsid w:val="00A14295"/>
    <w:rsid w:val="00A14BF6"/>
    <w:rsid w:val="00A1501B"/>
    <w:rsid w:val="00A16318"/>
    <w:rsid w:val="00A16A85"/>
    <w:rsid w:val="00A1713D"/>
    <w:rsid w:val="00A17637"/>
    <w:rsid w:val="00A20407"/>
    <w:rsid w:val="00A205A8"/>
    <w:rsid w:val="00A2086F"/>
    <w:rsid w:val="00A20EF7"/>
    <w:rsid w:val="00A21201"/>
    <w:rsid w:val="00A217F6"/>
    <w:rsid w:val="00A21821"/>
    <w:rsid w:val="00A21B23"/>
    <w:rsid w:val="00A234F5"/>
    <w:rsid w:val="00A23645"/>
    <w:rsid w:val="00A23B16"/>
    <w:rsid w:val="00A24142"/>
    <w:rsid w:val="00A24276"/>
    <w:rsid w:val="00A249BB"/>
    <w:rsid w:val="00A25504"/>
    <w:rsid w:val="00A257A1"/>
    <w:rsid w:val="00A25D7E"/>
    <w:rsid w:val="00A27E2A"/>
    <w:rsid w:val="00A30642"/>
    <w:rsid w:val="00A307ED"/>
    <w:rsid w:val="00A31B48"/>
    <w:rsid w:val="00A32102"/>
    <w:rsid w:val="00A32AD9"/>
    <w:rsid w:val="00A32EA4"/>
    <w:rsid w:val="00A33379"/>
    <w:rsid w:val="00A33DB5"/>
    <w:rsid w:val="00A33F0B"/>
    <w:rsid w:val="00A34683"/>
    <w:rsid w:val="00A349F1"/>
    <w:rsid w:val="00A34FCE"/>
    <w:rsid w:val="00A3542C"/>
    <w:rsid w:val="00A354FB"/>
    <w:rsid w:val="00A3563E"/>
    <w:rsid w:val="00A35989"/>
    <w:rsid w:val="00A35B69"/>
    <w:rsid w:val="00A36A80"/>
    <w:rsid w:val="00A37E43"/>
    <w:rsid w:val="00A40431"/>
    <w:rsid w:val="00A40674"/>
    <w:rsid w:val="00A413BD"/>
    <w:rsid w:val="00A419F6"/>
    <w:rsid w:val="00A424D9"/>
    <w:rsid w:val="00A43384"/>
    <w:rsid w:val="00A43926"/>
    <w:rsid w:val="00A43F2D"/>
    <w:rsid w:val="00A44520"/>
    <w:rsid w:val="00A45432"/>
    <w:rsid w:val="00A47804"/>
    <w:rsid w:val="00A508FC"/>
    <w:rsid w:val="00A50ED3"/>
    <w:rsid w:val="00A510CB"/>
    <w:rsid w:val="00A5264A"/>
    <w:rsid w:val="00A5274C"/>
    <w:rsid w:val="00A52882"/>
    <w:rsid w:val="00A52C49"/>
    <w:rsid w:val="00A52CAE"/>
    <w:rsid w:val="00A52D84"/>
    <w:rsid w:val="00A53EBE"/>
    <w:rsid w:val="00A5425C"/>
    <w:rsid w:val="00A54C58"/>
    <w:rsid w:val="00A54E1D"/>
    <w:rsid w:val="00A550BB"/>
    <w:rsid w:val="00A552F0"/>
    <w:rsid w:val="00A55E38"/>
    <w:rsid w:val="00A56E0E"/>
    <w:rsid w:val="00A56F22"/>
    <w:rsid w:val="00A571D9"/>
    <w:rsid w:val="00A60C01"/>
    <w:rsid w:val="00A60F30"/>
    <w:rsid w:val="00A61B7F"/>
    <w:rsid w:val="00A61E6D"/>
    <w:rsid w:val="00A628C5"/>
    <w:rsid w:val="00A62C38"/>
    <w:rsid w:val="00A63074"/>
    <w:rsid w:val="00A6315F"/>
    <w:rsid w:val="00A631F8"/>
    <w:rsid w:val="00A63DD0"/>
    <w:rsid w:val="00A64684"/>
    <w:rsid w:val="00A647D4"/>
    <w:rsid w:val="00A6498A"/>
    <w:rsid w:val="00A64E33"/>
    <w:rsid w:val="00A64E42"/>
    <w:rsid w:val="00A65620"/>
    <w:rsid w:val="00A659A9"/>
    <w:rsid w:val="00A6696E"/>
    <w:rsid w:val="00A67392"/>
    <w:rsid w:val="00A673CC"/>
    <w:rsid w:val="00A6740F"/>
    <w:rsid w:val="00A676F1"/>
    <w:rsid w:val="00A679E4"/>
    <w:rsid w:val="00A67F8E"/>
    <w:rsid w:val="00A70B07"/>
    <w:rsid w:val="00A71ABF"/>
    <w:rsid w:val="00A724D3"/>
    <w:rsid w:val="00A72636"/>
    <w:rsid w:val="00A72D53"/>
    <w:rsid w:val="00A731B6"/>
    <w:rsid w:val="00A73428"/>
    <w:rsid w:val="00A7359E"/>
    <w:rsid w:val="00A73767"/>
    <w:rsid w:val="00A7478E"/>
    <w:rsid w:val="00A754E6"/>
    <w:rsid w:val="00A7644E"/>
    <w:rsid w:val="00A76BF3"/>
    <w:rsid w:val="00A7702A"/>
    <w:rsid w:val="00A7740C"/>
    <w:rsid w:val="00A779A8"/>
    <w:rsid w:val="00A77AF0"/>
    <w:rsid w:val="00A8033F"/>
    <w:rsid w:val="00A8090F"/>
    <w:rsid w:val="00A821F4"/>
    <w:rsid w:val="00A82797"/>
    <w:rsid w:val="00A82E92"/>
    <w:rsid w:val="00A832A0"/>
    <w:rsid w:val="00A843B1"/>
    <w:rsid w:val="00A8443B"/>
    <w:rsid w:val="00A84A4E"/>
    <w:rsid w:val="00A856F8"/>
    <w:rsid w:val="00A85C28"/>
    <w:rsid w:val="00A86754"/>
    <w:rsid w:val="00A86C9D"/>
    <w:rsid w:val="00A86FE2"/>
    <w:rsid w:val="00A91141"/>
    <w:rsid w:val="00A91EEF"/>
    <w:rsid w:val="00A91EF4"/>
    <w:rsid w:val="00A9228A"/>
    <w:rsid w:val="00A92DF7"/>
    <w:rsid w:val="00A9422F"/>
    <w:rsid w:val="00A94723"/>
    <w:rsid w:val="00A94D02"/>
    <w:rsid w:val="00A95D1E"/>
    <w:rsid w:val="00A95EAC"/>
    <w:rsid w:val="00A9727E"/>
    <w:rsid w:val="00AA001F"/>
    <w:rsid w:val="00AA1A10"/>
    <w:rsid w:val="00AA1C5E"/>
    <w:rsid w:val="00AA2047"/>
    <w:rsid w:val="00AA214E"/>
    <w:rsid w:val="00AA2295"/>
    <w:rsid w:val="00AA2DCF"/>
    <w:rsid w:val="00AA3342"/>
    <w:rsid w:val="00AA3C78"/>
    <w:rsid w:val="00AA42CD"/>
    <w:rsid w:val="00AA462B"/>
    <w:rsid w:val="00AA47AB"/>
    <w:rsid w:val="00AA60F5"/>
    <w:rsid w:val="00AA60F9"/>
    <w:rsid w:val="00AA630B"/>
    <w:rsid w:val="00AB055A"/>
    <w:rsid w:val="00AB15E8"/>
    <w:rsid w:val="00AB1778"/>
    <w:rsid w:val="00AB197C"/>
    <w:rsid w:val="00AB311B"/>
    <w:rsid w:val="00AB33A6"/>
    <w:rsid w:val="00AB3C69"/>
    <w:rsid w:val="00AB3F13"/>
    <w:rsid w:val="00AB42A0"/>
    <w:rsid w:val="00AB565E"/>
    <w:rsid w:val="00AB57AB"/>
    <w:rsid w:val="00AB582B"/>
    <w:rsid w:val="00AB6A67"/>
    <w:rsid w:val="00AB75EC"/>
    <w:rsid w:val="00AB7B29"/>
    <w:rsid w:val="00AB7FBE"/>
    <w:rsid w:val="00AC044C"/>
    <w:rsid w:val="00AC0B36"/>
    <w:rsid w:val="00AC214B"/>
    <w:rsid w:val="00AC228B"/>
    <w:rsid w:val="00AC2F8F"/>
    <w:rsid w:val="00AC343A"/>
    <w:rsid w:val="00AC34D8"/>
    <w:rsid w:val="00AC3685"/>
    <w:rsid w:val="00AC3753"/>
    <w:rsid w:val="00AC3C41"/>
    <w:rsid w:val="00AC45C6"/>
    <w:rsid w:val="00AC48FF"/>
    <w:rsid w:val="00AC5CCE"/>
    <w:rsid w:val="00AC752F"/>
    <w:rsid w:val="00AC78A8"/>
    <w:rsid w:val="00AC79FD"/>
    <w:rsid w:val="00AD0363"/>
    <w:rsid w:val="00AD067D"/>
    <w:rsid w:val="00AD100B"/>
    <w:rsid w:val="00AD103A"/>
    <w:rsid w:val="00AD1A9C"/>
    <w:rsid w:val="00AD1CE9"/>
    <w:rsid w:val="00AD1EC9"/>
    <w:rsid w:val="00AD252C"/>
    <w:rsid w:val="00AD3846"/>
    <w:rsid w:val="00AD4696"/>
    <w:rsid w:val="00AD5C76"/>
    <w:rsid w:val="00AD60AF"/>
    <w:rsid w:val="00AD76BA"/>
    <w:rsid w:val="00AD7972"/>
    <w:rsid w:val="00AD7B8F"/>
    <w:rsid w:val="00AE0D4E"/>
    <w:rsid w:val="00AE14ED"/>
    <w:rsid w:val="00AE1F3C"/>
    <w:rsid w:val="00AE256D"/>
    <w:rsid w:val="00AE4CB1"/>
    <w:rsid w:val="00AE52AE"/>
    <w:rsid w:val="00AE6EE6"/>
    <w:rsid w:val="00AE72DC"/>
    <w:rsid w:val="00AE73BA"/>
    <w:rsid w:val="00AE73D9"/>
    <w:rsid w:val="00AF0754"/>
    <w:rsid w:val="00AF08F5"/>
    <w:rsid w:val="00AF1638"/>
    <w:rsid w:val="00AF18F0"/>
    <w:rsid w:val="00AF19C2"/>
    <w:rsid w:val="00AF3081"/>
    <w:rsid w:val="00AF3C08"/>
    <w:rsid w:val="00AF3D19"/>
    <w:rsid w:val="00AF41B0"/>
    <w:rsid w:val="00AF4517"/>
    <w:rsid w:val="00AF4563"/>
    <w:rsid w:val="00AF4B7A"/>
    <w:rsid w:val="00AF4C76"/>
    <w:rsid w:val="00AF576E"/>
    <w:rsid w:val="00AF6BE2"/>
    <w:rsid w:val="00AF6E13"/>
    <w:rsid w:val="00AF7304"/>
    <w:rsid w:val="00AF74E2"/>
    <w:rsid w:val="00AF79B5"/>
    <w:rsid w:val="00B006CD"/>
    <w:rsid w:val="00B00ABE"/>
    <w:rsid w:val="00B00AC3"/>
    <w:rsid w:val="00B00CDF"/>
    <w:rsid w:val="00B00F08"/>
    <w:rsid w:val="00B012C2"/>
    <w:rsid w:val="00B015DF"/>
    <w:rsid w:val="00B02A62"/>
    <w:rsid w:val="00B02F49"/>
    <w:rsid w:val="00B03766"/>
    <w:rsid w:val="00B0497C"/>
    <w:rsid w:val="00B0498F"/>
    <w:rsid w:val="00B05150"/>
    <w:rsid w:val="00B05665"/>
    <w:rsid w:val="00B05675"/>
    <w:rsid w:val="00B056A0"/>
    <w:rsid w:val="00B05DE8"/>
    <w:rsid w:val="00B0609B"/>
    <w:rsid w:val="00B06104"/>
    <w:rsid w:val="00B06A93"/>
    <w:rsid w:val="00B06C98"/>
    <w:rsid w:val="00B06F02"/>
    <w:rsid w:val="00B071E6"/>
    <w:rsid w:val="00B07D87"/>
    <w:rsid w:val="00B10C7F"/>
    <w:rsid w:val="00B134D4"/>
    <w:rsid w:val="00B13964"/>
    <w:rsid w:val="00B13B29"/>
    <w:rsid w:val="00B1429E"/>
    <w:rsid w:val="00B14E1C"/>
    <w:rsid w:val="00B14F37"/>
    <w:rsid w:val="00B15EEB"/>
    <w:rsid w:val="00B15F7A"/>
    <w:rsid w:val="00B176B7"/>
    <w:rsid w:val="00B20AA3"/>
    <w:rsid w:val="00B2167F"/>
    <w:rsid w:val="00B219B5"/>
    <w:rsid w:val="00B21ACC"/>
    <w:rsid w:val="00B2200E"/>
    <w:rsid w:val="00B22822"/>
    <w:rsid w:val="00B233D7"/>
    <w:rsid w:val="00B24F3A"/>
    <w:rsid w:val="00B251E7"/>
    <w:rsid w:val="00B255B8"/>
    <w:rsid w:val="00B25B6F"/>
    <w:rsid w:val="00B26834"/>
    <w:rsid w:val="00B27D90"/>
    <w:rsid w:val="00B30799"/>
    <w:rsid w:val="00B30E8A"/>
    <w:rsid w:val="00B30FFD"/>
    <w:rsid w:val="00B31150"/>
    <w:rsid w:val="00B311C4"/>
    <w:rsid w:val="00B315DE"/>
    <w:rsid w:val="00B31B9E"/>
    <w:rsid w:val="00B31F6E"/>
    <w:rsid w:val="00B32869"/>
    <w:rsid w:val="00B32F5C"/>
    <w:rsid w:val="00B33046"/>
    <w:rsid w:val="00B33957"/>
    <w:rsid w:val="00B33AB4"/>
    <w:rsid w:val="00B33EBE"/>
    <w:rsid w:val="00B344F3"/>
    <w:rsid w:val="00B34A27"/>
    <w:rsid w:val="00B34D89"/>
    <w:rsid w:val="00B35DE2"/>
    <w:rsid w:val="00B37397"/>
    <w:rsid w:val="00B37CA8"/>
    <w:rsid w:val="00B40EAE"/>
    <w:rsid w:val="00B40FC6"/>
    <w:rsid w:val="00B42BC3"/>
    <w:rsid w:val="00B4335B"/>
    <w:rsid w:val="00B435F7"/>
    <w:rsid w:val="00B444A9"/>
    <w:rsid w:val="00B447A6"/>
    <w:rsid w:val="00B45131"/>
    <w:rsid w:val="00B4557A"/>
    <w:rsid w:val="00B45AD8"/>
    <w:rsid w:val="00B461FC"/>
    <w:rsid w:val="00B4626D"/>
    <w:rsid w:val="00B46596"/>
    <w:rsid w:val="00B468D4"/>
    <w:rsid w:val="00B46C4E"/>
    <w:rsid w:val="00B46EBC"/>
    <w:rsid w:val="00B47020"/>
    <w:rsid w:val="00B47CA6"/>
    <w:rsid w:val="00B506D5"/>
    <w:rsid w:val="00B50E4E"/>
    <w:rsid w:val="00B514EF"/>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13EC"/>
    <w:rsid w:val="00B61734"/>
    <w:rsid w:val="00B61A27"/>
    <w:rsid w:val="00B62022"/>
    <w:rsid w:val="00B631FD"/>
    <w:rsid w:val="00B6397A"/>
    <w:rsid w:val="00B63AEC"/>
    <w:rsid w:val="00B63C7E"/>
    <w:rsid w:val="00B64013"/>
    <w:rsid w:val="00B6425D"/>
    <w:rsid w:val="00B64493"/>
    <w:rsid w:val="00B644B1"/>
    <w:rsid w:val="00B64981"/>
    <w:rsid w:val="00B65226"/>
    <w:rsid w:val="00B6523E"/>
    <w:rsid w:val="00B65BC5"/>
    <w:rsid w:val="00B66ECB"/>
    <w:rsid w:val="00B67A90"/>
    <w:rsid w:val="00B67C27"/>
    <w:rsid w:val="00B70115"/>
    <w:rsid w:val="00B7045C"/>
    <w:rsid w:val="00B73035"/>
    <w:rsid w:val="00B73E26"/>
    <w:rsid w:val="00B747F2"/>
    <w:rsid w:val="00B756E0"/>
    <w:rsid w:val="00B76D52"/>
    <w:rsid w:val="00B804F7"/>
    <w:rsid w:val="00B80829"/>
    <w:rsid w:val="00B80EE3"/>
    <w:rsid w:val="00B81551"/>
    <w:rsid w:val="00B8222F"/>
    <w:rsid w:val="00B82247"/>
    <w:rsid w:val="00B83CFC"/>
    <w:rsid w:val="00B83DB6"/>
    <w:rsid w:val="00B841F0"/>
    <w:rsid w:val="00B84C96"/>
    <w:rsid w:val="00B854C3"/>
    <w:rsid w:val="00B855EE"/>
    <w:rsid w:val="00B85D87"/>
    <w:rsid w:val="00B86A6E"/>
    <w:rsid w:val="00B86B9F"/>
    <w:rsid w:val="00B87022"/>
    <w:rsid w:val="00B8793D"/>
    <w:rsid w:val="00B87CA9"/>
    <w:rsid w:val="00B87FF1"/>
    <w:rsid w:val="00B92AF3"/>
    <w:rsid w:val="00B92EB9"/>
    <w:rsid w:val="00B93E8C"/>
    <w:rsid w:val="00B95338"/>
    <w:rsid w:val="00B956C5"/>
    <w:rsid w:val="00B959D5"/>
    <w:rsid w:val="00B96119"/>
    <w:rsid w:val="00B968D3"/>
    <w:rsid w:val="00B96971"/>
    <w:rsid w:val="00B96BE7"/>
    <w:rsid w:val="00B97790"/>
    <w:rsid w:val="00B97BB0"/>
    <w:rsid w:val="00B97E3E"/>
    <w:rsid w:val="00BA0229"/>
    <w:rsid w:val="00BA023A"/>
    <w:rsid w:val="00BA05F1"/>
    <w:rsid w:val="00BA1669"/>
    <w:rsid w:val="00BA1B10"/>
    <w:rsid w:val="00BA2FEB"/>
    <w:rsid w:val="00BA3455"/>
    <w:rsid w:val="00BA3D2B"/>
    <w:rsid w:val="00BA4550"/>
    <w:rsid w:val="00BA4771"/>
    <w:rsid w:val="00BA4B62"/>
    <w:rsid w:val="00BA5B45"/>
    <w:rsid w:val="00BA61A2"/>
    <w:rsid w:val="00BA6396"/>
    <w:rsid w:val="00BA63C7"/>
    <w:rsid w:val="00BA6FB4"/>
    <w:rsid w:val="00BB05EB"/>
    <w:rsid w:val="00BB0EBE"/>
    <w:rsid w:val="00BB1494"/>
    <w:rsid w:val="00BB29AB"/>
    <w:rsid w:val="00BB2B0B"/>
    <w:rsid w:val="00BB2BD2"/>
    <w:rsid w:val="00BB44A3"/>
    <w:rsid w:val="00BB468B"/>
    <w:rsid w:val="00BB4B32"/>
    <w:rsid w:val="00BB4CC8"/>
    <w:rsid w:val="00BB582E"/>
    <w:rsid w:val="00BB5EA9"/>
    <w:rsid w:val="00BB6053"/>
    <w:rsid w:val="00BB61F3"/>
    <w:rsid w:val="00BB641E"/>
    <w:rsid w:val="00BB6F31"/>
    <w:rsid w:val="00BB6F83"/>
    <w:rsid w:val="00BB7EB2"/>
    <w:rsid w:val="00BC0196"/>
    <w:rsid w:val="00BC020F"/>
    <w:rsid w:val="00BC07DB"/>
    <w:rsid w:val="00BC0C9E"/>
    <w:rsid w:val="00BC11DC"/>
    <w:rsid w:val="00BC16DA"/>
    <w:rsid w:val="00BC18E7"/>
    <w:rsid w:val="00BC26A0"/>
    <w:rsid w:val="00BC3D33"/>
    <w:rsid w:val="00BC3F2C"/>
    <w:rsid w:val="00BC47AD"/>
    <w:rsid w:val="00BC4FA2"/>
    <w:rsid w:val="00BC55A5"/>
    <w:rsid w:val="00BC68A6"/>
    <w:rsid w:val="00BC6985"/>
    <w:rsid w:val="00BC6A0E"/>
    <w:rsid w:val="00BD0041"/>
    <w:rsid w:val="00BD0598"/>
    <w:rsid w:val="00BD0604"/>
    <w:rsid w:val="00BD1143"/>
    <w:rsid w:val="00BD1EE8"/>
    <w:rsid w:val="00BD33F7"/>
    <w:rsid w:val="00BD470D"/>
    <w:rsid w:val="00BD4B16"/>
    <w:rsid w:val="00BD577E"/>
    <w:rsid w:val="00BD5D5F"/>
    <w:rsid w:val="00BD68B8"/>
    <w:rsid w:val="00BD6AC2"/>
    <w:rsid w:val="00BE0A13"/>
    <w:rsid w:val="00BE0F19"/>
    <w:rsid w:val="00BE1AFE"/>
    <w:rsid w:val="00BE1C7C"/>
    <w:rsid w:val="00BE20DC"/>
    <w:rsid w:val="00BE3518"/>
    <w:rsid w:val="00BE3B84"/>
    <w:rsid w:val="00BE4002"/>
    <w:rsid w:val="00BE4205"/>
    <w:rsid w:val="00BE4CE1"/>
    <w:rsid w:val="00BE4EC6"/>
    <w:rsid w:val="00BE57F1"/>
    <w:rsid w:val="00BE651F"/>
    <w:rsid w:val="00BE65E6"/>
    <w:rsid w:val="00BE6C34"/>
    <w:rsid w:val="00BE741F"/>
    <w:rsid w:val="00BE7588"/>
    <w:rsid w:val="00BE7655"/>
    <w:rsid w:val="00BE7899"/>
    <w:rsid w:val="00BF055B"/>
    <w:rsid w:val="00BF05BD"/>
    <w:rsid w:val="00BF1595"/>
    <w:rsid w:val="00BF2067"/>
    <w:rsid w:val="00BF47F9"/>
    <w:rsid w:val="00BF4D29"/>
    <w:rsid w:val="00BF5693"/>
    <w:rsid w:val="00BF60F0"/>
    <w:rsid w:val="00BF6CF0"/>
    <w:rsid w:val="00BF6EBF"/>
    <w:rsid w:val="00BF7C5A"/>
    <w:rsid w:val="00C0044D"/>
    <w:rsid w:val="00C00BA8"/>
    <w:rsid w:val="00C00BAF"/>
    <w:rsid w:val="00C01A17"/>
    <w:rsid w:val="00C0204A"/>
    <w:rsid w:val="00C02254"/>
    <w:rsid w:val="00C02C8A"/>
    <w:rsid w:val="00C032F6"/>
    <w:rsid w:val="00C03722"/>
    <w:rsid w:val="00C03D1A"/>
    <w:rsid w:val="00C03ED4"/>
    <w:rsid w:val="00C04E74"/>
    <w:rsid w:val="00C05313"/>
    <w:rsid w:val="00C05D28"/>
    <w:rsid w:val="00C06F45"/>
    <w:rsid w:val="00C06FF9"/>
    <w:rsid w:val="00C0791D"/>
    <w:rsid w:val="00C10737"/>
    <w:rsid w:val="00C10D1D"/>
    <w:rsid w:val="00C11D3E"/>
    <w:rsid w:val="00C12171"/>
    <w:rsid w:val="00C13C30"/>
    <w:rsid w:val="00C13E3C"/>
    <w:rsid w:val="00C1575C"/>
    <w:rsid w:val="00C15774"/>
    <w:rsid w:val="00C159FB"/>
    <w:rsid w:val="00C1616B"/>
    <w:rsid w:val="00C16589"/>
    <w:rsid w:val="00C16982"/>
    <w:rsid w:val="00C17332"/>
    <w:rsid w:val="00C17DFC"/>
    <w:rsid w:val="00C17E53"/>
    <w:rsid w:val="00C201E7"/>
    <w:rsid w:val="00C203F2"/>
    <w:rsid w:val="00C2122C"/>
    <w:rsid w:val="00C21583"/>
    <w:rsid w:val="00C21E52"/>
    <w:rsid w:val="00C220D7"/>
    <w:rsid w:val="00C2328D"/>
    <w:rsid w:val="00C24380"/>
    <w:rsid w:val="00C248C0"/>
    <w:rsid w:val="00C24CFF"/>
    <w:rsid w:val="00C25A22"/>
    <w:rsid w:val="00C25FB1"/>
    <w:rsid w:val="00C267B6"/>
    <w:rsid w:val="00C27291"/>
    <w:rsid w:val="00C27506"/>
    <w:rsid w:val="00C30403"/>
    <w:rsid w:val="00C30BC0"/>
    <w:rsid w:val="00C30DA2"/>
    <w:rsid w:val="00C30EB2"/>
    <w:rsid w:val="00C31A91"/>
    <w:rsid w:val="00C31D0A"/>
    <w:rsid w:val="00C32ADD"/>
    <w:rsid w:val="00C32B7C"/>
    <w:rsid w:val="00C32D3E"/>
    <w:rsid w:val="00C33330"/>
    <w:rsid w:val="00C33508"/>
    <w:rsid w:val="00C33B90"/>
    <w:rsid w:val="00C33FC9"/>
    <w:rsid w:val="00C3435A"/>
    <w:rsid w:val="00C34548"/>
    <w:rsid w:val="00C348D5"/>
    <w:rsid w:val="00C35456"/>
    <w:rsid w:val="00C358C1"/>
    <w:rsid w:val="00C35B03"/>
    <w:rsid w:val="00C36451"/>
    <w:rsid w:val="00C36B2D"/>
    <w:rsid w:val="00C37FAC"/>
    <w:rsid w:val="00C40518"/>
    <w:rsid w:val="00C40627"/>
    <w:rsid w:val="00C41BFA"/>
    <w:rsid w:val="00C4202F"/>
    <w:rsid w:val="00C42221"/>
    <w:rsid w:val="00C426C3"/>
    <w:rsid w:val="00C42B9B"/>
    <w:rsid w:val="00C43068"/>
    <w:rsid w:val="00C43275"/>
    <w:rsid w:val="00C447FE"/>
    <w:rsid w:val="00C4526C"/>
    <w:rsid w:val="00C46236"/>
    <w:rsid w:val="00C50E99"/>
    <w:rsid w:val="00C516D9"/>
    <w:rsid w:val="00C51785"/>
    <w:rsid w:val="00C5210F"/>
    <w:rsid w:val="00C534BB"/>
    <w:rsid w:val="00C53E52"/>
    <w:rsid w:val="00C53F05"/>
    <w:rsid w:val="00C540D9"/>
    <w:rsid w:val="00C54DC7"/>
    <w:rsid w:val="00C55495"/>
    <w:rsid w:val="00C56AA0"/>
    <w:rsid w:val="00C56E9C"/>
    <w:rsid w:val="00C572DB"/>
    <w:rsid w:val="00C62164"/>
    <w:rsid w:val="00C62217"/>
    <w:rsid w:val="00C6243D"/>
    <w:rsid w:val="00C630FE"/>
    <w:rsid w:val="00C639F9"/>
    <w:rsid w:val="00C63BF5"/>
    <w:rsid w:val="00C63F1E"/>
    <w:rsid w:val="00C651C9"/>
    <w:rsid w:val="00C65CBE"/>
    <w:rsid w:val="00C661C1"/>
    <w:rsid w:val="00C6647F"/>
    <w:rsid w:val="00C67B92"/>
    <w:rsid w:val="00C70BE8"/>
    <w:rsid w:val="00C7194D"/>
    <w:rsid w:val="00C71FA3"/>
    <w:rsid w:val="00C72412"/>
    <w:rsid w:val="00C72659"/>
    <w:rsid w:val="00C72B2E"/>
    <w:rsid w:val="00C72D45"/>
    <w:rsid w:val="00C72DAA"/>
    <w:rsid w:val="00C72E39"/>
    <w:rsid w:val="00C72F94"/>
    <w:rsid w:val="00C73321"/>
    <w:rsid w:val="00C73927"/>
    <w:rsid w:val="00C74C35"/>
    <w:rsid w:val="00C7516D"/>
    <w:rsid w:val="00C75349"/>
    <w:rsid w:val="00C762C2"/>
    <w:rsid w:val="00C76316"/>
    <w:rsid w:val="00C76397"/>
    <w:rsid w:val="00C763C7"/>
    <w:rsid w:val="00C764E6"/>
    <w:rsid w:val="00C80096"/>
    <w:rsid w:val="00C81039"/>
    <w:rsid w:val="00C8144F"/>
    <w:rsid w:val="00C8155C"/>
    <w:rsid w:val="00C819C0"/>
    <w:rsid w:val="00C819C5"/>
    <w:rsid w:val="00C8289E"/>
    <w:rsid w:val="00C829A2"/>
    <w:rsid w:val="00C82C52"/>
    <w:rsid w:val="00C83054"/>
    <w:rsid w:val="00C84882"/>
    <w:rsid w:val="00C85576"/>
    <w:rsid w:val="00C86297"/>
    <w:rsid w:val="00C862B3"/>
    <w:rsid w:val="00C864C8"/>
    <w:rsid w:val="00C86638"/>
    <w:rsid w:val="00C86B18"/>
    <w:rsid w:val="00C86E5D"/>
    <w:rsid w:val="00C9091A"/>
    <w:rsid w:val="00C90FAB"/>
    <w:rsid w:val="00C911C3"/>
    <w:rsid w:val="00C9125A"/>
    <w:rsid w:val="00C91C2B"/>
    <w:rsid w:val="00C91DAA"/>
    <w:rsid w:val="00C923D0"/>
    <w:rsid w:val="00C92C26"/>
    <w:rsid w:val="00C93103"/>
    <w:rsid w:val="00C9320F"/>
    <w:rsid w:val="00C932CB"/>
    <w:rsid w:val="00C93C65"/>
    <w:rsid w:val="00C94CF1"/>
    <w:rsid w:val="00C964C2"/>
    <w:rsid w:val="00C964CA"/>
    <w:rsid w:val="00C97EDC"/>
    <w:rsid w:val="00CA2012"/>
    <w:rsid w:val="00CA37B4"/>
    <w:rsid w:val="00CA39A3"/>
    <w:rsid w:val="00CA3BD9"/>
    <w:rsid w:val="00CA3D28"/>
    <w:rsid w:val="00CA4538"/>
    <w:rsid w:val="00CA4CE1"/>
    <w:rsid w:val="00CA53E6"/>
    <w:rsid w:val="00CA55EC"/>
    <w:rsid w:val="00CA5A70"/>
    <w:rsid w:val="00CA63DF"/>
    <w:rsid w:val="00CA6964"/>
    <w:rsid w:val="00CA6D8B"/>
    <w:rsid w:val="00CA7042"/>
    <w:rsid w:val="00CA75F4"/>
    <w:rsid w:val="00CA7859"/>
    <w:rsid w:val="00CA7F99"/>
    <w:rsid w:val="00CB07C7"/>
    <w:rsid w:val="00CB0B17"/>
    <w:rsid w:val="00CB0C8B"/>
    <w:rsid w:val="00CB1B54"/>
    <w:rsid w:val="00CB1DCD"/>
    <w:rsid w:val="00CB1F03"/>
    <w:rsid w:val="00CB2332"/>
    <w:rsid w:val="00CB2333"/>
    <w:rsid w:val="00CB2B37"/>
    <w:rsid w:val="00CB2D15"/>
    <w:rsid w:val="00CB301E"/>
    <w:rsid w:val="00CB3AC8"/>
    <w:rsid w:val="00CB3B3C"/>
    <w:rsid w:val="00CB3D0D"/>
    <w:rsid w:val="00CB3EE4"/>
    <w:rsid w:val="00CB4CEA"/>
    <w:rsid w:val="00CB50AC"/>
    <w:rsid w:val="00CB592F"/>
    <w:rsid w:val="00CB5B3F"/>
    <w:rsid w:val="00CB626B"/>
    <w:rsid w:val="00CB6CAE"/>
    <w:rsid w:val="00CB7563"/>
    <w:rsid w:val="00CB7860"/>
    <w:rsid w:val="00CB7D9C"/>
    <w:rsid w:val="00CC15A8"/>
    <w:rsid w:val="00CC1797"/>
    <w:rsid w:val="00CC19BE"/>
    <w:rsid w:val="00CC1F90"/>
    <w:rsid w:val="00CC30FE"/>
    <w:rsid w:val="00CC339B"/>
    <w:rsid w:val="00CC3727"/>
    <w:rsid w:val="00CC3B1D"/>
    <w:rsid w:val="00CC425E"/>
    <w:rsid w:val="00CC4D27"/>
    <w:rsid w:val="00CC5142"/>
    <w:rsid w:val="00CC51C4"/>
    <w:rsid w:val="00CC56A2"/>
    <w:rsid w:val="00CC59BB"/>
    <w:rsid w:val="00CC6D1B"/>
    <w:rsid w:val="00CC7CDD"/>
    <w:rsid w:val="00CD17C9"/>
    <w:rsid w:val="00CD2145"/>
    <w:rsid w:val="00CD21AF"/>
    <w:rsid w:val="00CD21D7"/>
    <w:rsid w:val="00CD24BA"/>
    <w:rsid w:val="00CD26D4"/>
    <w:rsid w:val="00CD27A4"/>
    <w:rsid w:val="00CD2959"/>
    <w:rsid w:val="00CD3E4B"/>
    <w:rsid w:val="00CD417C"/>
    <w:rsid w:val="00CD44F1"/>
    <w:rsid w:val="00CD4F9D"/>
    <w:rsid w:val="00CD5009"/>
    <w:rsid w:val="00CD5113"/>
    <w:rsid w:val="00CD5170"/>
    <w:rsid w:val="00CD53F7"/>
    <w:rsid w:val="00CD6788"/>
    <w:rsid w:val="00CD6DAA"/>
    <w:rsid w:val="00CD72DB"/>
    <w:rsid w:val="00CE0AB3"/>
    <w:rsid w:val="00CE158E"/>
    <w:rsid w:val="00CE3083"/>
    <w:rsid w:val="00CE3239"/>
    <w:rsid w:val="00CE3B3F"/>
    <w:rsid w:val="00CE425C"/>
    <w:rsid w:val="00CE477A"/>
    <w:rsid w:val="00CE4DF2"/>
    <w:rsid w:val="00CE4F96"/>
    <w:rsid w:val="00CE586A"/>
    <w:rsid w:val="00CE6CFE"/>
    <w:rsid w:val="00CE7BD8"/>
    <w:rsid w:val="00CE7F3B"/>
    <w:rsid w:val="00CF0169"/>
    <w:rsid w:val="00CF1984"/>
    <w:rsid w:val="00CF2F34"/>
    <w:rsid w:val="00CF34EF"/>
    <w:rsid w:val="00CF3822"/>
    <w:rsid w:val="00CF458D"/>
    <w:rsid w:val="00CF5193"/>
    <w:rsid w:val="00CF52BA"/>
    <w:rsid w:val="00CF621C"/>
    <w:rsid w:val="00CF6CED"/>
    <w:rsid w:val="00CF6E76"/>
    <w:rsid w:val="00CF7156"/>
    <w:rsid w:val="00CF76FB"/>
    <w:rsid w:val="00CF7AB8"/>
    <w:rsid w:val="00D00229"/>
    <w:rsid w:val="00D003D0"/>
    <w:rsid w:val="00D0097C"/>
    <w:rsid w:val="00D01272"/>
    <w:rsid w:val="00D01499"/>
    <w:rsid w:val="00D03901"/>
    <w:rsid w:val="00D03BF1"/>
    <w:rsid w:val="00D03FF9"/>
    <w:rsid w:val="00D04208"/>
    <w:rsid w:val="00D042E1"/>
    <w:rsid w:val="00D04C48"/>
    <w:rsid w:val="00D04D45"/>
    <w:rsid w:val="00D04E96"/>
    <w:rsid w:val="00D05013"/>
    <w:rsid w:val="00D053B6"/>
    <w:rsid w:val="00D062B6"/>
    <w:rsid w:val="00D06856"/>
    <w:rsid w:val="00D075C2"/>
    <w:rsid w:val="00D102D5"/>
    <w:rsid w:val="00D10D80"/>
    <w:rsid w:val="00D11C5E"/>
    <w:rsid w:val="00D13861"/>
    <w:rsid w:val="00D14944"/>
    <w:rsid w:val="00D158E0"/>
    <w:rsid w:val="00D161EE"/>
    <w:rsid w:val="00D178B1"/>
    <w:rsid w:val="00D17AC2"/>
    <w:rsid w:val="00D17DC9"/>
    <w:rsid w:val="00D17E60"/>
    <w:rsid w:val="00D21086"/>
    <w:rsid w:val="00D211D2"/>
    <w:rsid w:val="00D223E8"/>
    <w:rsid w:val="00D2301A"/>
    <w:rsid w:val="00D23452"/>
    <w:rsid w:val="00D236D6"/>
    <w:rsid w:val="00D245D8"/>
    <w:rsid w:val="00D25C3E"/>
    <w:rsid w:val="00D265F7"/>
    <w:rsid w:val="00D277C6"/>
    <w:rsid w:val="00D27968"/>
    <w:rsid w:val="00D3011C"/>
    <w:rsid w:val="00D302FC"/>
    <w:rsid w:val="00D306CA"/>
    <w:rsid w:val="00D30959"/>
    <w:rsid w:val="00D32D05"/>
    <w:rsid w:val="00D32D73"/>
    <w:rsid w:val="00D33356"/>
    <w:rsid w:val="00D33AD4"/>
    <w:rsid w:val="00D355B1"/>
    <w:rsid w:val="00D35BD7"/>
    <w:rsid w:val="00D361BD"/>
    <w:rsid w:val="00D36DFE"/>
    <w:rsid w:val="00D37707"/>
    <w:rsid w:val="00D37988"/>
    <w:rsid w:val="00D37DB9"/>
    <w:rsid w:val="00D4152E"/>
    <w:rsid w:val="00D41BDB"/>
    <w:rsid w:val="00D43917"/>
    <w:rsid w:val="00D43FC4"/>
    <w:rsid w:val="00D4479C"/>
    <w:rsid w:val="00D44809"/>
    <w:rsid w:val="00D44C58"/>
    <w:rsid w:val="00D45108"/>
    <w:rsid w:val="00D46361"/>
    <w:rsid w:val="00D46FDE"/>
    <w:rsid w:val="00D47690"/>
    <w:rsid w:val="00D47DB6"/>
    <w:rsid w:val="00D5107E"/>
    <w:rsid w:val="00D510E9"/>
    <w:rsid w:val="00D515E3"/>
    <w:rsid w:val="00D51C9A"/>
    <w:rsid w:val="00D51CCD"/>
    <w:rsid w:val="00D5290C"/>
    <w:rsid w:val="00D53C56"/>
    <w:rsid w:val="00D542D8"/>
    <w:rsid w:val="00D545E8"/>
    <w:rsid w:val="00D545F0"/>
    <w:rsid w:val="00D550E4"/>
    <w:rsid w:val="00D55BCC"/>
    <w:rsid w:val="00D562EC"/>
    <w:rsid w:val="00D5645B"/>
    <w:rsid w:val="00D56460"/>
    <w:rsid w:val="00D56B1F"/>
    <w:rsid w:val="00D57D92"/>
    <w:rsid w:val="00D60387"/>
    <w:rsid w:val="00D609FE"/>
    <w:rsid w:val="00D60ACC"/>
    <w:rsid w:val="00D61295"/>
    <w:rsid w:val="00D614B2"/>
    <w:rsid w:val="00D61831"/>
    <w:rsid w:val="00D62331"/>
    <w:rsid w:val="00D632F4"/>
    <w:rsid w:val="00D637E2"/>
    <w:rsid w:val="00D63936"/>
    <w:rsid w:val="00D63D22"/>
    <w:rsid w:val="00D64246"/>
    <w:rsid w:val="00D6470D"/>
    <w:rsid w:val="00D657CB"/>
    <w:rsid w:val="00D65885"/>
    <w:rsid w:val="00D665B5"/>
    <w:rsid w:val="00D66959"/>
    <w:rsid w:val="00D66D08"/>
    <w:rsid w:val="00D66E8A"/>
    <w:rsid w:val="00D6708A"/>
    <w:rsid w:val="00D672D2"/>
    <w:rsid w:val="00D705D7"/>
    <w:rsid w:val="00D70CF6"/>
    <w:rsid w:val="00D7190E"/>
    <w:rsid w:val="00D7246D"/>
    <w:rsid w:val="00D72C2D"/>
    <w:rsid w:val="00D73032"/>
    <w:rsid w:val="00D7388B"/>
    <w:rsid w:val="00D73B24"/>
    <w:rsid w:val="00D755C1"/>
    <w:rsid w:val="00D757C5"/>
    <w:rsid w:val="00D75CFF"/>
    <w:rsid w:val="00D76641"/>
    <w:rsid w:val="00D76C2B"/>
    <w:rsid w:val="00D76FC2"/>
    <w:rsid w:val="00D77D0C"/>
    <w:rsid w:val="00D800F3"/>
    <w:rsid w:val="00D80419"/>
    <w:rsid w:val="00D80EC6"/>
    <w:rsid w:val="00D815C2"/>
    <w:rsid w:val="00D81697"/>
    <w:rsid w:val="00D825FB"/>
    <w:rsid w:val="00D82743"/>
    <w:rsid w:val="00D828DB"/>
    <w:rsid w:val="00D82D9E"/>
    <w:rsid w:val="00D82DA0"/>
    <w:rsid w:val="00D8391A"/>
    <w:rsid w:val="00D8404C"/>
    <w:rsid w:val="00D848F7"/>
    <w:rsid w:val="00D84C86"/>
    <w:rsid w:val="00D850A7"/>
    <w:rsid w:val="00D85147"/>
    <w:rsid w:val="00D853EB"/>
    <w:rsid w:val="00D85541"/>
    <w:rsid w:val="00D86973"/>
    <w:rsid w:val="00D86D4B"/>
    <w:rsid w:val="00D87631"/>
    <w:rsid w:val="00D90611"/>
    <w:rsid w:val="00D90A89"/>
    <w:rsid w:val="00D90B15"/>
    <w:rsid w:val="00D91475"/>
    <w:rsid w:val="00D91633"/>
    <w:rsid w:val="00D9181C"/>
    <w:rsid w:val="00D91AC0"/>
    <w:rsid w:val="00D91FCA"/>
    <w:rsid w:val="00D92CC9"/>
    <w:rsid w:val="00D92D92"/>
    <w:rsid w:val="00D93A37"/>
    <w:rsid w:val="00D957E1"/>
    <w:rsid w:val="00D95A38"/>
    <w:rsid w:val="00D962D8"/>
    <w:rsid w:val="00D97A7C"/>
    <w:rsid w:val="00DA115A"/>
    <w:rsid w:val="00DA1707"/>
    <w:rsid w:val="00DA1979"/>
    <w:rsid w:val="00DA3553"/>
    <w:rsid w:val="00DA39C9"/>
    <w:rsid w:val="00DA5633"/>
    <w:rsid w:val="00DA609A"/>
    <w:rsid w:val="00DA69FD"/>
    <w:rsid w:val="00DA777A"/>
    <w:rsid w:val="00DA7FE8"/>
    <w:rsid w:val="00DB019D"/>
    <w:rsid w:val="00DB0677"/>
    <w:rsid w:val="00DB080E"/>
    <w:rsid w:val="00DB119D"/>
    <w:rsid w:val="00DB1555"/>
    <w:rsid w:val="00DB2673"/>
    <w:rsid w:val="00DB2D89"/>
    <w:rsid w:val="00DB3836"/>
    <w:rsid w:val="00DB3C05"/>
    <w:rsid w:val="00DB3CE7"/>
    <w:rsid w:val="00DB464B"/>
    <w:rsid w:val="00DB4C5C"/>
    <w:rsid w:val="00DB579D"/>
    <w:rsid w:val="00DB5C2C"/>
    <w:rsid w:val="00DB686E"/>
    <w:rsid w:val="00DB690E"/>
    <w:rsid w:val="00DB74C8"/>
    <w:rsid w:val="00DB7612"/>
    <w:rsid w:val="00DB78CD"/>
    <w:rsid w:val="00DB7C00"/>
    <w:rsid w:val="00DC1548"/>
    <w:rsid w:val="00DC20A7"/>
    <w:rsid w:val="00DC2D3A"/>
    <w:rsid w:val="00DC2FBD"/>
    <w:rsid w:val="00DC32C3"/>
    <w:rsid w:val="00DC3EC4"/>
    <w:rsid w:val="00DC4141"/>
    <w:rsid w:val="00DC4520"/>
    <w:rsid w:val="00DC4A27"/>
    <w:rsid w:val="00DC54CA"/>
    <w:rsid w:val="00DC5617"/>
    <w:rsid w:val="00DC5805"/>
    <w:rsid w:val="00DC63DB"/>
    <w:rsid w:val="00DC64FD"/>
    <w:rsid w:val="00DC663A"/>
    <w:rsid w:val="00DC6745"/>
    <w:rsid w:val="00DC7178"/>
    <w:rsid w:val="00DC7F06"/>
    <w:rsid w:val="00DD019C"/>
    <w:rsid w:val="00DD066E"/>
    <w:rsid w:val="00DD0D3D"/>
    <w:rsid w:val="00DD0E02"/>
    <w:rsid w:val="00DD0FAB"/>
    <w:rsid w:val="00DD1EAB"/>
    <w:rsid w:val="00DD29AA"/>
    <w:rsid w:val="00DD2DEE"/>
    <w:rsid w:val="00DD36C4"/>
    <w:rsid w:val="00DD45BB"/>
    <w:rsid w:val="00DD4602"/>
    <w:rsid w:val="00DD4688"/>
    <w:rsid w:val="00DD513E"/>
    <w:rsid w:val="00DD5957"/>
    <w:rsid w:val="00DD5C67"/>
    <w:rsid w:val="00DD66FB"/>
    <w:rsid w:val="00DD7C72"/>
    <w:rsid w:val="00DE012D"/>
    <w:rsid w:val="00DE01B6"/>
    <w:rsid w:val="00DE086B"/>
    <w:rsid w:val="00DE0D1F"/>
    <w:rsid w:val="00DE11D4"/>
    <w:rsid w:val="00DE1376"/>
    <w:rsid w:val="00DE1A78"/>
    <w:rsid w:val="00DE1E4F"/>
    <w:rsid w:val="00DE20E5"/>
    <w:rsid w:val="00DE2423"/>
    <w:rsid w:val="00DE25F9"/>
    <w:rsid w:val="00DE2B73"/>
    <w:rsid w:val="00DE304C"/>
    <w:rsid w:val="00DE36D0"/>
    <w:rsid w:val="00DE40EC"/>
    <w:rsid w:val="00DE4E9C"/>
    <w:rsid w:val="00DE630D"/>
    <w:rsid w:val="00DE6C43"/>
    <w:rsid w:val="00DE6E5D"/>
    <w:rsid w:val="00DE7249"/>
    <w:rsid w:val="00DE7840"/>
    <w:rsid w:val="00DF0910"/>
    <w:rsid w:val="00DF0F26"/>
    <w:rsid w:val="00DF1732"/>
    <w:rsid w:val="00DF1750"/>
    <w:rsid w:val="00DF1786"/>
    <w:rsid w:val="00DF1915"/>
    <w:rsid w:val="00DF223D"/>
    <w:rsid w:val="00DF2283"/>
    <w:rsid w:val="00DF2346"/>
    <w:rsid w:val="00DF2510"/>
    <w:rsid w:val="00DF2C3C"/>
    <w:rsid w:val="00DF2CA1"/>
    <w:rsid w:val="00DF5322"/>
    <w:rsid w:val="00DF62F8"/>
    <w:rsid w:val="00DF7AAD"/>
    <w:rsid w:val="00E004E8"/>
    <w:rsid w:val="00E005B5"/>
    <w:rsid w:val="00E008E3"/>
    <w:rsid w:val="00E008ED"/>
    <w:rsid w:val="00E01FCC"/>
    <w:rsid w:val="00E027A6"/>
    <w:rsid w:val="00E02E57"/>
    <w:rsid w:val="00E02FE6"/>
    <w:rsid w:val="00E032DD"/>
    <w:rsid w:val="00E03738"/>
    <w:rsid w:val="00E04BA7"/>
    <w:rsid w:val="00E04D0C"/>
    <w:rsid w:val="00E050BF"/>
    <w:rsid w:val="00E055BA"/>
    <w:rsid w:val="00E05E6C"/>
    <w:rsid w:val="00E07864"/>
    <w:rsid w:val="00E103D8"/>
    <w:rsid w:val="00E1124D"/>
    <w:rsid w:val="00E115F9"/>
    <w:rsid w:val="00E11646"/>
    <w:rsid w:val="00E117E3"/>
    <w:rsid w:val="00E11BE0"/>
    <w:rsid w:val="00E11E1D"/>
    <w:rsid w:val="00E12AAF"/>
    <w:rsid w:val="00E1327D"/>
    <w:rsid w:val="00E133A2"/>
    <w:rsid w:val="00E13EFD"/>
    <w:rsid w:val="00E149C2"/>
    <w:rsid w:val="00E14E5D"/>
    <w:rsid w:val="00E14FCD"/>
    <w:rsid w:val="00E15497"/>
    <w:rsid w:val="00E16298"/>
    <w:rsid w:val="00E20394"/>
    <w:rsid w:val="00E20D4F"/>
    <w:rsid w:val="00E217C8"/>
    <w:rsid w:val="00E22228"/>
    <w:rsid w:val="00E22DD5"/>
    <w:rsid w:val="00E2366C"/>
    <w:rsid w:val="00E239EE"/>
    <w:rsid w:val="00E23E33"/>
    <w:rsid w:val="00E24414"/>
    <w:rsid w:val="00E26BBC"/>
    <w:rsid w:val="00E2710E"/>
    <w:rsid w:val="00E2795D"/>
    <w:rsid w:val="00E27F00"/>
    <w:rsid w:val="00E3037E"/>
    <w:rsid w:val="00E30508"/>
    <w:rsid w:val="00E3123A"/>
    <w:rsid w:val="00E31F86"/>
    <w:rsid w:val="00E326D4"/>
    <w:rsid w:val="00E32878"/>
    <w:rsid w:val="00E32B64"/>
    <w:rsid w:val="00E3495E"/>
    <w:rsid w:val="00E35023"/>
    <w:rsid w:val="00E3615C"/>
    <w:rsid w:val="00E36487"/>
    <w:rsid w:val="00E368E9"/>
    <w:rsid w:val="00E36EA6"/>
    <w:rsid w:val="00E36F9E"/>
    <w:rsid w:val="00E374BC"/>
    <w:rsid w:val="00E401B2"/>
    <w:rsid w:val="00E4072A"/>
    <w:rsid w:val="00E41639"/>
    <w:rsid w:val="00E4178B"/>
    <w:rsid w:val="00E4219C"/>
    <w:rsid w:val="00E4317E"/>
    <w:rsid w:val="00E4339D"/>
    <w:rsid w:val="00E4438E"/>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6C04"/>
    <w:rsid w:val="00E56D48"/>
    <w:rsid w:val="00E577A2"/>
    <w:rsid w:val="00E577A9"/>
    <w:rsid w:val="00E579C5"/>
    <w:rsid w:val="00E60526"/>
    <w:rsid w:val="00E6064F"/>
    <w:rsid w:val="00E60FCB"/>
    <w:rsid w:val="00E61360"/>
    <w:rsid w:val="00E61993"/>
    <w:rsid w:val="00E6212F"/>
    <w:rsid w:val="00E62136"/>
    <w:rsid w:val="00E62BCC"/>
    <w:rsid w:val="00E62D17"/>
    <w:rsid w:val="00E630FA"/>
    <w:rsid w:val="00E64DC5"/>
    <w:rsid w:val="00E6508D"/>
    <w:rsid w:val="00E65AA9"/>
    <w:rsid w:val="00E65B98"/>
    <w:rsid w:val="00E66CFD"/>
    <w:rsid w:val="00E675C1"/>
    <w:rsid w:val="00E678E9"/>
    <w:rsid w:val="00E67A02"/>
    <w:rsid w:val="00E67D8C"/>
    <w:rsid w:val="00E7003E"/>
    <w:rsid w:val="00E705F4"/>
    <w:rsid w:val="00E72089"/>
    <w:rsid w:val="00E7250D"/>
    <w:rsid w:val="00E7260D"/>
    <w:rsid w:val="00E72EDE"/>
    <w:rsid w:val="00E73231"/>
    <w:rsid w:val="00E73B09"/>
    <w:rsid w:val="00E74685"/>
    <w:rsid w:val="00E74964"/>
    <w:rsid w:val="00E74B13"/>
    <w:rsid w:val="00E75194"/>
    <w:rsid w:val="00E75527"/>
    <w:rsid w:val="00E75D04"/>
    <w:rsid w:val="00E76088"/>
    <w:rsid w:val="00E76A16"/>
    <w:rsid w:val="00E77C4F"/>
    <w:rsid w:val="00E77EA0"/>
    <w:rsid w:val="00E80F8A"/>
    <w:rsid w:val="00E811EE"/>
    <w:rsid w:val="00E81825"/>
    <w:rsid w:val="00E82578"/>
    <w:rsid w:val="00E83215"/>
    <w:rsid w:val="00E833EC"/>
    <w:rsid w:val="00E83F4F"/>
    <w:rsid w:val="00E83FB3"/>
    <w:rsid w:val="00E847EE"/>
    <w:rsid w:val="00E84B9C"/>
    <w:rsid w:val="00E857EF"/>
    <w:rsid w:val="00E85B72"/>
    <w:rsid w:val="00E85B75"/>
    <w:rsid w:val="00E86E4C"/>
    <w:rsid w:val="00E9019A"/>
    <w:rsid w:val="00E90720"/>
    <w:rsid w:val="00E90DC5"/>
    <w:rsid w:val="00E91E80"/>
    <w:rsid w:val="00E925DB"/>
    <w:rsid w:val="00E9283F"/>
    <w:rsid w:val="00E9335C"/>
    <w:rsid w:val="00E9379B"/>
    <w:rsid w:val="00E93DDE"/>
    <w:rsid w:val="00E9416A"/>
    <w:rsid w:val="00E9444E"/>
    <w:rsid w:val="00E9526D"/>
    <w:rsid w:val="00E95E7A"/>
    <w:rsid w:val="00EA01ED"/>
    <w:rsid w:val="00EA047E"/>
    <w:rsid w:val="00EA119F"/>
    <w:rsid w:val="00EA11A6"/>
    <w:rsid w:val="00EA1868"/>
    <w:rsid w:val="00EA1FBB"/>
    <w:rsid w:val="00EA217B"/>
    <w:rsid w:val="00EA35BC"/>
    <w:rsid w:val="00EA3632"/>
    <w:rsid w:val="00EA368D"/>
    <w:rsid w:val="00EA3B10"/>
    <w:rsid w:val="00EA3DFB"/>
    <w:rsid w:val="00EA3EBD"/>
    <w:rsid w:val="00EA48F4"/>
    <w:rsid w:val="00EA4BAA"/>
    <w:rsid w:val="00EA69EF"/>
    <w:rsid w:val="00EA74C1"/>
    <w:rsid w:val="00EA7D01"/>
    <w:rsid w:val="00EB02B1"/>
    <w:rsid w:val="00EB060E"/>
    <w:rsid w:val="00EB0CD0"/>
    <w:rsid w:val="00EB17E0"/>
    <w:rsid w:val="00EB2C4C"/>
    <w:rsid w:val="00EB2F5A"/>
    <w:rsid w:val="00EB3384"/>
    <w:rsid w:val="00EB3C43"/>
    <w:rsid w:val="00EB436A"/>
    <w:rsid w:val="00EB480D"/>
    <w:rsid w:val="00EB5A15"/>
    <w:rsid w:val="00EB6432"/>
    <w:rsid w:val="00EB6478"/>
    <w:rsid w:val="00EB7AA5"/>
    <w:rsid w:val="00EB7B22"/>
    <w:rsid w:val="00EB7C18"/>
    <w:rsid w:val="00EC1616"/>
    <w:rsid w:val="00EC175B"/>
    <w:rsid w:val="00EC234F"/>
    <w:rsid w:val="00EC2A78"/>
    <w:rsid w:val="00EC32F2"/>
    <w:rsid w:val="00EC3BE7"/>
    <w:rsid w:val="00EC436A"/>
    <w:rsid w:val="00EC4459"/>
    <w:rsid w:val="00EC534E"/>
    <w:rsid w:val="00EC6EDF"/>
    <w:rsid w:val="00ED0209"/>
    <w:rsid w:val="00ED0578"/>
    <w:rsid w:val="00ED0BE9"/>
    <w:rsid w:val="00ED0E7C"/>
    <w:rsid w:val="00ED18CE"/>
    <w:rsid w:val="00ED371F"/>
    <w:rsid w:val="00ED4D2F"/>
    <w:rsid w:val="00ED63EA"/>
    <w:rsid w:val="00ED6912"/>
    <w:rsid w:val="00ED79BA"/>
    <w:rsid w:val="00ED79E0"/>
    <w:rsid w:val="00EE027A"/>
    <w:rsid w:val="00EE0848"/>
    <w:rsid w:val="00EE0CA4"/>
    <w:rsid w:val="00EE1289"/>
    <w:rsid w:val="00EE130B"/>
    <w:rsid w:val="00EE1E67"/>
    <w:rsid w:val="00EE26FA"/>
    <w:rsid w:val="00EE3BAC"/>
    <w:rsid w:val="00EE3FFB"/>
    <w:rsid w:val="00EE5430"/>
    <w:rsid w:val="00EE5793"/>
    <w:rsid w:val="00EE619E"/>
    <w:rsid w:val="00EE7B44"/>
    <w:rsid w:val="00EE7D7B"/>
    <w:rsid w:val="00EF1478"/>
    <w:rsid w:val="00EF21B5"/>
    <w:rsid w:val="00EF3234"/>
    <w:rsid w:val="00EF3466"/>
    <w:rsid w:val="00EF3CD3"/>
    <w:rsid w:val="00EF4DF6"/>
    <w:rsid w:val="00EF5355"/>
    <w:rsid w:val="00EF590A"/>
    <w:rsid w:val="00EF5ADA"/>
    <w:rsid w:val="00EF656A"/>
    <w:rsid w:val="00EF6CCB"/>
    <w:rsid w:val="00EF7AE8"/>
    <w:rsid w:val="00F00F79"/>
    <w:rsid w:val="00F01CCE"/>
    <w:rsid w:val="00F01F29"/>
    <w:rsid w:val="00F02556"/>
    <w:rsid w:val="00F0286A"/>
    <w:rsid w:val="00F0298D"/>
    <w:rsid w:val="00F03197"/>
    <w:rsid w:val="00F044C9"/>
    <w:rsid w:val="00F0461E"/>
    <w:rsid w:val="00F052DF"/>
    <w:rsid w:val="00F05C25"/>
    <w:rsid w:val="00F065B8"/>
    <w:rsid w:val="00F077F7"/>
    <w:rsid w:val="00F10F97"/>
    <w:rsid w:val="00F11EBB"/>
    <w:rsid w:val="00F1236E"/>
    <w:rsid w:val="00F12D2E"/>
    <w:rsid w:val="00F131AC"/>
    <w:rsid w:val="00F13921"/>
    <w:rsid w:val="00F140FC"/>
    <w:rsid w:val="00F14CD1"/>
    <w:rsid w:val="00F14FC2"/>
    <w:rsid w:val="00F157D0"/>
    <w:rsid w:val="00F15F75"/>
    <w:rsid w:val="00F169CD"/>
    <w:rsid w:val="00F16A22"/>
    <w:rsid w:val="00F17A05"/>
    <w:rsid w:val="00F17C79"/>
    <w:rsid w:val="00F2011D"/>
    <w:rsid w:val="00F207C5"/>
    <w:rsid w:val="00F20D71"/>
    <w:rsid w:val="00F21D96"/>
    <w:rsid w:val="00F21F60"/>
    <w:rsid w:val="00F22605"/>
    <w:rsid w:val="00F22EFF"/>
    <w:rsid w:val="00F23425"/>
    <w:rsid w:val="00F234FF"/>
    <w:rsid w:val="00F241C2"/>
    <w:rsid w:val="00F24526"/>
    <w:rsid w:val="00F2597D"/>
    <w:rsid w:val="00F25A0F"/>
    <w:rsid w:val="00F25C1F"/>
    <w:rsid w:val="00F25CDE"/>
    <w:rsid w:val="00F26E27"/>
    <w:rsid w:val="00F301BF"/>
    <w:rsid w:val="00F305EE"/>
    <w:rsid w:val="00F31BF5"/>
    <w:rsid w:val="00F320F9"/>
    <w:rsid w:val="00F32131"/>
    <w:rsid w:val="00F322F7"/>
    <w:rsid w:val="00F32767"/>
    <w:rsid w:val="00F32F33"/>
    <w:rsid w:val="00F337D5"/>
    <w:rsid w:val="00F33F0E"/>
    <w:rsid w:val="00F340A4"/>
    <w:rsid w:val="00F350F8"/>
    <w:rsid w:val="00F3559C"/>
    <w:rsid w:val="00F35AD6"/>
    <w:rsid w:val="00F36353"/>
    <w:rsid w:val="00F36B44"/>
    <w:rsid w:val="00F36E49"/>
    <w:rsid w:val="00F37322"/>
    <w:rsid w:val="00F376DD"/>
    <w:rsid w:val="00F37B10"/>
    <w:rsid w:val="00F37BB8"/>
    <w:rsid w:val="00F37EE2"/>
    <w:rsid w:val="00F412E3"/>
    <w:rsid w:val="00F41A2B"/>
    <w:rsid w:val="00F41A2D"/>
    <w:rsid w:val="00F423CB"/>
    <w:rsid w:val="00F4243F"/>
    <w:rsid w:val="00F427DF"/>
    <w:rsid w:val="00F430A7"/>
    <w:rsid w:val="00F431D4"/>
    <w:rsid w:val="00F446F6"/>
    <w:rsid w:val="00F44DF3"/>
    <w:rsid w:val="00F459AE"/>
    <w:rsid w:val="00F45DB4"/>
    <w:rsid w:val="00F45E6A"/>
    <w:rsid w:val="00F46079"/>
    <w:rsid w:val="00F462AC"/>
    <w:rsid w:val="00F46F44"/>
    <w:rsid w:val="00F47447"/>
    <w:rsid w:val="00F504EC"/>
    <w:rsid w:val="00F50A24"/>
    <w:rsid w:val="00F513B2"/>
    <w:rsid w:val="00F516E7"/>
    <w:rsid w:val="00F51969"/>
    <w:rsid w:val="00F51BC3"/>
    <w:rsid w:val="00F52F6F"/>
    <w:rsid w:val="00F53EBB"/>
    <w:rsid w:val="00F54329"/>
    <w:rsid w:val="00F546B0"/>
    <w:rsid w:val="00F5493B"/>
    <w:rsid w:val="00F54F64"/>
    <w:rsid w:val="00F551E0"/>
    <w:rsid w:val="00F56AE2"/>
    <w:rsid w:val="00F578FC"/>
    <w:rsid w:val="00F57CF1"/>
    <w:rsid w:val="00F63811"/>
    <w:rsid w:val="00F639DC"/>
    <w:rsid w:val="00F63E9E"/>
    <w:rsid w:val="00F64540"/>
    <w:rsid w:val="00F64A6D"/>
    <w:rsid w:val="00F65006"/>
    <w:rsid w:val="00F6531E"/>
    <w:rsid w:val="00F6541F"/>
    <w:rsid w:val="00F65C7A"/>
    <w:rsid w:val="00F661FF"/>
    <w:rsid w:val="00F664B5"/>
    <w:rsid w:val="00F672E7"/>
    <w:rsid w:val="00F67347"/>
    <w:rsid w:val="00F6788A"/>
    <w:rsid w:val="00F679B5"/>
    <w:rsid w:val="00F70130"/>
    <w:rsid w:val="00F70F0C"/>
    <w:rsid w:val="00F71145"/>
    <w:rsid w:val="00F718E8"/>
    <w:rsid w:val="00F720AA"/>
    <w:rsid w:val="00F72477"/>
    <w:rsid w:val="00F7358B"/>
    <w:rsid w:val="00F737FA"/>
    <w:rsid w:val="00F74C39"/>
    <w:rsid w:val="00F7567F"/>
    <w:rsid w:val="00F762A8"/>
    <w:rsid w:val="00F76537"/>
    <w:rsid w:val="00F76C86"/>
    <w:rsid w:val="00F76E45"/>
    <w:rsid w:val="00F773B1"/>
    <w:rsid w:val="00F773F1"/>
    <w:rsid w:val="00F80498"/>
    <w:rsid w:val="00F80E02"/>
    <w:rsid w:val="00F80F1E"/>
    <w:rsid w:val="00F81831"/>
    <w:rsid w:val="00F8318B"/>
    <w:rsid w:val="00F8341B"/>
    <w:rsid w:val="00F83E8B"/>
    <w:rsid w:val="00F83F9E"/>
    <w:rsid w:val="00F843AA"/>
    <w:rsid w:val="00F857B3"/>
    <w:rsid w:val="00F85B0F"/>
    <w:rsid w:val="00F8656D"/>
    <w:rsid w:val="00F86C24"/>
    <w:rsid w:val="00F8721A"/>
    <w:rsid w:val="00F878AF"/>
    <w:rsid w:val="00F87F4A"/>
    <w:rsid w:val="00F9001C"/>
    <w:rsid w:val="00F90DAB"/>
    <w:rsid w:val="00F91059"/>
    <w:rsid w:val="00F9141A"/>
    <w:rsid w:val="00F915F7"/>
    <w:rsid w:val="00F91B68"/>
    <w:rsid w:val="00F933EC"/>
    <w:rsid w:val="00F93AF7"/>
    <w:rsid w:val="00F955E2"/>
    <w:rsid w:val="00F97F09"/>
    <w:rsid w:val="00F97FAA"/>
    <w:rsid w:val="00FA0144"/>
    <w:rsid w:val="00FA07DC"/>
    <w:rsid w:val="00FA0991"/>
    <w:rsid w:val="00FA0A3B"/>
    <w:rsid w:val="00FA0C48"/>
    <w:rsid w:val="00FA0E35"/>
    <w:rsid w:val="00FA13B3"/>
    <w:rsid w:val="00FA1593"/>
    <w:rsid w:val="00FA1601"/>
    <w:rsid w:val="00FA18E0"/>
    <w:rsid w:val="00FA1FDC"/>
    <w:rsid w:val="00FA26D1"/>
    <w:rsid w:val="00FA2975"/>
    <w:rsid w:val="00FA3D12"/>
    <w:rsid w:val="00FA435D"/>
    <w:rsid w:val="00FA48BA"/>
    <w:rsid w:val="00FA5AAE"/>
    <w:rsid w:val="00FA5B3A"/>
    <w:rsid w:val="00FA5E9F"/>
    <w:rsid w:val="00FA6074"/>
    <w:rsid w:val="00FA6A7D"/>
    <w:rsid w:val="00FA6E8E"/>
    <w:rsid w:val="00FA71A7"/>
    <w:rsid w:val="00FA76AE"/>
    <w:rsid w:val="00FA7E4B"/>
    <w:rsid w:val="00FA7EEC"/>
    <w:rsid w:val="00FB04D7"/>
    <w:rsid w:val="00FB081D"/>
    <w:rsid w:val="00FB216A"/>
    <w:rsid w:val="00FB22A8"/>
    <w:rsid w:val="00FB248C"/>
    <w:rsid w:val="00FB257B"/>
    <w:rsid w:val="00FB2A51"/>
    <w:rsid w:val="00FB2C64"/>
    <w:rsid w:val="00FB2F17"/>
    <w:rsid w:val="00FB3092"/>
    <w:rsid w:val="00FB3A30"/>
    <w:rsid w:val="00FB3B05"/>
    <w:rsid w:val="00FB407F"/>
    <w:rsid w:val="00FB451C"/>
    <w:rsid w:val="00FB4FBC"/>
    <w:rsid w:val="00FB55C5"/>
    <w:rsid w:val="00FB67D1"/>
    <w:rsid w:val="00FB7571"/>
    <w:rsid w:val="00FB7814"/>
    <w:rsid w:val="00FB7BC2"/>
    <w:rsid w:val="00FC0183"/>
    <w:rsid w:val="00FC0421"/>
    <w:rsid w:val="00FC08D9"/>
    <w:rsid w:val="00FC1254"/>
    <w:rsid w:val="00FC1415"/>
    <w:rsid w:val="00FC173D"/>
    <w:rsid w:val="00FC1810"/>
    <w:rsid w:val="00FC24DC"/>
    <w:rsid w:val="00FC3252"/>
    <w:rsid w:val="00FC4578"/>
    <w:rsid w:val="00FC587B"/>
    <w:rsid w:val="00FC5AA8"/>
    <w:rsid w:val="00FC5ECE"/>
    <w:rsid w:val="00FC6A2C"/>
    <w:rsid w:val="00FC76AF"/>
    <w:rsid w:val="00FD006A"/>
    <w:rsid w:val="00FD03DD"/>
    <w:rsid w:val="00FD04AE"/>
    <w:rsid w:val="00FD0686"/>
    <w:rsid w:val="00FD13E7"/>
    <w:rsid w:val="00FD176E"/>
    <w:rsid w:val="00FD2221"/>
    <w:rsid w:val="00FD241B"/>
    <w:rsid w:val="00FD267C"/>
    <w:rsid w:val="00FD4015"/>
    <w:rsid w:val="00FD4CC8"/>
    <w:rsid w:val="00FD4D1F"/>
    <w:rsid w:val="00FD6669"/>
    <w:rsid w:val="00FD6AC1"/>
    <w:rsid w:val="00FD6BDA"/>
    <w:rsid w:val="00FD6C40"/>
    <w:rsid w:val="00FD6E24"/>
    <w:rsid w:val="00FD738A"/>
    <w:rsid w:val="00FD73F9"/>
    <w:rsid w:val="00FD7AAA"/>
    <w:rsid w:val="00FD7E71"/>
    <w:rsid w:val="00FE052C"/>
    <w:rsid w:val="00FE0AA9"/>
    <w:rsid w:val="00FE10FB"/>
    <w:rsid w:val="00FE24B6"/>
    <w:rsid w:val="00FE328B"/>
    <w:rsid w:val="00FE39A2"/>
    <w:rsid w:val="00FE3DA3"/>
    <w:rsid w:val="00FE5308"/>
    <w:rsid w:val="00FE7462"/>
    <w:rsid w:val="00FF047C"/>
    <w:rsid w:val="00FF0674"/>
    <w:rsid w:val="00FF0D76"/>
    <w:rsid w:val="00FF1302"/>
    <w:rsid w:val="00FF163D"/>
    <w:rsid w:val="00FF1696"/>
    <w:rsid w:val="00FF175B"/>
    <w:rsid w:val="00FF1831"/>
    <w:rsid w:val="00FF1BE3"/>
    <w:rsid w:val="00FF22DB"/>
    <w:rsid w:val="00FF2BBC"/>
    <w:rsid w:val="00FF2DB1"/>
    <w:rsid w:val="00FF35D2"/>
    <w:rsid w:val="00FF4792"/>
    <w:rsid w:val="00FF4FCD"/>
    <w:rsid w:val="00FF55FA"/>
    <w:rsid w:val="00FF567E"/>
    <w:rsid w:val="00FF658A"/>
    <w:rsid w:val="00FF65D5"/>
    <w:rsid w:val="00FF6CB5"/>
    <w:rsid w:val="00FF7EB5"/>
    <w:rsid w:val="46CDE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C3B57F"/>
  <w15:docId w15:val="{3E889FDE-E0D4-462D-80CC-1159B4E8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274C"/>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1"/>
      </w:numPr>
      <w:spacing w:before="360" w:after="360"/>
      <w:outlineLvl w:val="0"/>
    </w:pPr>
    <w:rPr>
      <w:b/>
      <w:color w:val="000080"/>
      <w:sz w:val="36"/>
    </w:rPr>
  </w:style>
  <w:style w:type="paragraph" w:styleId="Heading2">
    <w:name w:val="heading 2"/>
    <w:aliases w:val="h2,Sub-Section"/>
    <w:basedOn w:val="Heading1"/>
    <w:next w:val="Normal"/>
    <w:link w:val="Heading2Char1"/>
    <w:qFormat/>
    <w:rsid w:val="003A01F9"/>
    <w:pPr>
      <w:numPr>
        <w:ilvl w:val="1"/>
      </w:numPr>
      <w:spacing w:before="160" w:after="240"/>
      <w:outlineLvl w:val="1"/>
    </w:pPr>
    <w:rPr>
      <w:color w:val="800080"/>
      <w:sz w:val="32"/>
    </w:rPr>
  </w:style>
  <w:style w:type="paragraph" w:styleId="Heading3">
    <w:name w:val="heading 3"/>
    <w:aliases w:val="h3"/>
    <w:basedOn w:val="Heading1"/>
    <w:next w:val="Normal"/>
    <w:qFormat/>
    <w:rsid w:val="003A01F9"/>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3A01F9"/>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basedOn w:val="Normal"/>
    <w:next w:val="Normal"/>
    <w:qFormat/>
    <w:rsid w:val="003A01F9"/>
    <w:pPr>
      <w:keepNext/>
      <w:spacing w:before="0" w:after="0"/>
      <w:ind w:right="0"/>
      <w:outlineLvl w:val="4"/>
    </w:pPr>
    <w:rPr>
      <w:b/>
      <w:color w:val="008080"/>
    </w:rPr>
  </w:style>
  <w:style w:type="paragraph" w:styleId="Heading6">
    <w:name w:val="heading 6"/>
    <w:basedOn w:val="Normal"/>
    <w:next w:val="Normal"/>
    <w:qFormat/>
    <w:rsid w:val="003A01F9"/>
    <w:pPr>
      <w:keepNext/>
      <w:spacing w:after="120"/>
      <w:outlineLvl w:val="5"/>
    </w:pPr>
    <w:rPr>
      <w:b/>
      <w:color w:val="808080"/>
    </w:rPr>
  </w:style>
  <w:style w:type="paragraph" w:styleId="Heading7">
    <w:name w:val="heading 7"/>
    <w:basedOn w:val="Normal"/>
    <w:next w:val="Normal"/>
    <w:qFormat/>
    <w:rsid w:val="003A01F9"/>
    <w:pPr>
      <w:framePr w:hSpace="187" w:wrap="auto" w:vAnchor="text" w:hAnchor="text" w:y="1"/>
      <w:spacing w:after="0" w:line="240" w:lineRule="auto"/>
      <w:outlineLvl w:val="6"/>
    </w:pPr>
    <w:rPr>
      <w:b/>
      <w:i/>
    </w:rPr>
  </w:style>
  <w:style w:type="paragraph" w:styleId="Heading8">
    <w:name w:val="heading 8"/>
    <w:basedOn w:val="Normal"/>
    <w:next w:val="Normal"/>
    <w:qFormat/>
    <w:rsid w:val="003A01F9"/>
    <w:pPr>
      <w:spacing w:before="240" w:after="60"/>
      <w:outlineLvl w:val="7"/>
    </w:pPr>
    <w:rPr>
      <w:i/>
    </w:rPr>
  </w:style>
  <w:style w:type="paragraph" w:styleId="Heading9">
    <w:name w:val="heading 9"/>
    <w:basedOn w:val="Normal"/>
    <w:next w:val="Normal"/>
    <w:qFormat/>
    <w:rsid w:val="003A01F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
    <w:basedOn w:val="Heading1Char1"/>
    <w:link w:val="Heading2"/>
    <w:rsid w:val="004D25C5"/>
    <w:rPr>
      <w:rFonts w:ascii="Arial" w:hAnsi="Arial"/>
      <w:b/>
      <w:color w:val="80008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2"/>
      </w:numPr>
      <w:spacing w:before="60"/>
      <w:ind w:left="1723"/>
      <w:jc w:val="both"/>
    </w:pPr>
    <w:rPr>
      <w:iCs/>
    </w:rPr>
  </w:style>
  <w:style w:type="paragraph" w:customStyle="1" w:styleId="BodyBull1">
    <w:name w:val="BodyBull1"/>
    <w:basedOn w:val="BodyNum"/>
    <w:rsid w:val="003A01F9"/>
    <w:pPr>
      <w:widowControl/>
      <w:numPr>
        <w:numId w:val="3"/>
      </w:numPr>
      <w:spacing w:after="60"/>
    </w:pPr>
  </w:style>
  <w:style w:type="paragraph" w:customStyle="1" w:styleId="BodyBull2">
    <w:name w:val="BodyBull2"/>
    <w:basedOn w:val="BodyBull1"/>
    <w:rsid w:val="003A01F9"/>
    <w:pPr>
      <w:numPr>
        <w:numId w:val="4"/>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5"/>
      </w:numPr>
    </w:pPr>
  </w:style>
  <w:style w:type="paragraph" w:styleId="ListBullet2">
    <w:name w:val="List Bullet 2"/>
    <w:basedOn w:val="Normal"/>
    <w:autoRedefine/>
    <w:rsid w:val="003A01F9"/>
    <w:pPr>
      <w:numPr>
        <w:numId w:val="6"/>
      </w:numPr>
    </w:pPr>
  </w:style>
  <w:style w:type="paragraph" w:styleId="ListBullet3">
    <w:name w:val="List Bullet 3"/>
    <w:basedOn w:val="Normal"/>
    <w:autoRedefine/>
    <w:rsid w:val="003A01F9"/>
    <w:pPr>
      <w:numPr>
        <w:numId w:val="7"/>
      </w:numPr>
    </w:pPr>
  </w:style>
  <w:style w:type="paragraph" w:styleId="ListBullet4">
    <w:name w:val="List Bullet 4"/>
    <w:basedOn w:val="Normal"/>
    <w:autoRedefine/>
    <w:rsid w:val="003A01F9"/>
    <w:pPr>
      <w:numPr>
        <w:numId w:val="8"/>
      </w:numPr>
    </w:pPr>
  </w:style>
  <w:style w:type="paragraph" w:styleId="ListBullet5">
    <w:name w:val="List Bullet 5"/>
    <w:basedOn w:val="Normal"/>
    <w:autoRedefine/>
    <w:rsid w:val="003A01F9"/>
    <w:pPr>
      <w:numPr>
        <w:numId w:val="9"/>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10"/>
      </w:numPr>
    </w:pPr>
  </w:style>
  <w:style w:type="paragraph" w:styleId="ListNumber2">
    <w:name w:val="List Number 2"/>
    <w:basedOn w:val="Normal"/>
    <w:rsid w:val="003A01F9"/>
    <w:pPr>
      <w:numPr>
        <w:numId w:val="11"/>
      </w:numPr>
    </w:pPr>
  </w:style>
  <w:style w:type="paragraph" w:styleId="ListNumber3">
    <w:name w:val="List Number 3"/>
    <w:basedOn w:val="Normal"/>
    <w:rsid w:val="003A01F9"/>
    <w:pPr>
      <w:numPr>
        <w:numId w:val="12"/>
      </w:numPr>
    </w:pPr>
  </w:style>
  <w:style w:type="paragraph" w:styleId="ListNumber4">
    <w:name w:val="List Number 4"/>
    <w:basedOn w:val="Normal"/>
    <w:rsid w:val="003A01F9"/>
    <w:pPr>
      <w:numPr>
        <w:numId w:val="13"/>
      </w:numPr>
    </w:pPr>
  </w:style>
  <w:style w:type="paragraph" w:styleId="ListNumber5">
    <w:name w:val="List Number 5"/>
    <w:basedOn w:val="Normal"/>
    <w:rsid w:val="003A01F9"/>
    <w:pPr>
      <w:numPr>
        <w:numId w:val="14"/>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 w:type="table" w:styleId="GridTable4-Accent1">
    <w:name w:val="Grid Table 4 Accent 1"/>
    <w:basedOn w:val="TableNormal"/>
    <w:uiPriority w:val="49"/>
    <w:rsid w:val="008261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5">
    <w:name w:val="Grid Table 6 Colorful Accent 5"/>
    <w:basedOn w:val="TableNormal"/>
    <w:uiPriority w:val="51"/>
    <w:rsid w:val="00C0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CE7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8963000">
      <w:bodyDiv w:val="1"/>
      <w:marLeft w:val="0"/>
      <w:marRight w:val="0"/>
      <w:marTop w:val="0"/>
      <w:marBottom w:val="0"/>
      <w:divBdr>
        <w:top w:val="none" w:sz="0" w:space="0" w:color="auto"/>
        <w:left w:val="none" w:sz="0" w:space="0" w:color="auto"/>
        <w:bottom w:val="none" w:sz="0" w:space="0" w:color="auto"/>
        <w:right w:val="none" w:sz="0" w:space="0" w:color="auto"/>
      </w:divBdr>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11097393">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26901654">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70554738">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10259805">
      <w:bodyDiv w:val="1"/>
      <w:marLeft w:val="0"/>
      <w:marRight w:val="0"/>
      <w:marTop w:val="0"/>
      <w:marBottom w:val="0"/>
      <w:divBdr>
        <w:top w:val="none" w:sz="0" w:space="0" w:color="auto"/>
        <w:left w:val="none" w:sz="0" w:space="0" w:color="auto"/>
        <w:bottom w:val="none" w:sz="0" w:space="0" w:color="auto"/>
        <w:right w:val="none" w:sz="0" w:space="0" w:color="auto"/>
      </w:divBdr>
    </w:div>
    <w:div w:id="330715770">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3090529">
      <w:bodyDiv w:val="1"/>
      <w:marLeft w:val="0"/>
      <w:marRight w:val="0"/>
      <w:marTop w:val="0"/>
      <w:marBottom w:val="0"/>
      <w:divBdr>
        <w:top w:val="none" w:sz="0" w:space="0" w:color="auto"/>
        <w:left w:val="none" w:sz="0" w:space="0" w:color="auto"/>
        <w:bottom w:val="none" w:sz="0" w:space="0" w:color="auto"/>
        <w:right w:val="none" w:sz="0" w:space="0" w:color="auto"/>
      </w:divBdr>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63409260">
      <w:bodyDiv w:val="1"/>
      <w:marLeft w:val="0"/>
      <w:marRight w:val="0"/>
      <w:marTop w:val="0"/>
      <w:marBottom w:val="0"/>
      <w:divBdr>
        <w:top w:val="none" w:sz="0" w:space="0" w:color="auto"/>
        <w:left w:val="none" w:sz="0" w:space="0" w:color="auto"/>
        <w:bottom w:val="none" w:sz="0" w:space="0" w:color="auto"/>
        <w:right w:val="none" w:sz="0" w:space="0" w:color="auto"/>
      </w:divBdr>
      <w:divsChild>
        <w:div w:id="1280258105">
          <w:marLeft w:val="0"/>
          <w:marRight w:val="0"/>
          <w:marTop w:val="0"/>
          <w:marBottom w:val="0"/>
          <w:divBdr>
            <w:top w:val="none" w:sz="0" w:space="0" w:color="auto"/>
            <w:left w:val="none" w:sz="0" w:space="0" w:color="auto"/>
            <w:bottom w:val="none" w:sz="0" w:space="0" w:color="auto"/>
            <w:right w:val="none" w:sz="0" w:space="0" w:color="auto"/>
          </w:divBdr>
        </w:div>
      </w:divsChild>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3646374">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485047665">
      <w:bodyDiv w:val="1"/>
      <w:marLeft w:val="0"/>
      <w:marRight w:val="0"/>
      <w:marTop w:val="0"/>
      <w:marBottom w:val="0"/>
      <w:divBdr>
        <w:top w:val="none" w:sz="0" w:space="0" w:color="auto"/>
        <w:left w:val="none" w:sz="0" w:space="0" w:color="auto"/>
        <w:bottom w:val="none" w:sz="0" w:space="0" w:color="auto"/>
        <w:right w:val="none" w:sz="0" w:space="0" w:color="auto"/>
      </w:divBdr>
    </w:div>
    <w:div w:id="491991937">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36046956">
      <w:bodyDiv w:val="1"/>
      <w:marLeft w:val="0"/>
      <w:marRight w:val="0"/>
      <w:marTop w:val="0"/>
      <w:marBottom w:val="0"/>
      <w:divBdr>
        <w:top w:val="none" w:sz="0" w:space="0" w:color="auto"/>
        <w:left w:val="none" w:sz="0" w:space="0" w:color="auto"/>
        <w:bottom w:val="none" w:sz="0" w:space="0" w:color="auto"/>
        <w:right w:val="none" w:sz="0" w:space="0" w:color="auto"/>
      </w:divBdr>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59507028">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52244954">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793140346">
      <w:bodyDiv w:val="1"/>
      <w:marLeft w:val="0"/>
      <w:marRight w:val="0"/>
      <w:marTop w:val="0"/>
      <w:marBottom w:val="0"/>
      <w:divBdr>
        <w:top w:val="none" w:sz="0" w:space="0" w:color="auto"/>
        <w:left w:val="none" w:sz="0" w:space="0" w:color="auto"/>
        <w:bottom w:val="none" w:sz="0" w:space="0" w:color="auto"/>
        <w:right w:val="none" w:sz="0" w:space="0" w:color="auto"/>
      </w:divBdr>
    </w:div>
    <w:div w:id="801113372">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30771584">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3019669">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3900352">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4917908">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18019962">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474827555">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61399858">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82374086">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13586482">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042427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2950578">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2703772">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78242684">
      <w:bodyDiv w:val="1"/>
      <w:marLeft w:val="0"/>
      <w:marRight w:val="0"/>
      <w:marTop w:val="0"/>
      <w:marBottom w:val="0"/>
      <w:divBdr>
        <w:top w:val="none" w:sz="0" w:space="0" w:color="auto"/>
        <w:left w:val="none" w:sz="0" w:space="0" w:color="auto"/>
        <w:bottom w:val="none" w:sz="0" w:space="0" w:color="auto"/>
        <w:right w:val="none" w:sz="0" w:space="0" w:color="auto"/>
      </w:divBdr>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ADFA2919BF6041AF8FC670A6B4201F" ma:contentTypeVersion="8" ma:contentTypeDescription="Create a new document." ma:contentTypeScope="" ma:versionID="450c8815cc9e937089b657fac52c534f">
  <xsd:schema xmlns:xsd="http://www.w3.org/2001/XMLSchema" xmlns:xs="http://www.w3.org/2001/XMLSchema" xmlns:p="http://schemas.microsoft.com/office/2006/metadata/properties" xmlns:ns2="c7822786-7468-4e57-9dd2-f55abee72058" xmlns:ns3="9f876da3-4276-433f-86dd-ca859bcd57f1" targetNamespace="http://schemas.microsoft.com/office/2006/metadata/properties" ma:root="true" ma:fieldsID="fa03fcc114076c2dd92f6513dca36e3f" ns2:_="" ns3:_="">
    <xsd:import namespace="c7822786-7468-4e57-9dd2-f55abee72058"/>
    <xsd:import namespace="9f876da3-4276-433f-86dd-ca859bcd57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22786-7468-4e57-9dd2-f55abee720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876da3-4276-433f-86dd-ca859bcd57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AA4F5-6B46-4F00-8A8F-CBD014D3C37F}">
  <ds:schemaRefs>
    <ds:schemaRef ds:uri="http://schemas.openxmlformats.org/officeDocument/2006/bibliography"/>
  </ds:schemaRefs>
</ds:datastoreItem>
</file>

<file path=customXml/itemProps2.xml><?xml version="1.0" encoding="utf-8"?>
<ds:datastoreItem xmlns:ds="http://schemas.openxmlformats.org/officeDocument/2006/customXml" ds:itemID="{F6148AA8-4B90-456E-9E84-D6DEB6457F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34BDC9-9A70-495F-8686-2AE7D54E6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22786-7468-4e57-9dd2-f55abee72058"/>
    <ds:schemaRef ds:uri="9f876da3-4276-433f-86dd-ca859bcd5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D476D-21A4-494F-9730-5B7E78F53F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CTS_Template.dot</Template>
  <TotalTime>10</TotalTime>
  <Pages>1</Pages>
  <Words>2294</Words>
  <Characters>13078</Characters>
  <Application>Microsoft Office Word</Application>
  <DocSecurity>0</DocSecurity>
  <Lines>108</Lines>
  <Paragraphs>30</Paragraphs>
  <ScaleCrop>false</ScaleCrop>
  <Company>Cognizant Technology Solutions (I) Ltd.,</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creator>Velusamy, Senthilkumar (Cognizant)</dc:creator>
  <cp:keywords>RDP 3.0 BRD</cp:keywords>
  <cp:lastModifiedBy>Velusamy, Rajkumar (Cognizant)</cp:lastModifiedBy>
  <cp:revision>18</cp:revision>
  <cp:lastPrinted>2007-05-16T12:28:00Z</cp:lastPrinted>
  <dcterms:created xsi:type="dcterms:W3CDTF">2022-08-26T01:17:00Z</dcterms:created>
  <dcterms:modified xsi:type="dcterms:W3CDTF">2023-01-27T15:04:00Z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0x01010059ADFA2919BF6041AF8FC670A6B4201F</vt:lpwstr>
  </property>
</Properties>
</file>